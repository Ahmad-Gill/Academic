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6EDDBC" w14:textId="77777777" w:rsidR="00FF4F44" w:rsidRDefault="00FF4F44" w:rsidP="003D1FBC">
      <w:pPr>
        <w:pStyle w:val="Title1"/>
      </w:pPr>
      <w:r>
        <w:rPr>
          <w:noProof/>
        </w:rPr>
        <w:drawing>
          <wp:anchor distT="0" distB="0" distL="114300" distR="114300" simplePos="0" relativeHeight="251668992" behindDoc="0" locked="0" layoutInCell="1" allowOverlap="1" wp14:anchorId="64644DD9" wp14:editId="770B7963">
            <wp:simplePos x="0" y="0"/>
            <wp:positionH relativeFrom="margin">
              <wp:align>left</wp:align>
            </wp:positionH>
            <wp:positionV relativeFrom="paragraph">
              <wp:posOffset>0</wp:posOffset>
            </wp:positionV>
            <wp:extent cx="723900" cy="581025"/>
            <wp:effectExtent l="0" t="0" r="0" b="9525"/>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3900" cy="581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040" behindDoc="0" locked="0" layoutInCell="1" allowOverlap="0" wp14:anchorId="0E3CB8F7" wp14:editId="4A9081B8">
            <wp:simplePos x="0" y="0"/>
            <wp:positionH relativeFrom="margin">
              <wp:align>right</wp:align>
            </wp:positionH>
            <wp:positionV relativeFrom="paragraph">
              <wp:posOffset>32262</wp:posOffset>
            </wp:positionV>
            <wp:extent cx="857250" cy="485775"/>
            <wp:effectExtent l="0" t="0" r="0" b="9525"/>
            <wp:wrapSquare wrapText="bothSides"/>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57250" cy="48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D4E4F" w14:textId="77777777" w:rsidR="00FF4F44" w:rsidRDefault="00FF4F44" w:rsidP="003D1FBC">
      <w:pPr>
        <w:pStyle w:val="Title1"/>
      </w:pPr>
    </w:p>
    <w:p w14:paraId="40F224CF" w14:textId="77777777" w:rsidR="00FF4F44" w:rsidRDefault="00FF4F44" w:rsidP="003D1FBC">
      <w:pPr>
        <w:pStyle w:val="Title1"/>
      </w:pPr>
    </w:p>
    <w:p w14:paraId="247AF9A2" w14:textId="77777777" w:rsidR="003D1FBC" w:rsidRPr="007218AF" w:rsidRDefault="003D1FBC" w:rsidP="003D1FBC">
      <w:pPr>
        <w:pStyle w:val="Title1"/>
        <w:rPr>
          <w:sz w:val="28"/>
          <w:szCs w:val="28"/>
        </w:rPr>
      </w:pPr>
      <w:r w:rsidRPr="007218AF">
        <w:rPr>
          <w:sz w:val="28"/>
          <w:szCs w:val="28"/>
        </w:rPr>
        <w:t>National University of Computer and Emerging Sciences</w:t>
      </w:r>
    </w:p>
    <w:p w14:paraId="1CC78CED" w14:textId="77777777" w:rsidR="00B8706E" w:rsidRPr="008B57AF" w:rsidRDefault="00B8706E" w:rsidP="00B8706E">
      <w:pPr>
        <w:spacing w:line="360" w:lineRule="auto"/>
        <w:contextualSpacing/>
        <w:jc w:val="center"/>
        <w:rPr>
          <w:sz w:val="40"/>
        </w:rPr>
      </w:pPr>
    </w:p>
    <w:p w14:paraId="2E76281B" w14:textId="77777777" w:rsidR="00B8706E" w:rsidRPr="008B57AF" w:rsidRDefault="00526AC8" w:rsidP="00B8706E">
      <w:pPr>
        <w:spacing w:line="360" w:lineRule="auto"/>
        <w:contextualSpacing/>
        <w:jc w:val="center"/>
        <w:rPr>
          <w:sz w:val="40"/>
        </w:rPr>
      </w:pPr>
      <w:r w:rsidRPr="00526AC8">
        <w:rPr>
          <w:noProof/>
          <w:sz w:val="40"/>
        </w:rPr>
        <w:drawing>
          <wp:inline distT="0" distB="0" distL="0" distR="0" wp14:anchorId="24CD4D35" wp14:editId="7042D3B0">
            <wp:extent cx="1716828" cy="1727581"/>
            <wp:effectExtent l="0" t="0" r="0" b="6350"/>
            <wp:docPr id="8" name="Picture 8" descr="C:\Users\samin.iftikha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min.iftikhar\Desktop\downlo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22220" cy="1733007"/>
                    </a:xfrm>
                    <a:prstGeom prst="rect">
                      <a:avLst/>
                    </a:prstGeom>
                    <a:noFill/>
                    <a:ln>
                      <a:noFill/>
                    </a:ln>
                  </pic:spPr>
                </pic:pic>
              </a:graphicData>
            </a:graphic>
          </wp:inline>
        </w:drawing>
      </w:r>
    </w:p>
    <w:p w14:paraId="05ED5CA5" w14:textId="77777777" w:rsidR="00B8706E" w:rsidRPr="008B57AF" w:rsidRDefault="00B8706E" w:rsidP="006B3B6B">
      <w:pPr>
        <w:pStyle w:val="Title2"/>
      </w:pPr>
    </w:p>
    <w:p w14:paraId="7E07C854" w14:textId="1B3D51FC" w:rsidR="00B8706E" w:rsidRPr="00CA0F66" w:rsidRDefault="001B3702" w:rsidP="00CA0F66">
      <w:pPr>
        <w:pStyle w:val="Title"/>
      </w:pPr>
      <w:r w:rsidRPr="001B3702">
        <w:t>COGNIDRIVE NEXUS</w:t>
      </w:r>
    </w:p>
    <w:p w14:paraId="0B9D4D08" w14:textId="77777777" w:rsidR="00B8706E" w:rsidRPr="008B57AF" w:rsidRDefault="00B8706E" w:rsidP="00B8706E">
      <w:pPr>
        <w:pStyle w:val="NoSpacing"/>
        <w:spacing w:line="360" w:lineRule="auto"/>
        <w:contextualSpacing/>
        <w:rPr>
          <w:rFonts w:ascii="Times New Roman" w:hAnsi="Times New Roman"/>
        </w:rPr>
      </w:pPr>
    </w:p>
    <w:p w14:paraId="2CA0F1F7" w14:textId="60D06AC7" w:rsidR="00526AC8" w:rsidRDefault="00526AC8" w:rsidP="00011B9F">
      <w:pPr>
        <w:pStyle w:val="NoSpacing"/>
        <w:spacing w:line="360" w:lineRule="auto"/>
        <w:contextualSpacing/>
        <w:jc w:val="center"/>
        <w:rPr>
          <w:rFonts w:ascii="Times New Roman" w:hAnsi="Times New Roman"/>
          <w:sz w:val="28"/>
          <w:szCs w:val="28"/>
        </w:rPr>
      </w:pPr>
    </w:p>
    <w:p w14:paraId="369D3B3F" w14:textId="77777777" w:rsidR="000270A2" w:rsidRDefault="000270A2" w:rsidP="00011B9F">
      <w:pPr>
        <w:pStyle w:val="NoSpacing"/>
        <w:spacing w:line="360" w:lineRule="auto"/>
        <w:contextualSpacing/>
        <w:jc w:val="center"/>
        <w:rPr>
          <w:rFonts w:ascii="Times New Roman" w:hAnsi="Times New Roman"/>
          <w:sz w:val="28"/>
          <w:szCs w:val="28"/>
        </w:rPr>
      </w:pPr>
    </w:p>
    <w:p w14:paraId="356F6434" w14:textId="7EEDC957" w:rsidR="00526AC8" w:rsidRPr="008C5755" w:rsidRDefault="008C5755" w:rsidP="00011B9F">
      <w:pPr>
        <w:pStyle w:val="NoSpacing"/>
        <w:spacing w:line="360" w:lineRule="auto"/>
        <w:contextualSpacing/>
        <w:jc w:val="center"/>
        <w:rPr>
          <w:rFonts w:ascii="Times New Roman" w:hAnsi="Times New Roman"/>
          <w:b/>
          <w:bCs/>
          <w:sz w:val="28"/>
          <w:szCs w:val="28"/>
        </w:rPr>
      </w:pPr>
      <w:r w:rsidRPr="008C5755">
        <w:rPr>
          <w:rFonts w:ascii="Times New Roman" w:hAnsi="Times New Roman"/>
          <w:b/>
          <w:bCs/>
          <w:sz w:val="28"/>
          <w:szCs w:val="28"/>
        </w:rPr>
        <w:t xml:space="preserve">FYP Team </w:t>
      </w:r>
    </w:p>
    <w:p w14:paraId="0D63DFB5" w14:textId="06FF050A" w:rsidR="00011B9F" w:rsidRPr="008B57AF" w:rsidRDefault="001B3702" w:rsidP="000F6CD4">
      <w:pPr>
        <w:pStyle w:val="NoSpacing"/>
        <w:spacing w:line="276" w:lineRule="auto"/>
        <w:contextualSpacing/>
        <w:jc w:val="center"/>
        <w:rPr>
          <w:rFonts w:ascii="Times New Roman" w:hAnsi="Times New Roman"/>
          <w:sz w:val="28"/>
          <w:szCs w:val="28"/>
        </w:rPr>
      </w:pPr>
      <w:r>
        <w:rPr>
          <w:rFonts w:ascii="Times New Roman" w:hAnsi="Times New Roman"/>
          <w:sz w:val="28"/>
          <w:szCs w:val="28"/>
        </w:rPr>
        <w:t>Nimra Amer</w:t>
      </w:r>
      <w:r w:rsidR="00526AC8">
        <w:rPr>
          <w:rFonts w:ascii="Times New Roman" w:hAnsi="Times New Roman"/>
          <w:sz w:val="28"/>
          <w:szCs w:val="28"/>
        </w:rPr>
        <w:t>…………</w:t>
      </w:r>
      <w:r>
        <w:rPr>
          <w:rFonts w:ascii="Times New Roman" w:hAnsi="Times New Roman"/>
          <w:sz w:val="28"/>
          <w:szCs w:val="28"/>
        </w:rPr>
        <w:t>21L-5609</w:t>
      </w:r>
    </w:p>
    <w:p w14:paraId="4B89DACD" w14:textId="18710F51" w:rsidR="00526AC8" w:rsidRPr="008B57AF" w:rsidRDefault="001B3702" w:rsidP="001B3702">
      <w:pPr>
        <w:pStyle w:val="NoSpacing"/>
        <w:spacing w:line="276" w:lineRule="auto"/>
        <w:contextualSpacing/>
        <w:jc w:val="center"/>
        <w:rPr>
          <w:rFonts w:ascii="Times New Roman" w:hAnsi="Times New Roman"/>
          <w:sz w:val="28"/>
          <w:szCs w:val="28"/>
        </w:rPr>
      </w:pPr>
      <w:r>
        <w:rPr>
          <w:rFonts w:ascii="Times New Roman" w:hAnsi="Times New Roman"/>
          <w:sz w:val="28"/>
          <w:szCs w:val="28"/>
        </w:rPr>
        <w:t>Muhammad Ahmad</w:t>
      </w:r>
      <w:r w:rsidR="00526AC8">
        <w:rPr>
          <w:rFonts w:ascii="Times New Roman" w:hAnsi="Times New Roman"/>
          <w:sz w:val="28"/>
          <w:szCs w:val="28"/>
        </w:rPr>
        <w:t>…………</w:t>
      </w:r>
      <w:r>
        <w:rPr>
          <w:rFonts w:ascii="Times New Roman" w:hAnsi="Times New Roman"/>
          <w:sz w:val="28"/>
          <w:szCs w:val="28"/>
        </w:rPr>
        <w:t>21L-5617</w:t>
      </w:r>
    </w:p>
    <w:p w14:paraId="029BBF38" w14:textId="306C9F89" w:rsidR="00526AC8" w:rsidRDefault="001B3702" w:rsidP="001B3702">
      <w:pPr>
        <w:pStyle w:val="NoSpacing"/>
        <w:spacing w:line="276" w:lineRule="auto"/>
        <w:contextualSpacing/>
        <w:jc w:val="center"/>
        <w:rPr>
          <w:rFonts w:ascii="Times New Roman" w:hAnsi="Times New Roman"/>
          <w:sz w:val="28"/>
          <w:szCs w:val="28"/>
        </w:rPr>
      </w:pPr>
      <w:r>
        <w:rPr>
          <w:rFonts w:ascii="Times New Roman" w:hAnsi="Times New Roman"/>
          <w:sz w:val="28"/>
          <w:szCs w:val="28"/>
        </w:rPr>
        <w:t>Muhammad Hamza</w:t>
      </w:r>
      <w:r w:rsidR="00526AC8">
        <w:rPr>
          <w:rFonts w:ascii="Times New Roman" w:hAnsi="Times New Roman"/>
          <w:sz w:val="28"/>
          <w:szCs w:val="28"/>
        </w:rPr>
        <w:t>…………</w:t>
      </w:r>
      <w:r>
        <w:rPr>
          <w:rFonts w:ascii="Times New Roman" w:hAnsi="Times New Roman"/>
          <w:sz w:val="28"/>
          <w:szCs w:val="28"/>
        </w:rPr>
        <w:t>21L-5636</w:t>
      </w:r>
    </w:p>
    <w:p w14:paraId="31E70586" w14:textId="356D81F0" w:rsidR="001B3702" w:rsidRPr="008B57AF" w:rsidRDefault="001B3702" w:rsidP="001B3702">
      <w:pPr>
        <w:pStyle w:val="NoSpacing"/>
        <w:spacing w:line="276" w:lineRule="auto"/>
        <w:contextualSpacing/>
        <w:jc w:val="center"/>
        <w:rPr>
          <w:rFonts w:ascii="Times New Roman" w:hAnsi="Times New Roman"/>
          <w:sz w:val="28"/>
          <w:szCs w:val="28"/>
        </w:rPr>
      </w:pPr>
      <w:r>
        <w:rPr>
          <w:rFonts w:ascii="Times New Roman" w:hAnsi="Times New Roman"/>
          <w:sz w:val="28"/>
          <w:szCs w:val="28"/>
        </w:rPr>
        <w:t>Muhammad Hassan Khalid…………21L-5692</w:t>
      </w:r>
    </w:p>
    <w:p w14:paraId="47520DC4" w14:textId="23644D92" w:rsidR="001B3702" w:rsidRPr="008B57AF" w:rsidRDefault="001B3702" w:rsidP="001B3702">
      <w:pPr>
        <w:pStyle w:val="NoSpacing"/>
        <w:spacing w:line="276" w:lineRule="auto"/>
        <w:contextualSpacing/>
        <w:jc w:val="center"/>
        <w:rPr>
          <w:rFonts w:ascii="Times New Roman" w:hAnsi="Times New Roman"/>
          <w:sz w:val="28"/>
          <w:szCs w:val="28"/>
        </w:rPr>
      </w:pPr>
      <w:r>
        <w:rPr>
          <w:rFonts w:ascii="Times New Roman" w:hAnsi="Times New Roman"/>
          <w:sz w:val="28"/>
          <w:szCs w:val="28"/>
        </w:rPr>
        <w:t>Ahmed Javed…………21L-7692</w:t>
      </w:r>
    </w:p>
    <w:p w14:paraId="60350737" w14:textId="20935164" w:rsidR="00714A84" w:rsidRDefault="00714A84" w:rsidP="00161F9E">
      <w:pPr>
        <w:spacing w:line="360" w:lineRule="auto"/>
        <w:contextualSpacing/>
        <w:rPr>
          <w:sz w:val="28"/>
          <w:szCs w:val="28"/>
        </w:rPr>
      </w:pPr>
    </w:p>
    <w:p w14:paraId="57286D13" w14:textId="77777777" w:rsidR="00EE0B75" w:rsidRPr="008B57AF" w:rsidRDefault="00EE0B75" w:rsidP="00B8706E">
      <w:pPr>
        <w:spacing w:line="360" w:lineRule="auto"/>
        <w:contextualSpacing/>
        <w:jc w:val="center"/>
        <w:rPr>
          <w:sz w:val="28"/>
          <w:szCs w:val="28"/>
        </w:rPr>
      </w:pPr>
    </w:p>
    <w:p w14:paraId="01EDB5AD" w14:textId="77777777" w:rsidR="008C5755" w:rsidRPr="008C5755" w:rsidRDefault="008C5755" w:rsidP="00F140FD">
      <w:pPr>
        <w:spacing w:line="360" w:lineRule="auto"/>
        <w:contextualSpacing/>
        <w:jc w:val="center"/>
        <w:rPr>
          <w:b/>
          <w:bCs/>
          <w:sz w:val="28"/>
          <w:szCs w:val="28"/>
        </w:rPr>
      </w:pPr>
      <w:r w:rsidRPr="008C5755">
        <w:rPr>
          <w:b/>
          <w:bCs/>
          <w:sz w:val="28"/>
          <w:szCs w:val="28"/>
        </w:rPr>
        <w:t>FAST School of Computing</w:t>
      </w:r>
    </w:p>
    <w:p w14:paraId="175F4D65" w14:textId="77777777" w:rsidR="008C5755" w:rsidRPr="008C5755" w:rsidRDefault="008C5755" w:rsidP="00F140FD">
      <w:pPr>
        <w:spacing w:line="360" w:lineRule="auto"/>
        <w:contextualSpacing/>
        <w:jc w:val="center"/>
        <w:rPr>
          <w:b/>
          <w:bCs/>
          <w:sz w:val="28"/>
          <w:szCs w:val="28"/>
        </w:rPr>
      </w:pPr>
      <w:r w:rsidRPr="008C5755">
        <w:rPr>
          <w:b/>
          <w:bCs/>
          <w:sz w:val="28"/>
          <w:szCs w:val="28"/>
        </w:rPr>
        <w:t>National University of Computer and Emerging Sciences</w:t>
      </w:r>
    </w:p>
    <w:p w14:paraId="23014CCD" w14:textId="0D5C2632" w:rsidR="008C5755" w:rsidRPr="00F140FD" w:rsidRDefault="00161F9E" w:rsidP="00F140FD">
      <w:pPr>
        <w:spacing w:line="360" w:lineRule="auto"/>
        <w:contextualSpacing/>
        <w:jc w:val="center"/>
        <w:rPr>
          <w:b/>
          <w:bCs/>
          <w:sz w:val="28"/>
          <w:szCs w:val="28"/>
        </w:rPr>
      </w:pPr>
      <w:r>
        <w:rPr>
          <w:b/>
          <w:bCs/>
          <w:sz w:val="28"/>
          <w:szCs w:val="28"/>
        </w:rPr>
        <w:t>Lahore</w:t>
      </w:r>
      <w:r w:rsidR="008C5755" w:rsidRPr="00F140FD">
        <w:rPr>
          <w:b/>
          <w:bCs/>
          <w:sz w:val="28"/>
          <w:szCs w:val="28"/>
        </w:rPr>
        <w:t>, Pakistan</w:t>
      </w:r>
    </w:p>
    <w:p w14:paraId="64D90F63" w14:textId="17081B52" w:rsidR="00482192" w:rsidRDefault="00161F9E" w:rsidP="00520752">
      <w:pPr>
        <w:spacing w:line="360" w:lineRule="auto"/>
        <w:contextualSpacing/>
        <w:jc w:val="center"/>
        <w:rPr>
          <w:b/>
          <w:bCs/>
          <w:sz w:val="28"/>
          <w:szCs w:val="28"/>
        </w:rPr>
      </w:pPr>
      <w:r>
        <w:rPr>
          <w:b/>
          <w:bCs/>
          <w:sz w:val="28"/>
          <w:szCs w:val="28"/>
        </w:rPr>
        <w:t>11-2023</w:t>
      </w:r>
    </w:p>
    <w:p w14:paraId="645E2D71" w14:textId="77777777" w:rsidR="00340DE7" w:rsidRDefault="00340DE7" w:rsidP="00520752">
      <w:pPr>
        <w:spacing w:line="360" w:lineRule="auto"/>
        <w:contextualSpacing/>
        <w:jc w:val="center"/>
        <w:rPr>
          <w:b/>
          <w:bCs/>
          <w:sz w:val="28"/>
          <w:szCs w:val="28"/>
        </w:rPr>
      </w:pPr>
    </w:p>
    <w:p w14:paraId="1E70215A" w14:textId="0BC39F14" w:rsidR="00520752" w:rsidRPr="00520752" w:rsidRDefault="00520752" w:rsidP="00482192">
      <w:pPr>
        <w:spacing w:line="360" w:lineRule="auto"/>
        <w:contextualSpacing/>
        <w:rPr>
          <w:b/>
          <w:bCs/>
          <w:sz w:val="28"/>
          <w:szCs w:val="28"/>
        </w:rPr>
      </w:pPr>
    </w:p>
    <w:p w14:paraId="6F374257" w14:textId="77777777" w:rsidR="00520752" w:rsidRDefault="00520752" w:rsidP="00081B0E">
      <w:pPr>
        <w:pStyle w:val="AbstractHeading"/>
        <w:jc w:val="center"/>
      </w:pPr>
      <w:r>
        <w:lastRenderedPageBreak/>
        <w:t>Abstract</w:t>
      </w:r>
    </w:p>
    <w:p w14:paraId="6ABA761D" w14:textId="77777777" w:rsidR="00081B0E" w:rsidRPr="00081B0E" w:rsidRDefault="00081B0E" w:rsidP="00081B0E"/>
    <w:p w14:paraId="5440F173" w14:textId="43CE2F76" w:rsidR="00A15D69" w:rsidRDefault="001B3702">
      <w:pPr>
        <w:rPr>
          <w:color w:val="000000" w:themeColor="text1"/>
        </w:rPr>
      </w:pPr>
      <w:r w:rsidRPr="001B3702">
        <w:t>The “COGNIDRIVE NEXUS”  project uses data science to calculate how much time(months) will be needed for the owner to fully own the car after the specific amount is deducted from his/her salary, monthly, depending on the cost of the car. This car ownership system is a scheme offered by the companies in which the company provides cars to its employees based on their designation. Our project aims to automate this process. The methodology we used includes both primary and secondary research by collecting data about employees, such as salary, provident funds, and car costs from different studies, research, and sources. Then, used a data science model to make predictions. The goal is to continually enhance the efficiency and accuracy of the process, enabling companies to manage employee benefits effectively and ensuring timely car ownership transfers that align with workforce changes.</w:t>
      </w:r>
      <w:r w:rsidR="00A15D69">
        <w:rPr>
          <w:color w:val="000000" w:themeColor="text1"/>
        </w:rPr>
        <w:br w:type="page"/>
      </w:r>
    </w:p>
    <w:p w14:paraId="7C4CC331" w14:textId="77777777" w:rsidR="00A15D69" w:rsidRDefault="00A15D69" w:rsidP="003A6105">
      <w:pPr>
        <w:pStyle w:val="Subtitle"/>
        <w:jc w:val="left"/>
        <w:rPr>
          <w:rFonts w:cs="Times New Roman"/>
        </w:rPr>
        <w:sectPr w:rsidR="00A15D69" w:rsidSect="0000731E">
          <w:headerReference w:type="default" r:id="rId11"/>
          <w:pgSz w:w="11909" w:h="16834" w:code="9"/>
          <w:pgMar w:top="1440" w:right="1440" w:bottom="1440" w:left="1440" w:header="720" w:footer="720" w:gutter="0"/>
          <w:pgNumType w:start="0"/>
          <w:cols w:space="720"/>
          <w:titlePg/>
          <w:docGrid w:linePitch="360"/>
        </w:sectPr>
      </w:pPr>
    </w:p>
    <w:bookmarkStart w:id="0" w:name="_Toc113958742" w:displacedByCustomXml="next"/>
    <w:bookmarkStart w:id="1" w:name="_Toc19544444" w:displacedByCustomXml="next"/>
    <w:sdt>
      <w:sdtPr>
        <w:rPr>
          <w:rFonts w:cs="Times New Roman"/>
          <w:b w:val="0"/>
          <w:sz w:val="24"/>
        </w:rPr>
        <w:id w:val="833187859"/>
        <w:docPartObj>
          <w:docPartGallery w:val="Table of Contents"/>
          <w:docPartUnique/>
        </w:docPartObj>
      </w:sdtPr>
      <w:sdtEndPr>
        <w:rPr>
          <w:bCs/>
          <w:noProof/>
        </w:rPr>
      </w:sdtEndPr>
      <w:sdtContent>
        <w:p w14:paraId="27E91AB3" w14:textId="77777777" w:rsidR="008E57BE" w:rsidRDefault="008E57BE" w:rsidP="004C3191">
          <w:pPr>
            <w:pStyle w:val="Subtitle"/>
          </w:pPr>
          <w:r>
            <w:t>Table of Contents</w:t>
          </w:r>
          <w:bookmarkEnd w:id="1"/>
          <w:bookmarkEnd w:id="0"/>
        </w:p>
        <w:p w14:paraId="32C33C4F" w14:textId="1F6DAAA9" w:rsidR="00377461" w:rsidRDefault="008E57BE">
          <w:pPr>
            <w:pStyle w:val="TOC2"/>
            <w:tabs>
              <w:tab w:val="right" w:leader="dot" w:pos="9019"/>
            </w:tabs>
            <w:rPr>
              <w:rFonts w:asciiTheme="minorHAnsi" w:eastAsiaTheme="minorEastAsia" w:hAnsiTheme="minorHAnsi" w:cstheme="minorBidi"/>
              <w:noProof/>
              <w:sz w:val="22"/>
              <w:szCs w:val="22"/>
            </w:rPr>
          </w:pPr>
          <w:r>
            <w:rPr>
              <w:b/>
              <w:bCs/>
              <w:noProof/>
            </w:rPr>
            <w:fldChar w:fldCharType="begin"/>
          </w:r>
          <w:r>
            <w:rPr>
              <w:b/>
              <w:bCs/>
              <w:noProof/>
            </w:rPr>
            <w:instrText xml:space="preserve"> TOC \o "1-3" \h \z \u </w:instrText>
          </w:r>
          <w:r>
            <w:rPr>
              <w:b/>
              <w:bCs/>
              <w:noProof/>
            </w:rPr>
            <w:fldChar w:fldCharType="separate"/>
          </w:r>
          <w:hyperlink w:anchor="_Toc113958742" w:history="1">
            <w:r w:rsidR="00377461" w:rsidRPr="00D37B0D">
              <w:rPr>
                <w:rStyle w:val="Hyperlink"/>
                <w:noProof/>
              </w:rPr>
              <w:t>Table of Contents</w:t>
            </w:r>
            <w:r w:rsidR="00377461">
              <w:rPr>
                <w:noProof/>
                <w:webHidden/>
              </w:rPr>
              <w:tab/>
            </w:r>
            <w:r w:rsidR="00377461">
              <w:rPr>
                <w:noProof/>
                <w:webHidden/>
              </w:rPr>
              <w:fldChar w:fldCharType="begin"/>
            </w:r>
            <w:r w:rsidR="00377461">
              <w:rPr>
                <w:noProof/>
                <w:webHidden/>
              </w:rPr>
              <w:instrText xml:space="preserve"> PAGEREF _Toc113958742 \h </w:instrText>
            </w:r>
            <w:r w:rsidR="00377461">
              <w:rPr>
                <w:noProof/>
                <w:webHidden/>
              </w:rPr>
            </w:r>
            <w:r w:rsidR="00377461">
              <w:rPr>
                <w:noProof/>
                <w:webHidden/>
              </w:rPr>
              <w:fldChar w:fldCharType="separate"/>
            </w:r>
            <w:r w:rsidR="00884372">
              <w:rPr>
                <w:noProof/>
                <w:webHidden/>
              </w:rPr>
              <w:t>i</w:t>
            </w:r>
            <w:r w:rsidR="00377461">
              <w:rPr>
                <w:noProof/>
                <w:webHidden/>
              </w:rPr>
              <w:fldChar w:fldCharType="end"/>
            </w:r>
          </w:hyperlink>
        </w:p>
        <w:p w14:paraId="06ED63F8" w14:textId="1283F4EA"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43" w:history="1">
            <w:r w:rsidR="00377461" w:rsidRPr="00D37B0D">
              <w:rPr>
                <w:rStyle w:val="Hyperlink"/>
                <w:noProof/>
              </w:rPr>
              <w:t>List of Tables</w:t>
            </w:r>
            <w:r w:rsidR="00377461">
              <w:rPr>
                <w:noProof/>
                <w:webHidden/>
              </w:rPr>
              <w:tab/>
            </w:r>
            <w:r w:rsidR="00377461">
              <w:rPr>
                <w:noProof/>
                <w:webHidden/>
              </w:rPr>
              <w:fldChar w:fldCharType="begin"/>
            </w:r>
            <w:r w:rsidR="00377461">
              <w:rPr>
                <w:noProof/>
                <w:webHidden/>
              </w:rPr>
              <w:instrText xml:space="preserve"> PAGEREF _Toc113958743 \h </w:instrText>
            </w:r>
            <w:r w:rsidR="00377461">
              <w:rPr>
                <w:noProof/>
                <w:webHidden/>
              </w:rPr>
            </w:r>
            <w:r w:rsidR="00377461">
              <w:rPr>
                <w:noProof/>
                <w:webHidden/>
              </w:rPr>
              <w:fldChar w:fldCharType="separate"/>
            </w:r>
            <w:r w:rsidR="00884372">
              <w:rPr>
                <w:noProof/>
                <w:webHidden/>
              </w:rPr>
              <w:t>iii</w:t>
            </w:r>
            <w:r w:rsidR="00377461">
              <w:rPr>
                <w:noProof/>
                <w:webHidden/>
              </w:rPr>
              <w:fldChar w:fldCharType="end"/>
            </w:r>
          </w:hyperlink>
        </w:p>
        <w:p w14:paraId="5C20CD3A" w14:textId="161ECE64"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44" w:history="1">
            <w:r w:rsidR="00377461" w:rsidRPr="00D37B0D">
              <w:rPr>
                <w:rStyle w:val="Hyperlink"/>
                <w:noProof/>
              </w:rPr>
              <w:t>List of Figures</w:t>
            </w:r>
            <w:r w:rsidR="00377461">
              <w:rPr>
                <w:noProof/>
                <w:webHidden/>
              </w:rPr>
              <w:tab/>
            </w:r>
            <w:r w:rsidR="00377461">
              <w:rPr>
                <w:noProof/>
                <w:webHidden/>
              </w:rPr>
              <w:fldChar w:fldCharType="begin"/>
            </w:r>
            <w:r w:rsidR="00377461">
              <w:rPr>
                <w:noProof/>
                <w:webHidden/>
              </w:rPr>
              <w:instrText xml:space="preserve"> PAGEREF _Toc113958744 \h </w:instrText>
            </w:r>
            <w:r w:rsidR="00377461">
              <w:rPr>
                <w:noProof/>
                <w:webHidden/>
              </w:rPr>
            </w:r>
            <w:r w:rsidR="00377461">
              <w:rPr>
                <w:noProof/>
                <w:webHidden/>
              </w:rPr>
              <w:fldChar w:fldCharType="separate"/>
            </w:r>
            <w:r w:rsidR="00884372">
              <w:rPr>
                <w:noProof/>
                <w:webHidden/>
              </w:rPr>
              <w:t>iv</w:t>
            </w:r>
            <w:r w:rsidR="00377461">
              <w:rPr>
                <w:noProof/>
                <w:webHidden/>
              </w:rPr>
              <w:fldChar w:fldCharType="end"/>
            </w:r>
          </w:hyperlink>
        </w:p>
        <w:p w14:paraId="716E0362" w14:textId="5F3D78B6" w:rsidR="00377461" w:rsidRDefault="00000000">
          <w:pPr>
            <w:pStyle w:val="TOC1"/>
            <w:tabs>
              <w:tab w:val="right" w:leader="dot" w:pos="9019"/>
            </w:tabs>
            <w:rPr>
              <w:rFonts w:asciiTheme="minorHAnsi" w:eastAsiaTheme="minorEastAsia" w:hAnsiTheme="minorHAnsi" w:cstheme="minorBidi"/>
              <w:noProof/>
              <w:sz w:val="22"/>
              <w:szCs w:val="22"/>
            </w:rPr>
          </w:pPr>
          <w:hyperlink w:anchor="_Toc113958745" w:history="1">
            <w:r w:rsidR="00377461" w:rsidRPr="00D37B0D">
              <w:rPr>
                <w:rStyle w:val="Hyperlink"/>
                <w:noProof/>
                <w14:scene3d>
                  <w14:camera w14:prst="orthographicFront"/>
                  <w14:lightRig w14:rig="threePt" w14:dir="t">
                    <w14:rot w14:lat="0" w14:lon="0" w14:rev="0"/>
                  </w14:lightRig>
                </w14:scene3d>
              </w:rPr>
              <w:t>Chapter 1:</w:t>
            </w:r>
            <w:r w:rsidR="00377461" w:rsidRPr="00D37B0D">
              <w:rPr>
                <w:rStyle w:val="Hyperlink"/>
                <w:noProof/>
              </w:rPr>
              <w:t xml:space="preserve"> Introduction</w:t>
            </w:r>
            <w:r w:rsidR="00377461">
              <w:rPr>
                <w:noProof/>
                <w:webHidden/>
              </w:rPr>
              <w:tab/>
            </w:r>
            <w:r w:rsidR="00377461">
              <w:rPr>
                <w:noProof/>
                <w:webHidden/>
              </w:rPr>
              <w:fldChar w:fldCharType="begin"/>
            </w:r>
            <w:r w:rsidR="00377461">
              <w:rPr>
                <w:noProof/>
                <w:webHidden/>
              </w:rPr>
              <w:instrText xml:space="preserve"> PAGEREF _Toc113958745 \h </w:instrText>
            </w:r>
            <w:r w:rsidR="00377461">
              <w:rPr>
                <w:noProof/>
                <w:webHidden/>
              </w:rPr>
            </w:r>
            <w:r w:rsidR="00377461">
              <w:rPr>
                <w:noProof/>
                <w:webHidden/>
              </w:rPr>
              <w:fldChar w:fldCharType="separate"/>
            </w:r>
            <w:r w:rsidR="00884372">
              <w:rPr>
                <w:noProof/>
                <w:webHidden/>
              </w:rPr>
              <w:t>1</w:t>
            </w:r>
            <w:r w:rsidR="00377461">
              <w:rPr>
                <w:noProof/>
                <w:webHidden/>
              </w:rPr>
              <w:fldChar w:fldCharType="end"/>
            </w:r>
          </w:hyperlink>
        </w:p>
        <w:p w14:paraId="2484B439" w14:textId="2228166A"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46" w:history="1">
            <w:r w:rsidR="00377461" w:rsidRPr="00D37B0D">
              <w:rPr>
                <w:rStyle w:val="Hyperlink"/>
                <w:noProof/>
              </w:rPr>
              <w:t>1.1 Purpose of this Document</w:t>
            </w:r>
            <w:r w:rsidR="00377461">
              <w:rPr>
                <w:noProof/>
                <w:webHidden/>
              </w:rPr>
              <w:tab/>
            </w:r>
            <w:r w:rsidR="00377461">
              <w:rPr>
                <w:noProof/>
                <w:webHidden/>
              </w:rPr>
              <w:fldChar w:fldCharType="begin"/>
            </w:r>
            <w:r w:rsidR="00377461">
              <w:rPr>
                <w:noProof/>
                <w:webHidden/>
              </w:rPr>
              <w:instrText xml:space="preserve"> PAGEREF _Toc113958746 \h </w:instrText>
            </w:r>
            <w:r w:rsidR="00377461">
              <w:rPr>
                <w:noProof/>
                <w:webHidden/>
              </w:rPr>
            </w:r>
            <w:r w:rsidR="00377461">
              <w:rPr>
                <w:noProof/>
                <w:webHidden/>
              </w:rPr>
              <w:fldChar w:fldCharType="separate"/>
            </w:r>
            <w:r w:rsidR="00884372">
              <w:rPr>
                <w:noProof/>
                <w:webHidden/>
              </w:rPr>
              <w:t>1</w:t>
            </w:r>
            <w:r w:rsidR="00377461">
              <w:rPr>
                <w:noProof/>
                <w:webHidden/>
              </w:rPr>
              <w:fldChar w:fldCharType="end"/>
            </w:r>
          </w:hyperlink>
        </w:p>
        <w:p w14:paraId="1202BEA9" w14:textId="08A8E25B"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47" w:history="1">
            <w:r w:rsidR="00377461" w:rsidRPr="00D37B0D">
              <w:rPr>
                <w:rStyle w:val="Hyperlink"/>
                <w:noProof/>
              </w:rPr>
              <w:t>1.2 Intended Audience</w:t>
            </w:r>
            <w:r w:rsidR="00377461">
              <w:rPr>
                <w:noProof/>
                <w:webHidden/>
              </w:rPr>
              <w:tab/>
            </w:r>
            <w:r w:rsidR="00377461">
              <w:rPr>
                <w:noProof/>
                <w:webHidden/>
              </w:rPr>
              <w:fldChar w:fldCharType="begin"/>
            </w:r>
            <w:r w:rsidR="00377461">
              <w:rPr>
                <w:noProof/>
                <w:webHidden/>
              </w:rPr>
              <w:instrText xml:space="preserve"> PAGEREF _Toc113958747 \h </w:instrText>
            </w:r>
            <w:r w:rsidR="00377461">
              <w:rPr>
                <w:noProof/>
                <w:webHidden/>
              </w:rPr>
            </w:r>
            <w:r w:rsidR="00377461">
              <w:rPr>
                <w:noProof/>
                <w:webHidden/>
              </w:rPr>
              <w:fldChar w:fldCharType="separate"/>
            </w:r>
            <w:r w:rsidR="00884372">
              <w:rPr>
                <w:noProof/>
                <w:webHidden/>
              </w:rPr>
              <w:t>1</w:t>
            </w:r>
            <w:r w:rsidR="00377461">
              <w:rPr>
                <w:noProof/>
                <w:webHidden/>
              </w:rPr>
              <w:fldChar w:fldCharType="end"/>
            </w:r>
          </w:hyperlink>
        </w:p>
        <w:p w14:paraId="0E59059B" w14:textId="78D567D0"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48" w:history="1">
            <w:r w:rsidR="00377461" w:rsidRPr="00D37B0D">
              <w:rPr>
                <w:rStyle w:val="Hyperlink"/>
                <w:noProof/>
              </w:rPr>
              <w:t>1.3 Definitions, Acronyms, and Abbreviations</w:t>
            </w:r>
            <w:r w:rsidR="00377461">
              <w:rPr>
                <w:noProof/>
                <w:webHidden/>
              </w:rPr>
              <w:tab/>
            </w:r>
            <w:r w:rsidR="00377461">
              <w:rPr>
                <w:noProof/>
                <w:webHidden/>
              </w:rPr>
              <w:fldChar w:fldCharType="begin"/>
            </w:r>
            <w:r w:rsidR="00377461">
              <w:rPr>
                <w:noProof/>
                <w:webHidden/>
              </w:rPr>
              <w:instrText xml:space="preserve"> PAGEREF _Toc113958748 \h </w:instrText>
            </w:r>
            <w:r w:rsidR="00377461">
              <w:rPr>
                <w:noProof/>
                <w:webHidden/>
              </w:rPr>
            </w:r>
            <w:r w:rsidR="00377461">
              <w:rPr>
                <w:noProof/>
                <w:webHidden/>
              </w:rPr>
              <w:fldChar w:fldCharType="separate"/>
            </w:r>
            <w:r w:rsidR="00884372">
              <w:rPr>
                <w:noProof/>
                <w:webHidden/>
              </w:rPr>
              <w:t>1</w:t>
            </w:r>
            <w:r w:rsidR="00377461">
              <w:rPr>
                <w:noProof/>
                <w:webHidden/>
              </w:rPr>
              <w:fldChar w:fldCharType="end"/>
            </w:r>
          </w:hyperlink>
        </w:p>
        <w:p w14:paraId="0838C53B" w14:textId="4E86EB12" w:rsidR="00377461" w:rsidRDefault="00000000">
          <w:pPr>
            <w:pStyle w:val="TOC1"/>
            <w:tabs>
              <w:tab w:val="right" w:leader="dot" w:pos="9019"/>
            </w:tabs>
            <w:rPr>
              <w:rFonts w:asciiTheme="minorHAnsi" w:eastAsiaTheme="minorEastAsia" w:hAnsiTheme="minorHAnsi" w:cstheme="minorBidi"/>
              <w:noProof/>
              <w:sz w:val="22"/>
              <w:szCs w:val="22"/>
            </w:rPr>
          </w:pPr>
          <w:hyperlink w:anchor="_Toc113958749" w:history="1">
            <w:r w:rsidR="00377461" w:rsidRPr="00D37B0D">
              <w:rPr>
                <w:rStyle w:val="Hyperlink"/>
                <w:noProof/>
                <w14:scene3d>
                  <w14:camera w14:prst="orthographicFront"/>
                  <w14:lightRig w14:rig="threePt" w14:dir="t">
                    <w14:rot w14:lat="0" w14:lon="0" w14:rev="0"/>
                  </w14:lightRig>
                </w14:scene3d>
              </w:rPr>
              <w:t>Chapter 2:</w:t>
            </w:r>
            <w:r w:rsidR="00377461" w:rsidRPr="00D37B0D">
              <w:rPr>
                <w:rStyle w:val="Hyperlink"/>
                <w:noProof/>
              </w:rPr>
              <w:t xml:space="preserve"> Project Vision</w:t>
            </w:r>
            <w:r w:rsidR="00377461">
              <w:rPr>
                <w:noProof/>
                <w:webHidden/>
              </w:rPr>
              <w:tab/>
            </w:r>
            <w:r w:rsidR="00377461">
              <w:rPr>
                <w:noProof/>
                <w:webHidden/>
              </w:rPr>
              <w:fldChar w:fldCharType="begin"/>
            </w:r>
            <w:r w:rsidR="00377461">
              <w:rPr>
                <w:noProof/>
                <w:webHidden/>
              </w:rPr>
              <w:instrText xml:space="preserve"> PAGEREF _Toc113958749 \h </w:instrText>
            </w:r>
            <w:r w:rsidR="00377461">
              <w:rPr>
                <w:noProof/>
                <w:webHidden/>
              </w:rPr>
            </w:r>
            <w:r w:rsidR="00377461">
              <w:rPr>
                <w:noProof/>
                <w:webHidden/>
              </w:rPr>
              <w:fldChar w:fldCharType="separate"/>
            </w:r>
            <w:r w:rsidR="00884372">
              <w:rPr>
                <w:noProof/>
                <w:webHidden/>
              </w:rPr>
              <w:t>2</w:t>
            </w:r>
            <w:r w:rsidR="00377461">
              <w:rPr>
                <w:noProof/>
                <w:webHidden/>
              </w:rPr>
              <w:fldChar w:fldCharType="end"/>
            </w:r>
          </w:hyperlink>
        </w:p>
        <w:p w14:paraId="04F32B93" w14:textId="56A91D67"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50" w:history="1">
            <w:r w:rsidR="00377461" w:rsidRPr="00D37B0D">
              <w:rPr>
                <w:rStyle w:val="Hyperlink"/>
                <w:noProof/>
              </w:rPr>
              <w:t>2.1 Problem Domain Overview</w:t>
            </w:r>
            <w:r w:rsidR="00377461">
              <w:rPr>
                <w:noProof/>
                <w:webHidden/>
              </w:rPr>
              <w:tab/>
            </w:r>
            <w:r w:rsidR="00377461">
              <w:rPr>
                <w:noProof/>
                <w:webHidden/>
              </w:rPr>
              <w:fldChar w:fldCharType="begin"/>
            </w:r>
            <w:r w:rsidR="00377461">
              <w:rPr>
                <w:noProof/>
                <w:webHidden/>
              </w:rPr>
              <w:instrText xml:space="preserve"> PAGEREF _Toc113958750 \h </w:instrText>
            </w:r>
            <w:r w:rsidR="00377461">
              <w:rPr>
                <w:noProof/>
                <w:webHidden/>
              </w:rPr>
            </w:r>
            <w:r w:rsidR="00377461">
              <w:rPr>
                <w:noProof/>
                <w:webHidden/>
              </w:rPr>
              <w:fldChar w:fldCharType="separate"/>
            </w:r>
            <w:r w:rsidR="00884372">
              <w:rPr>
                <w:noProof/>
                <w:webHidden/>
              </w:rPr>
              <w:t>2</w:t>
            </w:r>
            <w:r w:rsidR="00377461">
              <w:rPr>
                <w:noProof/>
                <w:webHidden/>
              </w:rPr>
              <w:fldChar w:fldCharType="end"/>
            </w:r>
          </w:hyperlink>
        </w:p>
        <w:p w14:paraId="7FDB5049" w14:textId="2EC02705"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51" w:history="1">
            <w:r w:rsidR="00377461" w:rsidRPr="00D37B0D">
              <w:rPr>
                <w:rStyle w:val="Hyperlink"/>
                <w:noProof/>
              </w:rPr>
              <w:t>2.2 Problem Statement</w:t>
            </w:r>
            <w:r w:rsidR="00377461">
              <w:rPr>
                <w:noProof/>
                <w:webHidden/>
              </w:rPr>
              <w:tab/>
            </w:r>
            <w:r w:rsidR="00377461">
              <w:rPr>
                <w:noProof/>
                <w:webHidden/>
              </w:rPr>
              <w:fldChar w:fldCharType="begin"/>
            </w:r>
            <w:r w:rsidR="00377461">
              <w:rPr>
                <w:noProof/>
                <w:webHidden/>
              </w:rPr>
              <w:instrText xml:space="preserve"> PAGEREF _Toc113958751 \h </w:instrText>
            </w:r>
            <w:r w:rsidR="00377461">
              <w:rPr>
                <w:noProof/>
                <w:webHidden/>
              </w:rPr>
            </w:r>
            <w:r w:rsidR="00377461">
              <w:rPr>
                <w:noProof/>
                <w:webHidden/>
              </w:rPr>
              <w:fldChar w:fldCharType="separate"/>
            </w:r>
            <w:r w:rsidR="00884372">
              <w:rPr>
                <w:noProof/>
                <w:webHidden/>
              </w:rPr>
              <w:t>2</w:t>
            </w:r>
            <w:r w:rsidR="00377461">
              <w:rPr>
                <w:noProof/>
                <w:webHidden/>
              </w:rPr>
              <w:fldChar w:fldCharType="end"/>
            </w:r>
          </w:hyperlink>
        </w:p>
        <w:p w14:paraId="1BA3EEF7" w14:textId="1F1A0B55"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52" w:history="1">
            <w:r w:rsidR="00377461" w:rsidRPr="00D37B0D">
              <w:rPr>
                <w:rStyle w:val="Hyperlink"/>
                <w:noProof/>
              </w:rPr>
              <w:t>2.3 Problem Elaboration</w:t>
            </w:r>
            <w:r w:rsidR="00377461">
              <w:rPr>
                <w:noProof/>
                <w:webHidden/>
              </w:rPr>
              <w:tab/>
            </w:r>
            <w:r w:rsidR="00377461">
              <w:rPr>
                <w:noProof/>
                <w:webHidden/>
              </w:rPr>
              <w:fldChar w:fldCharType="begin"/>
            </w:r>
            <w:r w:rsidR="00377461">
              <w:rPr>
                <w:noProof/>
                <w:webHidden/>
              </w:rPr>
              <w:instrText xml:space="preserve"> PAGEREF _Toc113958752 \h </w:instrText>
            </w:r>
            <w:r w:rsidR="00377461">
              <w:rPr>
                <w:noProof/>
                <w:webHidden/>
              </w:rPr>
            </w:r>
            <w:r w:rsidR="00377461">
              <w:rPr>
                <w:noProof/>
                <w:webHidden/>
              </w:rPr>
              <w:fldChar w:fldCharType="separate"/>
            </w:r>
            <w:r w:rsidR="00884372">
              <w:rPr>
                <w:noProof/>
                <w:webHidden/>
              </w:rPr>
              <w:t>2</w:t>
            </w:r>
            <w:r w:rsidR="00377461">
              <w:rPr>
                <w:noProof/>
                <w:webHidden/>
              </w:rPr>
              <w:fldChar w:fldCharType="end"/>
            </w:r>
          </w:hyperlink>
        </w:p>
        <w:p w14:paraId="7B1349AD" w14:textId="19832E71"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53" w:history="1">
            <w:r w:rsidR="00377461" w:rsidRPr="00D37B0D">
              <w:rPr>
                <w:rStyle w:val="Hyperlink"/>
                <w:noProof/>
                <w:rtl/>
              </w:rPr>
              <w:t>2.4</w:t>
            </w:r>
            <w:r w:rsidR="00377461" w:rsidRPr="00D37B0D">
              <w:rPr>
                <w:rStyle w:val="Hyperlink"/>
                <w:noProof/>
              </w:rPr>
              <w:t xml:space="preserve"> Goals and Objectives</w:t>
            </w:r>
            <w:r w:rsidR="00377461">
              <w:rPr>
                <w:noProof/>
                <w:webHidden/>
              </w:rPr>
              <w:tab/>
            </w:r>
            <w:r w:rsidR="00377461">
              <w:rPr>
                <w:noProof/>
                <w:webHidden/>
              </w:rPr>
              <w:fldChar w:fldCharType="begin"/>
            </w:r>
            <w:r w:rsidR="00377461">
              <w:rPr>
                <w:noProof/>
                <w:webHidden/>
              </w:rPr>
              <w:instrText xml:space="preserve"> PAGEREF _Toc113958753 \h </w:instrText>
            </w:r>
            <w:r w:rsidR="00377461">
              <w:rPr>
                <w:noProof/>
                <w:webHidden/>
              </w:rPr>
            </w:r>
            <w:r w:rsidR="00377461">
              <w:rPr>
                <w:noProof/>
                <w:webHidden/>
              </w:rPr>
              <w:fldChar w:fldCharType="separate"/>
            </w:r>
            <w:r w:rsidR="00884372">
              <w:rPr>
                <w:noProof/>
                <w:webHidden/>
              </w:rPr>
              <w:t>2</w:t>
            </w:r>
            <w:r w:rsidR="00377461">
              <w:rPr>
                <w:noProof/>
                <w:webHidden/>
              </w:rPr>
              <w:fldChar w:fldCharType="end"/>
            </w:r>
          </w:hyperlink>
        </w:p>
        <w:p w14:paraId="2DFE6AC9" w14:textId="10334A35"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54" w:history="1">
            <w:r w:rsidR="00377461" w:rsidRPr="00D37B0D">
              <w:rPr>
                <w:rStyle w:val="Hyperlink"/>
                <w:noProof/>
                <w:rtl/>
              </w:rPr>
              <w:t>2.5</w:t>
            </w:r>
            <w:r w:rsidR="00377461" w:rsidRPr="00D37B0D">
              <w:rPr>
                <w:rStyle w:val="Hyperlink"/>
                <w:noProof/>
              </w:rPr>
              <w:t xml:space="preserve"> Project Scope</w:t>
            </w:r>
            <w:r w:rsidR="00377461">
              <w:rPr>
                <w:noProof/>
                <w:webHidden/>
              </w:rPr>
              <w:tab/>
            </w:r>
            <w:r w:rsidR="00377461">
              <w:rPr>
                <w:noProof/>
                <w:webHidden/>
              </w:rPr>
              <w:fldChar w:fldCharType="begin"/>
            </w:r>
            <w:r w:rsidR="00377461">
              <w:rPr>
                <w:noProof/>
                <w:webHidden/>
              </w:rPr>
              <w:instrText xml:space="preserve"> PAGEREF _Toc113958754 \h </w:instrText>
            </w:r>
            <w:r w:rsidR="00377461">
              <w:rPr>
                <w:noProof/>
                <w:webHidden/>
              </w:rPr>
            </w:r>
            <w:r w:rsidR="00377461">
              <w:rPr>
                <w:noProof/>
                <w:webHidden/>
              </w:rPr>
              <w:fldChar w:fldCharType="separate"/>
            </w:r>
            <w:r w:rsidR="00884372">
              <w:rPr>
                <w:noProof/>
                <w:webHidden/>
              </w:rPr>
              <w:t>2</w:t>
            </w:r>
            <w:r w:rsidR="00377461">
              <w:rPr>
                <w:noProof/>
                <w:webHidden/>
              </w:rPr>
              <w:fldChar w:fldCharType="end"/>
            </w:r>
          </w:hyperlink>
        </w:p>
        <w:p w14:paraId="14535B18" w14:textId="4DB6A7CE"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55" w:history="1">
            <w:r w:rsidR="00377461" w:rsidRPr="00D37B0D">
              <w:rPr>
                <w:rStyle w:val="Hyperlink"/>
                <w:noProof/>
                <w:rtl/>
              </w:rPr>
              <w:t>2.6</w:t>
            </w:r>
            <w:r w:rsidR="00377461" w:rsidRPr="00D37B0D">
              <w:rPr>
                <w:rStyle w:val="Hyperlink"/>
                <w:noProof/>
              </w:rPr>
              <w:t xml:space="preserve"> Sustainable Development Goal (SDG)</w:t>
            </w:r>
            <w:r w:rsidR="00377461">
              <w:rPr>
                <w:noProof/>
                <w:webHidden/>
              </w:rPr>
              <w:tab/>
            </w:r>
            <w:r w:rsidR="00377461">
              <w:rPr>
                <w:noProof/>
                <w:webHidden/>
              </w:rPr>
              <w:fldChar w:fldCharType="begin"/>
            </w:r>
            <w:r w:rsidR="00377461">
              <w:rPr>
                <w:noProof/>
                <w:webHidden/>
              </w:rPr>
              <w:instrText xml:space="preserve"> PAGEREF _Toc113958755 \h </w:instrText>
            </w:r>
            <w:r w:rsidR="00377461">
              <w:rPr>
                <w:noProof/>
                <w:webHidden/>
              </w:rPr>
            </w:r>
            <w:r w:rsidR="00377461">
              <w:rPr>
                <w:noProof/>
                <w:webHidden/>
              </w:rPr>
              <w:fldChar w:fldCharType="separate"/>
            </w:r>
            <w:r w:rsidR="00884372">
              <w:rPr>
                <w:noProof/>
                <w:webHidden/>
              </w:rPr>
              <w:t>2</w:t>
            </w:r>
            <w:r w:rsidR="00377461">
              <w:rPr>
                <w:noProof/>
                <w:webHidden/>
              </w:rPr>
              <w:fldChar w:fldCharType="end"/>
            </w:r>
          </w:hyperlink>
        </w:p>
        <w:p w14:paraId="5CDA526D" w14:textId="6CFBA1CE"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56" w:history="1">
            <w:r w:rsidR="00377461" w:rsidRPr="00D37B0D">
              <w:rPr>
                <w:rStyle w:val="Hyperlink"/>
                <w:noProof/>
              </w:rPr>
              <w:t>2.7 Constraints</w:t>
            </w:r>
            <w:r w:rsidR="00377461">
              <w:rPr>
                <w:noProof/>
                <w:webHidden/>
              </w:rPr>
              <w:tab/>
            </w:r>
            <w:r w:rsidR="00377461">
              <w:rPr>
                <w:noProof/>
                <w:webHidden/>
              </w:rPr>
              <w:fldChar w:fldCharType="begin"/>
            </w:r>
            <w:r w:rsidR="00377461">
              <w:rPr>
                <w:noProof/>
                <w:webHidden/>
              </w:rPr>
              <w:instrText xml:space="preserve"> PAGEREF _Toc113958756 \h </w:instrText>
            </w:r>
            <w:r w:rsidR="00377461">
              <w:rPr>
                <w:noProof/>
                <w:webHidden/>
              </w:rPr>
            </w:r>
            <w:r w:rsidR="00377461">
              <w:rPr>
                <w:noProof/>
                <w:webHidden/>
              </w:rPr>
              <w:fldChar w:fldCharType="separate"/>
            </w:r>
            <w:r w:rsidR="00884372">
              <w:rPr>
                <w:noProof/>
                <w:webHidden/>
              </w:rPr>
              <w:t>3</w:t>
            </w:r>
            <w:r w:rsidR="00377461">
              <w:rPr>
                <w:noProof/>
                <w:webHidden/>
              </w:rPr>
              <w:fldChar w:fldCharType="end"/>
            </w:r>
          </w:hyperlink>
        </w:p>
        <w:p w14:paraId="3E990DF8" w14:textId="6EE672A9"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57" w:history="1">
            <w:r w:rsidR="00377461" w:rsidRPr="00D37B0D">
              <w:rPr>
                <w:rStyle w:val="Hyperlink"/>
                <w:noProof/>
              </w:rPr>
              <w:t>2.8 Business Opportunity</w:t>
            </w:r>
            <w:r w:rsidR="00377461">
              <w:rPr>
                <w:noProof/>
                <w:webHidden/>
              </w:rPr>
              <w:tab/>
            </w:r>
            <w:r w:rsidR="00377461">
              <w:rPr>
                <w:noProof/>
                <w:webHidden/>
              </w:rPr>
              <w:fldChar w:fldCharType="begin"/>
            </w:r>
            <w:r w:rsidR="00377461">
              <w:rPr>
                <w:noProof/>
                <w:webHidden/>
              </w:rPr>
              <w:instrText xml:space="preserve"> PAGEREF _Toc113958757 \h </w:instrText>
            </w:r>
            <w:r w:rsidR="00377461">
              <w:rPr>
                <w:noProof/>
                <w:webHidden/>
              </w:rPr>
            </w:r>
            <w:r w:rsidR="00377461">
              <w:rPr>
                <w:noProof/>
                <w:webHidden/>
              </w:rPr>
              <w:fldChar w:fldCharType="separate"/>
            </w:r>
            <w:r w:rsidR="00884372">
              <w:rPr>
                <w:noProof/>
                <w:webHidden/>
              </w:rPr>
              <w:t>3</w:t>
            </w:r>
            <w:r w:rsidR="00377461">
              <w:rPr>
                <w:noProof/>
                <w:webHidden/>
              </w:rPr>
              <w:fldChar w:fldCharType="end"/>
            </w:r>
          </w:hyperlink>
        </w:p>
        <w:p w14:paraId="10B9ABED" w14:textId="68312E4B"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58" w:history="1">
            <w:r w:rsidR="00377461" w:rsidRPr="00D37B0D">
              <w:rPr>
                <w:rStyle w:val="Hyperlink"/>
                <w:noProof/>
                <w:rtl/>
              </w:rPr>
              <w:t>2.9</w:t>
            </w:r>
            <w:r w:rsidR="00377461" w:rsidRPr="00D37B0D">
              <w:rPr>
                <w:rStyle w:val="Hyperlink"/>
                <w:noProof/>
              </w:rPr>
              <w:t xml:space="preserve"> Stakeholders Description/</w:t>
            </w:r>
            <w:r w:rsidR="00377461" w:rsidRPr="00D37B0D">
              <w:rPr>
                <w:rStyle w:val="Hyperlink"/>
                <w:noProof/>
                <w:rtl/>
              </w:rPr>
              <w:t xml:space="preserve"> </w:t>
            </w:r>
            <w:r w:rsidR="00377461" w:rsidRPr="00D37B0D">
              <w:rPr>
                <w:rStyle w:val="Hyperlink"/>
                <w:noProof/>
              </w:rPr>
              <w:t>User Characteristics</w:t>
            </w:r>
            <w:r w:rsidR="00377461">
              <w:rPr>
                <w:noProof/>
                <w:webHidden/>
              </w:rPr>
              <w:tab/>
            </w:r>
            <w:r w:rsidR="00377461">
              <w:rPr>
                <w:noProof/>
                <w:webHidden/>
              </w:rPr>
              <w:fldChar w:fldCharType="begin"/>
            </w:r>
            <w:r w:rsidR="00377461">
              <w:rPr>
                <w:noProof/>
                <w:webHidden/>
              </w:rPr>
              <w:instrText xml:space="preserve"> PAGEREF _Toc113958758 \h </w:instrText>
            </w:r>
            <w:r w:rsidR="00377461">
              <w:rPr>
                <w:noProof/>
                <w:webHidden/>
              </w:rPr>
            </w:r>
            <w:r w:rsidR="00377461">
              <w:rPr>
                <w:noProof/>
                <w:webHidden/>
              </w:rPr>
              <w:fldChar w:fldCharType="separate"/>
            </w:r>
            <w:r w:rsidR="00884372">
              <w:rPr>
                <w:noProof/>
                <w:webHidden/>
              </w:rPr>
              <w:t>3</w:t>
            </w:r>
            <w:r w:rsidR="00377461">
              <w:rPr>
                <w:noProof/>
                <w:webHidden/>
              </w:rPr>
              <w:fldChar w:fldCharType="end"/>
            </w:r>
          </w:hyperlink>
        </w:p>
        <w:p w14:paraId="3E056BDA" w14:textId="7A8D7FF5" w:rsidR="00377461" w:rsidRDefault="00000000">
          <w:pPr>
            <w:pStyle w:val="TOC3"/>
            <w:tabs>
              <w:tab w:val="right" w:leader="dot" w:pos="9019"/>
            </w:tabs>
            <w:rPr>
              <w:rFonts w:asciiTheme="minorHAnsi" w:eastAsiaTheme="minorEastAsia" w:hAnsiTheme="minorHAnsi" w:cstheme="minorBidi"/>
              <w:noProof/>
              <w:sz w:val="22"/>
              <w:szCs w:val="22"/>
            </w:rPr>
          </w:pPr>
          <w:hyperlink w:anchor="_Toc113958759" w:history="1">
            <w:r w:rsidR="00377461" w:rsidRPr="00D37B0D">
              <w:rPr>
                <w:rStyle w:val="Hyperlink"/>
                <w:noProof/>
              </w:rPr>
              <w:t>2.9.1 Stakeholders Summary</w:t>
            </w:r>
            <w:r w:rsidR="00377461">
              <w:rPr>
                <w:noProof/>
                <w:webHidden/>
              </w:rPr>
              <w:tab/>
            </w:r>
            <w:r w:rsidR="00377461">
              <w:rPr>
                <w:noProof/>
                <w:webHidden/>
              </w:rPr>
              <w:fldChar w:fldCharType="begin"/>
            </w:r>
            <w:r w:rsidR="00377461">
              <w:rPr>
                <w:noProof/>
                <w:webHidden/>
              </w:rPr>
              <w:instrText xml:space="preserve"> PAGEREF _Toc113958759 \h </w:instrText>
            </w:r>
            <w:r w:rsidR="00377461">
              <w:rPr>
                <w:noProof/>
                <w:webHidden/>
              </w:rPr>
            </w:r>
            <w:r w:rsidR="00377461">
              <w:rPr>
                <w:noProof/>
                <w:webHidden/>
              </w:rPr>
              <w:fldChar w:fldCharType="separate"/>
            </w:r>
            <w:r w:rsidR="00884372">
              <w:rPr>
                <w:noProof/>
                <w:webHidden/>
              </w:rPr>
              <w:t>3</w:t>
            </w:r>
            <w:r w:rsidR="00377461">
              <w:rPr>
                <w:noProof/>
                <w:webHidden/>
              </w:rPr>
              <w:fldChar w:fldCharType="end"/>
            </w:r>
          </w:hyperlink>
        </w:p>
        <w:p w14:paraId="71077258" w14:textId="4B91F2CD" w:rsidR="00377461" w:rsidRDefault="00000000">
          <w:pPr>
            <w:pStyle w:val="TOC3"/>
            <w:tabs>
              <w:tab w:val="right" w:leader="dot" w:pos="9019"/>
            </w:tabs>
            <w:rPr>
              <w:rFonts w:asciiTheme="minorHAnsi" w:eastAsiaTheme="minorEastAsia" w:hAnsiTheme="minorHAnsi" w:cstheme="minorBidi"/>
              <w:noProof/>
              <w:sz w:val="22"/>
              <w:szCs w:val="22"/>
            </w:rPr>
          </w:pPr>
          <w:hyperlink w:anchor="_Toc113958760" w:history="1">
            <w:r w:rsidR="00377461" w:rsidRPr="00D37B0D">
              <w:rPr>
                <w:rStyle w:val="Hyperlink"/>
                <w:noProof/>
              </w:rPr>
              <w:t>2.9.2 Key High-Level Goals and Problems of Stakeholders</w:t>
            </w:r>
            <w:r w:rsidR="00377461">
              <w:rPr>
                <w:noProof/>
                <w:webHidden/>
              </w:rPr>
              <w:tab/>
            </w:r>
            <w:r w:rsidR="00377461">
              <w:rPr>
                <w:noProof/>
                <w:webHidden/>
              </w:rPr>
              <w:fldChar w:fldCharType="begin"/>
            </w:r>
            <w:r w:rsidR="00377461">
              <w:rPr>
                <w:noProof/>
                <w:webHidden/>
              </w:rPr>
              <w:instrText xml:space="preserve"> PAGEREF _Toc113958760 \h </w:instrText>
            </w:r>
            <w:r w:rsidR="00377461">
              <w:rPr>
                <w:noProof/>
                <w:webHidden/>
              </w:rPr>
            </w:r>
            <w:r w:rsidR="00377461">
              <w:rPr>
                <w:noProof/>
                <w:webHidden/>
              </w:rPr>
              <w:fldChar w:fldCharType="separate"/>
            </w:r>
            <w:r w:rsidR="00884372">
              <w:rPr>
                <w:noProof/>
                <w:webHidden/>
              </w:rPr>
              <w:t>3</w:t>
            </w:r>
            <w:r w:rsidR="00377461">
              <w:rPr>
                <w:noProof/>
                <w:webHidden/>
              </w:rPr>
              <w:fldChar w:fldCharType="end"/>
            </w:r>
          </w:hyperlink>
        </w:p>
        <w:p w14:paraId="45BA863D" w14:textId="13B787CD" w:rsidR="00377461" w:rsidRDefault="00000000">
          <w:pPr>
            <w:pStyle w:val="TOC1"/>
            <w:tabs>
              <w:tab w:val="right" w:leader="dot" w:pos="9019"/>
            </w:tabs>
            <w:rPr>
              <w:rFonts w:asciiTheme="minorHAnsi" w:eastAsiaTheme="minorEastAsia" w:hAnsiTheme="minorHAnsi" w:cstheme="minorBidi"/>
              <w:noProof/>
              <w:sz w:val="22"/>
              <w:szCs w:val="22"/>
            </w:rPr>
          </w:pPr>
          <w:hyperlink w:anchor="_Toc113958761" w:history="1">
            <w:r w:rsidR="00377461" w:rsidRPr="00D37B0D">
              <w:rPr>
                <w:rStyle w:val="Hyperlink"/>
                <w:noProof/>
                <w14:scene3d>
                  <w14:camera w14:prst="orthographicFront"/>
                  <w14:lightRig w14:rig="threePt" w14:dir="t">
                    <w14:rot w14:lat="0" w14:lon="0" w14:rev="0"/>
                  </w14:lightRig>
                </w14:scene3d>
              </w:rPr>
              <w:t>Chapter 3:</w:t>
            </w:r>
            <w:r w:rsidR="00377461" w:rsidRPr="00D37B0D">
              <w:rPr>
                <w:rStyle w:val="Hyperlink"/>
                <w:noProof/>
              </w:rPr>
              <w:t xml:space="preserve"> Literature Review / Related Work</w:t>
            </w:r>
            <w:r w:rsidR="00377461">
              <w:rPr>
                <w:noProof/>
                <w:webHidden/>
              </w:rPr>
              <w:tab/>
            </w:r>
            <w:r w:rsidR="00377461">
              <w:rPr>
                <w:noProof/>
                <w:webHidden/>
              </w:rPr>
              <w:fldChar w:fldCharType="begin"/>
            </w:r>
            <w:r w:rsidR="00377461">
              <w:rPr>
                <w:noProof/>
                <w:webHidden/>
              </w:rPr>
              <w:instrText xml:space="preserve"> PAGEREF _Toc113958761 \h </w:instrText>
            </w:r>
            <w:r w:rsidR="00377461">
              <w:rPr>
                <w:noProof/>
                <w:webHidden/>
              </w:rPr>
            </w:r>
            <w:r w:rsidR="00377461">
              <w:rPr>
                <w:noProof/>
                <w:webHidden/>
              </w:rPr>
              <w:fldChar w:fldCharType="separate"/>
            </w:r>
            <w:r w:rsidR="00884372">
              <w:rPr>
                <w:noProof/>
                <w:webHidden/>
              </w:rPr>
              <w:t>4</w:t>
            </w:r>
            <w:r w:rsidR="00377461">
              <w:rPr>
                <w:noProof/>
                <w:webHidden/>
              </w:rPr>
              <w:fldChar w:fldCharType="end"/>
            </w:r>
          </w:hyperlink>
        </w:p>
        <w:p w14:paraId="1FBCBE22" w14:textId="1DAE84B0"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62" w:history="1">
            <w:r w:rsidR="00377461" w:rsidRPr="00D37B0D">
              <w:rPr>
                <w:rStyle w:val="Hyperlink"/>
                <w:noProof/>
              </w:rPr>
              <w:t>3.1 Definitions, Acronyms, and Abbreviations</w:t>
            </w:r>
            <w:r w:rsidR="00377461">
              <w:rPr>
                <w:noProof/>
                <w:webHidden/>
              </w:rPr>
              <w:tab/>
            </w:r>
            <w:r w:rsidR="00377461">
              <w:rPr>
                <w:noProof/>
                <w:webHidden/>
              </w:rPr>
              <w:fldChar w:fldCharType="begin"/>
            </w:r>
            <w:r w:rsidR="00377461">
              <w:rPr>
                <w:noProof/>
                <w:webHidden/>
              </w:rPr>
              <w:instrText xml:space="preserve"> PAGEREF _Toc113958762 \h </w:instrText>
            </w:r>
            <w:r w:rsidR="00377461">
              <w:rPr>
                <w:noProof/>
                <w:webHidden/>
              </w:rPr>
            </w:r>
            <w:r w:rsidR="00377461">
              <w:rPr>
                <w:noProof/>
                <w:webHidden/>
              </w:rPr>
              <w:fldChar w:fldCharType="separate"/>
            </w:r>
            <w:r w:rsidR="00884372">
              <w:rPr>
                <w:noProof/>
                <w:webHidden/>
              </w:rPr>
              <w:t>4</w:t>
            </w:r>
            <w:r w:rsidR="00377461">
              <w:rPr>
                <w:noProof/>
                <w:webHidden/>
              </w:rPr>
              <w:fldChar w:fldCharType="end"/>
            </w:r>
          </w:hyperlink>
        </w:p>
        <w:p w14:paraId="26D6EE60" w14:textId="660D7C85"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63" w:history="1">
            <w:r w:rsidR="00377461" w:rsidRPr="00D37B0D">
              <w:rPr>
                <w:rStyle w:val="Hyperlink"/>
                <w:noProof/>
              </w:rPr>
              <w:t>3.2 Detailed Literature Review</w:t>
            </w:r>
            <w:r w:rsidR="00377461">
              <w:rPr>
                <w:noProof/>
                <w:webHidden/>
              </w:rPr>
              <w:tab/>
            </w:r>
            <w:r w:rsidR="00377461">
              <w:rPr>
                <w:noProof/>
                <w:webHidden/>
              </w:rPr>
              <w:fldChar w:fldCharType="begin"/>
            </w:r>
            <w:r w:rsidR="00377461">
              <w:rPr>
                <w:noProof/>
                <w:webHidden/>
              </w:rPr>
              <w:instrText xml:space="preserve"> PAGEREF _Toc113958763 \h </w:instrText>
            </w:r>
            <w:r w:rsidR="00377461">
              <w:rPr>
                <w:noProof/>
                <w:webHidden/>
              </w:rPr>
            </w:r>
            <w:r w:rsidR="00377461">
              <w:rPr>
                <w:noProof/>
                <w:webHidden/>
              </w:rPr>
              <w:fldChar w:fldCharType="separate"/>
            </w:r>
            <w:r w:rsidR="00884372">
              <w:rPr>
                <w:noProof/>
                <w:webHidden/>
              </w:rPr>
              <w:t>4</w:t>
            </w:r>
            <w:r w:rsidR="00377461">
              <w:rPr>
                <w:noProof/>
                <w:webHidden/>
              </w:rPr>
              <w:fldChar w:fldCharType="end"/>
            </w:r>
          </w:hyperlink>
        </w:p>
        <w:p w14:paraId="1E83B26B" w14:textId="6CE4D32B" w:rsidR="00377461" w:rsidRDefault="00000000">
          <w:pPr>
            <w:pStyle w:val="TOC3"/>
            <w:tabs>
              <w:tab w:val="right" w:leader="dot" w:pos="9019"/>
            </w:tabs>
            <w:rPr>
              <w:rFonts w:asciiTheme="minorHAnsi" w:eastAsiaTheme="minorEastAsia" w:hAnsiTheme="minorHAnsi" w:cstheme="minorBidi"/>
              <w:noProof/>
              <w:sz w:val="22"/>
              <w:szCs w:val="22"/>
            </w:rPr>
          </w:pPr>
          <w:hyperlink w:anchor="_Toc113958764" w:history="1">
            <w:r w:rsidR="00377461" w:rsidRPr="00D37B0D">
              <w:rPr>
                <w:rStyle w:val="Hyperlink"/>
                <w:noProof/>
              </w:rPr>
              <w:t>3.2.1 Related Research Work 1</w:t>
            </w:r>
            <w:r w:rsidR="00377461">
              <w:rPr>
                <w:noProof/>
                <w:webHidden/>
              </w:rPr>
              <w:tab/>
            </w:r>
            <w:r w:rsidR="00377461">
              <w:rPr>
                <w:noProof/>
                <w:webHidden/>
              </w:rPr>
              <w:fldChar w:fldCharType="begin"/>
            </w:r>
            <w:r w:rsidR="00377461">
              <w:rPr>
                <w:noProof/>
                <w:webHidden/>
              </w:rPr>
              <w:instrText xml:space="preserve"> PAGEREF _Toc113958764 \h </w:instrText>
            </w:r>
            <w:r w:rsidR="00377461">
              <w:rPr>
                <w:noProof/>
                <w:webHidden/>
              </w:rPr>
            </w:r>
            <w:r w:rsidR="00377461">
              <w:rPr>
                <w:noProof/>
                <w:webHidden/>
              </w:rPr>
              <w:fldChar w:fldCharType="separate"/>
            </w:r>
            <w:r w:rsidR="00884372">
              <w:rPr>
                <w:noProof/>
                <w:webHidden/>
              </w:rPr>
              <w:t>4</w:t>
            </w:r>
            <w:r w:rsidR="00377461">
              <w:rPr>
                <w:noProof/>
                <w:webHidden/>
              </w:rPr>
              <w:fldChar w:fldCharType="end"/>
            </w:r>
          </w:hyperlink>
        </w:p>
        <w:p w14:paraId="3D6068AC" w14:textId="2B712214"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65" w:history="1">
            <w:r w:rsidR="00377461" w:rsidRPr="00D37B0D">
              <w:rPr>
                <w:rStyle w:val="Hyperlink"/>
                <w:noProof/>
              </w:rPr>
              <w:t>3.3 Literature Review Summary Table</w:t>
            </w:r>
            <w:r w:rsidR="00377461">
              <w:rPr>
                <w:noProof/>
                <w:webHidden/>
              </w:rPr>
              <w:tab/>
            </w:r>
            <w:r w:rsidR="00377461">
              <w:rPr>
                <w:noProof/>
                <w:webHidden/>
              </w:rPr>
              <w:fldChar w:fldCharType="begin"/>
            </w:r>
            <w:r w:rsidR="00377461">
              <w:rPr>
                <w:noProof/>
                <w:webHidden/>
              </w:rPr>
              <w:instrText xml:space="preserve"> PAGEREF _Toc113958765 \h </w:instrText>
            </w:r>
            <w:r w:rsidR="00377461">
              <w:rPr>
                <w:noProof/>
                <w:webHidden/>
              </w:rPr>
            </w:r>
            <w:r w:rsidR="00377461">
              <w:rPr>
                <w:noProof/>
                <w:webHidden/>
              </w:rPr>
              <w:fldChar w:fldCharType="separate"/>
            </w:r>
            <w:r w:rsidR="00884372">
              <w:rPr>
                <w:noProof/>
                <w:webHidden/>
              </w:rPr>
              <w:t>4</w:t>
            </w:r>
            <w:r w:rsidR="00377461">
              <w:rPr>
                <w:noProof/>
                <w:webHidden/>
              </w:rPr>
              <w:fldChar w:fldCharType="end"/>
            </w:r>
          </w:hyperlink>
        </w:p>
        <w:p w14:paraId="369C51FF" w14:textId="4A6C3F2E"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66" w:history="1">
            <w:r w:rsidR="00377461" w:rsidRPr="00D37B0D">
              <w:rPr>
                <w:rStyle w:val="Hyperlink"/>
                <w:noProof/>
              </w:rPr>
              <w:t>3.4 Conclusion</w:t>
            </w:r>
            <w:r w:rsidR="00377461">
              <w:rPr>
                <w:noProof/>
                <w:webHidden/>
              </w:rPr>
              <w:tab/>
            </w:r>
            <w:r w:rsidR="00377461">
              <w:rPr>
                <w:noProof/>
                <w:webHidden/>
              </w:rPr>
              <w:fldChar w:fldCharType="begin"/>
            </w:r>
            <w:r w:rsidR="00377461">
              <w:rPr>
                <w:noProof/>
                <w:webHidden/>
              </w:rPr>
              <w:instrText xml:space="preserve"> PAGEREF _Toc113958766 \h </w:instrText>
            </w:r>
            <w:r w:rsidR="00377461">
              <w:rPr>
                <w:noProof/>
                <w:webHidden/>
              </w:rPr>
            </w:r>
            <w:r w:rsidR="00377461">
              <w:rPr>
                <w:noProof/>
                <w:webHidden/>
              </w:rPr>
              <w:fldChar w:fldCharType="separate"/>
            </w:r>
            <w:r w:rsidR="00884372">
              <w:rPr>
                <w:noProof/>
                <w:webHidden/>
              </w:rPr>
              <w:t>4</w:t>
            </w:r>
            <w:r w:rsidR="00377461">
              <w:rPr>
                <w:noProof/>
                <w:webHidden/>
              </w:rPr>
              <w:fldChar w:fldCharType="end"/>
            </w:r>
          </w:hyperlink>
        </w:p>
        <w:p w14:paraId="2602705D" w14:textId="379E2B71" w:rsidR="00377461" w:rsidRDefault="00000000">
          <w:pPr>
            <w:pStyle w:val="TOC1"/>
            <w:tabs>
              <w:tab w:val="right" w:leader="dot" w:pos="9019"/>
            </w:tabs>
            <w:rPr>
              <w:rFonts w:asciiTheme="minorHAnsi" w:eastAsiaTheme="minorEastAsia" w:hAnsiTheme="minorHAnsi" w:cstheme="minorBidi"/>
              <w:noProof/>
              <w:sz w:val="22"/>
              <w:szCs w:val="22"/>
            </w:rPr>
          </w:pPr>
          <w:hyperlink w:anchor="_Toc113958767" w:history="1">
            <w:r w:rsidR="00377461" w:rsidRPr="00D37B0D">
              <w:rPr>
                <w:rStyle w:val="Hyperlink"/>
                <w:noProof/>
                <w14:scene3d>
                  <w14:camera w14:prst="orthographicFront"/>
                  <w14:lightRig w14:rig="threePt" w14:dir="t">
                    <w14:rot w14:lat="0" w14:lon="0" w14:rev="0"/>
                  </w14:lightRig>
                </w14:scene3d>
              </w:rPr>
              <w:t>Chapter 4:</w:t>
            </w:r>
            <w:r w:rsidR="00377461" w:rsidRPr="00D37B0D">
              <w:rPr>
                <w:rStyle w:val="Hyperlink"/>
                <w:noProof/>
              </w:rPr>
              <w:t xml:space="preserve"> Software R</w:t>
            </w:r>
            <w:r w:rsidR="00377461" w:rsidRPr="00D37B0D">
              <w:rPr>
                <w:rStyle w:val="Hyperlink"/>
                <w:rFonts w:ascii="ê@¯øœ1Ÿ" w:eastAsia="ê@¯øœ1Ÿ" w:hAnsi="ê@¯øœ1Ÿ" w:cs="ê@¯øœ1Ÿ"/>
                <w:noProof/>
              </w:rPr>
              <w:t>equirement Specifications</w:t>
            </w:r>
            <w:r w:rsidR="00377461">
              <w:rPr>
                <w:noProof/>
                <w:webHidden/>
              </w:rPr>
              <w:tab/>
            </w:r>
            <w:r w:rsidR="00377461">
              <w:rPr>
                <w:noProof/>
                <w:webHidden/>
              </w:rPr>
              <w:fldChar w:fldCharType="begin"/>
            </w:r>
            <w:r w:rsidR="00377461">
              <w:rPr>
                <w:noProof/>
                <w:webHidden/>
              </w:rPr>
              <w:instrText xml:space="preserve"> PAGEREF _Toc113958767 \h </w:instrText>
            </w:r>
            <w:r w:rsidR="00377461">
              <w:rPr>
                <w:noProof/>
                <w:webHidden/>
              </w:rPr>
            </w:r>
            <w:r w:rsidR="00377461">
              <w:rPr>
                <w:noProof/>
                <w:webHidden/>
              </w:rPr>
              <w:fldChar w:fldCharType="separate"/>
            </w:r>
            <w:r w:rsidR="00884372">
              <w:rPr>
                <w:noProof/>
                <w:webHidden/>
              </w:rPr>
              <w:t>5</w:t>
            </w:r>
            <w:r w:rsidR="00377461">
              <w:rPr>
                <w:noProof/>
                <w:webHidden/>
              </w:rPr>
              <w:fldChar w:fldCharType="end"/>
            </w:r>
          </w:hyperlink>
        </w:p>
        <w:p w14:paraId="469D79A0" w14:textId="65DED02A"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68" w:history="1">
            <w:r w:rsidR="00377461" w:rsidRPr="00D37B0D">
              <w:rPr>
                <w:rStyle w:val="Hyperlink"/>
                <w:noProof/>
              </w:rPr>
              <w:t>4.1 List of Features</w:t>
            </w:r>
            <w:r w:rsidR="00377461">
              <w:rPr>
                <w:noProof/>
                <w:webHidden/>
              </w:rPr>
              <w:tab/>
            </w:r>
            <w:r w:rsidR="00377461">
              <w:rPr>
                <w:noProof/>
                <w:webHidden/>
              </w:rPr>
              <w:fldChar w:fldCharType="begin"/>
            </w:r>
            <w:r w:rsidR="00377461">
              <w:rPr>
                <w:noProof/>
                <w:webHidden/>
              </w:rPr>
              <w:instrText xml:space="preserve"> PAGEREF _Toc113958768 \h </w:instrText>
            </w:r>
            <w:r w:rsidR="00377461">
              <w:rPr>
                <w:noProof/>
                <w:webHidden/>
              </w:rPr>
            </w:r>
            <w:r w:rsidR="00377461">
              <w:rPr>
                <w:noProof/>
                <w:webHidden/>
              </w:rPr>
              <w:fldChar w:fldCharType="separate"/>
            </w:r>
            <w:r w:rsidR="00884372">
              <w:rPr>
                <w:noProof/>
                <w:webHidden/>
              </w:rPr>
              <w:t>5</w:t>
            </w:r>
            <w:r w:rsidR="00377461">
              <w:rPr>
                <w:noProof/>
                <w:webHidden/>
              </w:rPr>
              <w:fldChar w:fldCharType="end"/>
            </w:r>
          </w:hyperlink>
        </w:p>
        <w:p w14:paraId="224FC0CD" w14:textId="75156577"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69" w:history="1">
            <w:r w:rsidR="00377461" w:rsidRPr="00D37B0D">
              <w:rPr>
                <w:rStyle w:val="Hyperlink"/>
                <w:noProof/>
                <w:rtl/>
              </w:rPr>
              <w:t>4.2</w:t>
            </w:r>
            <w:r w:rsidR="00377461" w:rsidRPr="00D37B0D">
              <w:rPr>
                <w:rStyle w:val="Hyperlink"/>
                <w:noProof/>
              </w:rPr>
              <w:t xml:space="preserve"> Functional Requirements</w:t>
            </w:r>
            <w:r w:rsidR="00377461">
              <w:rPr>
                <w:noProof/>
                <w:webHidden/>
              </w:rPr>
              <w:tab/>
            </w:r>
            <w:r w:rsidR="00377461">
              <w:rPr>
                <w:noProof/>
                <w:webHidden/>
              </w:rPr>
              <w:fldChar w:fldCharType="begin"/>
            </w:r>
            <w:r w:rsidR="00377461">
              <w:rPr>
                <w:noProof/>
                <w:webHidden/>
              </w:rPr>
              <w:instrText xml:space="preserve"> PAGEREF _Toc113958769 \h </w:instrText>
            </w:r>
            <w:r w:rsidR="00377461">
              <w:rPr>
                <w:noProof/>
                <w:webHidden/>
              </w:rPr>
            </w:r>
            <w:r w:rsidR="00377461">
              <w:rPr>
                <w:noProof/>
                <w:webHidden/>
              </w:rPr>
              <w:fldChar w:fldCharType="separate"/>
            </w:r>
            <w:r w:rsidR="00884372">
              <w:rPr>
                <w:noProof/>
                <w:webHidden/>
              </w:rPr>
              <w:t>5</w:t>
            </w:r>
            <w:r w:rsidR="00377461">
              <w:rPr>
                <w:noProof/>
                <w:webHidden/>
              </w:rPr>
              <w:fldChar w:fldCharType="end"/>
            </w:r>
          </w:hyperlink>
        </w:p>
        <w:p w14:paraId="68A42B7F" w14:textId="1C0D105B"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70" w:history="1">
            <w:r w:rsidR="00377461" w:rsidRPr="00D37B0D">
              <w:rPr>
                <w:rStyle w:val="Hyperlink"/>
                <w:noProof/>
              </w:rPr>
              <w:t>4.3 Quality Attributes</w:t>
            </w:r>
            <w:r w:rsidR="00377461">
              <w:rPr>
                <w:noProof/>
                <w:webHidden/>
              </w:rPr>
              <w:tab/>
            </w:r>
            <w:r w:rsidR="00377461">
              <w:rPr>
                <w:noProof/>
                <w:webHidden/>
              </w:rPr>
              <w:fldChar w:fldCharType="begin"/>
            </w:r>
            <w:r w:rsidR="00377461">
              <w:rPr>
                <w:noProof/>
                <w:webHidden/>
              </w:rPr>
              <w:instrText xml:space="preserve"> PAGEREF _Toc113958770 \h </w:instrText>
            </w:r>
            <w:r w:rsidR="00377461">
              <w:rPr>
                <w:noProof/>
                <w:webHidden/>
              </w:rPr>
            </w:r>
            <w:r w:rsidR="00377461">
              <w:rPr>
                <w:noProof/>
                <w:webHidden/>
              </w:rPr>
              <w:fldChar w:fldCharType="separate"/>
            </w:r>
            <w:r w:rsidR="00884372">
              <w:rPr>
                <w:noProof/>
                <w:webHidden/>
              </w:rPr>
              <w:t>5</w:t>
            </w:r>
            <w:r w:rsidR="00377461">
              <w:rPr>
                <w:noProof/>
                <w:webHidden/>
              </w:rPr>
              <w:fldChar w:fldCharType="end"/>
            </w:r>
          </w:hyperlink>
        </w:p>
        <w:p w14:paraId="7D259BB9" w14:textId="7706CD42"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71" w:history="1">
            <w:r w:rsidR="00377461" w:rsidRPr="00D37B0D">
              <w:rPr>
                <w:rStyle w:val="Hyperlink"/>
                <w:noProof/>
              </w:rPr>
              <w:t>4.4 Non-Functional Requirements</w:t>
            </w:r>
            <w:r w:rsidR="00377461">
              <w:rPr>
                <w:noProof/>
                <w:webHidden/>
              </w:rPr>
              <w:tab/>
            </w:r>
            <w:r w:rsidR="00377461">
              <w:rPr>
                <w:noProof/>
                <w:webHidden/>
              </w:rPr>
              <w:fldChar w:fldCharType="begin"/>
            </w:r>
            <w:r w:rsidR="00377461">
              <w:rPr>
                <w:noProof/>
                <w:webHidden/>
              </w:rPr>
              <w:instrText xml:space="preserve"> PAGEREF _Toc113958771 \h </w:instrText>
            </w:r>
            <w:r w:rsidR="00377461">
              <w:rPr>
                <w:noProof/>
                <w:webHidden/>
              </w:rPr>
            </w:r>
            <w:r w:rsidR="00377461">
              <w:rPr>
                <w:noProof/>
                <w:webHidden/>
              </w:rPr>
              <w:fldChar w:fldCharType="separate"/>
            </w:r>
            <w:r w:rsidR="00884372">
              <w:rPr>
                <w:noProof/>
                <w:webHidden/>
              </w:rPr>
              <w:t>5</w:t>
            </w:r>
            <w:r w:rsidR="00377461">
              <w:rPr>
                <w:noProof/>
                <w:webHidden/>
              </w:rPr>
              <w:fldChar w:fldCharType="end"/>
            </w:r>
          </w:hyperlink>
        </w:p>
        <w:p w14:paraId="26D3FA53" w14:textId="43E6EB27"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72" w:history="1">
            <w:r w:rsidR="00377461" w:rsidRPr="00D37B0D">
              <w:rPr>
                <w:rStyle w:val="Hyperlink"/>
                <w:noProof/>
              </w:rPr>
              <w:t>4.5 Assumptions</w:t>
            </w:r>
            <w:r w:rsidR="00377461">
              <w:rPr>
                <w:noProof/>
                <w:webHidden/>
              </w:rPr>
              <w:tab/>
            </w:r>
            <w:r w:rsidR="00377461">
              <w:rPr>
                <w:noProof/>
                <w:webHidden/>
              </w:rPr>
              <w:fldChar w:fldCharType="begin"/>
            </w:r>
            <w:r w:rsidR="00377461">
              <w:rPr>
                <w:noProof/>
                <w:webHidden/>
              </w:rPr>
              <w:instrText xml:space="preserve"> PAGEREF _Toc113958772 \h </w:instrText>
            </w:r>
            <w:r w:rsidR="00377461">
              <w:rPr>
                <w:noProof/>
                <w:webHidden/>
              </w:rPr>
            </w:r>
            <w:r w:rsidR="00377461">
              <w:rPr>
                <w:noProof/>
                <w:webHidden/>
              </w:rPr>
              <w:fldChar w:fldCharType="separate"/>
            </w:r>
            <w:r w:rsidR="00884372">
              <w:rPr>
                <w:noProof/>
                <w:webHidden/>
              </w:rPr>
              <w:t>5</w:t>
            </w:r>
            <w:r w:rsidR="00377461">
              <w:rPr>
                <w:noProof/>
                <w:webHidden/>
              </w:rPr>
              <w:fldChar w:fldCharType="end"/>
            </w:r>
          </w:hyperlink>
        </w:p>
        <w:p w14:paraId="2D370E35" w14:textId="56B57B0C"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73" w:history="1">
            <w:r w:rsidR="00377461" w:rsidRPr="00D37B0D">
              <w:rPr>
                <w:rStyle w:val="Hyperlink"/>
                <w:noProof/>
              </w:rPr>
              <w:t>4.6 Hardware and Software Requirements</w:t>
            </w:r>
            <w:r w:rsidR="00377461">
              <w:rPr>
                <w:noProof/>
                <w:webHidden/>
              </w:rPr>
              <w:tab/>
            </w:r>
            <w:r w:rsidR="00377461">
              <w:rPr>
                <w:noProof/>
                <w:webHidden/>
              </w:rPr>
              <w:fldChar w:fldCharType="begin"/>
            </w:r>
            <w:r w:rsidR="00377461">
              <w:rPr>
                <w:noProof/>
                <w:webHidden/>
              </w:rPr>
              <w:instrText xml:space="preserve"> PAGEREF _Toc113958773 \h </w:instrText>
            </w:r>
            <w:r w:rsidR="00377461">
              <w:rPr>
                <w:noProof/>
                <w:webHidden/>
              </w:rPr>
            </w:r>
            <w:r w:rsidR="00377461">
              <w:rPr>
                <w:noProof/>
                <w:webHidden/>
              </w:rPr>
              <w:fldChar w:fldCharType="separate"/>
            </w:r>
            <w:r w:rsidR="00884372">
              <w:rPr>
                <w:noProof/>
                <w:webHidden/>
              </w:rPr>
              <w:t>5</w:t>
            </w:r>
            <w:r w:rsidR="00377461">
              <w:rPr>
                <w:noProof/>
                <w:webHidden/>
              </w:rPr>
              <w:fldChar w:fldCharType="end"/>
            </w:r>
          </w:hyperlink>
        </w:p>
        <w:p w14:paraId="3428C8BE" w14:textId="7143381A" w:rsidR="00377461" w:rsidRDefault="00000000">
          <w:pPr>
            <w:pStyle w:val="TOC3"/>
            <w:tabs>
              <w:tab w:val="right" w:leader="dot" w:pos="9019"/>
            </w:tabs>
            <w:rPr>
              <w:rFonts w:asciiTheme="minorHAnsi" w:eastAsiaTheme="minorEastAsia" w:hAnsiTheme="minorHAnsi" w:cstheme="minorBidi"/>
              <w:noProof/>
              <w:sz w:val="22"/>
              <w:szCs w:val="22"/>
            </w:rPr>
          </w:pPr>
          <w:hyperlink w:anchor="_Toc113958774" w:history="1">
            <w:r w:rsidR="00377461" w:rsidRPr="00D37B0D">
              <w:rPr>
                <w:rStyle w:val="Hyperlink"/>
                <w:noProof/>
              </w:rPr>
              <w:t>4.6.1 Hardware Requirements</w:t>
            </w:r>
            <w:r w:rsidR="00377461">
              <w:rPr>
                <w:noProof/>
                <w:webHidden/>
              </w:rPr>
              <w:tab/>
            </w:r>
            <w:r w:rsidR="00377461">
              <w:rPr>
                <w:noProof/>
                <w:webHidden/>
              </w:rPr>
              <w:fldChar w:fldCharType="begin"/>
            </w:r>
            <w:r w:rsidR="00377461">
              <w:rPr>
                <w:noProof/>
                <w:webHidden/>
              </w:rPr>
              <w:instrText xml:space="preserve"> PAGEREF _Toc113958774 \h </w:instrText>
            </w:r>
            <w:r w:rsidR="00377461">
              <w:rPr>
                <w:noProof/>
                <w:webHidden/>
              </w:rPr>
            </w:r>
            <w:r w:rsidR="00377461">
              <w:rPr>
                <w:noProof/>
                <w:webHidden/>
              </w:rPr>
              <w:fldChar w:fldCharType="separate"/>
            </w:r>
            <w:r w:rsidR="00884372">
              <w:rPr>
                <w:noProof/>
                <w:webHidden/>
              </w:rPr>
              <w:t>5</w:t>
            </w:r>
            <w:r w:rsidR="00377461">
              <w:rPr>
                <w:noProof/>
                <w:webHidden/>
              </w:rPr>
              <w:fldChar w:fldCharType="end"/>
            </w:r>
          </w:hyperlink>
        </w:p>
        <w:p w14:paraId="1BA9F16D" w14:textId="46E78C54" w:rsidR="00377461" w:rsidRDefault="00000000">
          <w:pPr>
            <w:pStyle w:val="TOC3"/>
            <w:tabs>
              <w:tab w:val="right" w:leader="dot" w:pos="9019"/>
            </w:tabs>
            <w:rPr>
              <w:rFonts w:asciiTheme="minorHAnsi" w:eastAsiaTheme="minorEastAsia" w:hAnsiTheme="minorHAnsi" w:cstheme="minorBidi"/>
              <w:noProof/>
              <w:sz w:val="22"/>
              <w:szCs w:val="22"/>
            </w:rPr>
          </w:pPr>
          <w:hyperlink w:anchor="_Toc113958775" w:history="1">
            <w:r w:rsidR="00377461" w:rsidRPr="00D37B0D">
              <w:rPr>
                <w:rStyle w:val="Hyperlink"/>
                <w:noProof/>
              </w:rPr>
              <w:t>4.6.2 Software Requirements</w:t>
            </w:r>
            <w:r w:rsidR="00377461">
              <w:rPr>
                <w:noProof/>
                <w:webHidden/>
              </w:rPr>
              <w:tab/>
            </w:r>
            <w:r w:rsidR="00377461">
              <w:rPr>
                <w:noProof/>
                <w:webHidden/>
              </w:rPr>
              <w:fldChar w:fldCharType="begin"/>
            </w:r>
            <w:r w:rsidR="00377461">
              <w:rPr>
                <w:noProof/>
                <w:webHidden/>
              </w:rPr>
              <w:instrText xml:space="preserve"> PAGEREF _Toc113958775 \h </w:instrText>
            </w:r>
            <w:r w:rsidR="00377461">
              <w:rPr>
                <w:noProof/>
                <w:webHidden/>
              </w:rPr>
            </w:r>
            <w:r w:rsidR="00377461">
              <w:rPr>
                <w:noProof/>
                <w:webHidden/>
              </w:rPr>
              <w:fldChar w:fldCharType="separate"/>
            </w:r>
            <w:r w:rsidR="00884372">
              <w:rPr>
                <w:noProof/>
                <w:webHidden/>
              </w:rPr>
              <w:t>5</w:t>
            </w:r>
            <w:r w:rsidR="00377461">
              <w:rPr>
                <w:noProof/>
                <w:webHidden/>
              </w:rPr>
              <w:fldChar w:fldCharType="end"/>
            </w:r>
          </w:hyperlink>
        </w:p>
        <w:p w14:paraId="619F9240" w14:textId="4A0D48A8"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76" w:history="1">
            <w:r w:rsidR="00377461" w:rsidRPr="00D37B0D">
              <w:rPr>
                <w:rStyle w:val="Hyperlink"/>
                <w:noProof/>
              </w:rPr>
              <w:t>4.7 Use Cases</w:t>
            </w:r>
            <w:r w:rsidR="00377461">
              <w:rPr>
                <w:noProof/>
                <w:webHidden/>
              </w:rPr>
              <w:tab/>
            </w:r>
            <w:r w:rsidR="00377461">
              <w:rPr>
                <w:noProof/>
                <w:webHidden/>
              </w:rPr>
              <w:fldChar w:fldCharType="begin"/>
            </w:r>
            <w:r w:rsidR="00377461">
              <w:rPr>
                <w:noProof/>
                <w:webHidden/>
              </w:rPr>
              <w:instrText xml:space="preserve"> PAGEREF _Toc113958776 \h </w:instrText>
            </w:r>
            <w:r w:rsidR="00377461">
              <w:rPr>
                <w:noProof/>
                <w:webHidden/>
              </w:rPr>
            </w:r>
            <w:r w:rsidR="00377461">
              <w:rPr>
                <w:noProof/>
                <w:webHidden/>
              </w:rPr>
              <w:fldChar w:fldCharType="separate"/>
            </w:r>
            <w:r w:rsidR="00884372">
              <w:rPr>
                <w:noProof/>
                <w:webHidden/>
              </w:rPr>
              <w:t>5</w:t>
            </w:r>
            <w:r w:rsidR="00377461">
              <w:rPr>
                <w:noProof/>
                <w:webHidden/>
              </w:rPr>
              <w:fldChar w:fldCharType="end"/>
            </w:r>
          </w:hyperlink>
        </w:p>
        <w:p w14:paraId="41BA8F2C" w14:textId="46ABDBDE" w:rsidR="00377461" w:rsidRDefault="00000000">
          <w:pPr>
            <w:pStyle w:val="TOC3"/>
            <w:tabs>
              <w:tab w:val="right" w:leader="dot" w:pos="9019"/>
            </w:tabs>
            <w:rPr>
              <w:rFonts w:asciiTheme="minorHAnsi" w:eastAsiaTheme="minorEastAsia" w:hAnsiTheme="minorHAnsi" w:cstheme="minorBidi"/>
              <w:noProof/>
              <w:sz w:val="22"/>
              <w:szCs w:val="22"/>
            </w:rPr>
          </w:pPr>
          <w:hyperlink w:anchor="_Toc113958777" w:history="1">
            <w:r w:rsidR="00377461" w:rsidRPr="00D37B0D">
              <w:rPr>
                <w:rStyle w:val="Hyperlink"/>
                <w:noProof/>
              </w:rPr>
              <w:t>4.7.1 Sample Use Case Name Here</w:t>
            </w:r>
            <w:r w:rsidR="00377461">
              <w:rPr>
                <w:noProof/>
                <w:webHidden/>
              </w:rPr>
              <w:tab/>
            </w:r>
            <w:r w:rsidR="00377461">
              <w:rPr>
                <w:noProof/>
                <w:webHidden/>
              </w:rPr>
              <w:fldChar w:fldCharType="begin"/>
            </w:r>
            <w:r w:rsidR="00377461">
              <w:rPr>
                <w:noProof/>
                <w:webHidden/>
              </w:rPr>
              <w:instrText xml:space="preserve"> PAGEREF _Toc113958777 \h </w:instrText>
            </w:r>
            <w:r w:rsidR="00377461">
              <w:rPr>
                <w:noProof/>
                <w:webHidden/>
              </w:rPr>
            </w:r>
            <w:r w:rsidR="00377461">
              <w:rPr>
                <w:noProof/>
                <w:webHidden/>
              </w:rPr>
              <w:fldChar w:fldCharType="separate"/>
            </w:r>
            <w:r w:rsidR="00884372">
              <w:rPr>
                <w:noProof/>
                <w:webHidden/>
              </w:rPr>
              <w:t>5</w:t>
            </w:r>
            <w:r w:rsidR="00377461">
              <w:rPr>
                <w:noProof/>
                <w:webHidden/>
              </w:rPr>
              <w:fldChar w:fldCharType="end"/>
            </w:r>
          </w:hyperlink>
        </w:p>
        <w:p w14:paraId="2D13505F" w14:textId="13BEFF6F"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78" w:history="1">
            <w:r w:rsidR="00377461" w:rsidRPr="00D37B0D">
              <w:rPr>
                <w:rStyle w:val="Hyperlink"/>
                <w:noProof/>
              </w:rPr>
              <w:t>4.8 Graphical User Interface</w:t>
            </w:r>
            <w:r w:rsidR="00377461">
              <w:rPr>
                <w:noProof/>
                <w:webHidden/>
              </w:rPr>
              <w:tab/>
            </w:r>
            <w:r w:rsidR="00377461">
              <w:rPr>
                <w:noProof/>
                <w:webHidden/>
              </w:rPr>
              <w:fldChar w:fldCharType="begin"/>
            </w:r>
            <w:r w:rsidR="00377461">
              <w:rPr>
                <w:noProof/>
                <w:webHidden/>
              </w:rPr>
              <w:instrText xml:space="preserve"> PAGEREF _Toc113958778 \h </w:instrText>
            </w:r>
            <w:r w:rsidR="00377461">
              <w:rPr>
                <w:noProof/>
                <w:webHidden/>
              </w:rPr>
            </w:r>
            <w:r w:rsidR="00377461">
              <w:rPr>
                <w:noProof/>
                <w:webHidden/>
              </w:rPr>
              <w:fldChar w:fldCharType="separate"/>
            </w:r>
            <w:r w:rsidR="00884372">
              <w:rPr>
                <w:noProof/>
                <w:webHidden/>
              </w:rPr>
              <w:t>7</w:t>
            </w:r>
            <w:r w:rsidR="00377461">
              <w:rPr>
                <w:noProof/>
                <w:webHidden/>
              </w:rPr>
              <w:fldChar w:fldCharType="end"/>
            </w:r>
          </w:hyperlink>
        </w:p>
        <w:p w14:paraId="58FF07A1" w14:textId="13E9DF4D"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79" w:history="1">
            <w:r w:rsidR="00377461" w:rsidRPr="00D37B0D">
              <w:rPr>
                <w:rStyle w:val="Hyperlink"/>
                <w:noProof/>
              </w:rPr>
              <w:t>4.9 Database Design (</w:t>
            </w:r>
            <w:r w:rsidR="00377461" w:rsidRPr="00D37B0D">
              <w:rPr>
                <w:rStyle w:val="Hyperlink"/>
                <w:i/>
                <w:noProof/>
              </w:rPr>
              <w:t>if required</w:t>
            </w:r>
            <w:r w:rsidR="00377461" w:rsidRPr="00D37B0D">
              <w:rPr>
                <w:rStyle w:val="Hyperlink"/>
                <w:noProof/>
              </w:rPr>
              <w:t>)</w:t>
            </w:r>
            <w:r w:rsidR="00377461">
              <w:rPr>
                <w:noProof/>
                <w:webHidden/>
              </w:rPr>
              <w:tab/>
            </w:r>
            <w:r w:rsidR="00377461">
              <w:rPr>
                <w:noProof/>
                <w:webHidden/>
              </w:rPr>
              <w:fldChar w:fldCharType="begin"/>
            </w:r>
            <w:r w:rsidR="00377461">
              <w:rPr>
                <w:noProof/>
                <w:webHidden/>
              </w:rPr>
              <w:instrText xml:space="preserve"> PAGEREF _Toc113958779 \h </w:instrText>
            </w:r>
            <w:r w:rsidR="00377461">
              <w:rPr>
                <w:noProof/>
                <w:webHidden/>
              </w:rPr>
            </w:r>
            <w:r w:rsidR="00377461">
              <w:rPr>
                <w:noProof/>
                <w:webHidden/>
              </w:rPr>
              <w:fldChar w:fldCharType="separate"/>
            </w:r>
            <w:r w:rsidR="00884372">
              <w:rPr>
                <w:noProof/>
                <w:webHidden/>
              </w:rPr>
              <w:t>7</w:t>
            </w:r>
            <w:r w:rsidR="00377461">
              <w:rPr>
                <w:noProof/>
                <w:webHidden/>
              </w:rPr>
              <w:fldChar w:fldCharType="end"/>
            </w:r>
          </w:hyperlink>
        </w:p>
        <w:p w14:paraId="4AD49164" w14:textId="3CD52411" w:rsidR="00377461" w:rsidRDefault="00000000">
          <w:pPr>
            <w:pStyle w:val="TOC3"/>
            <w:tabs>
              <w:tab w:val="right" w:leader="dot" w:pos="9019"/>
            </w:tabs>
            <w:rPr>
              <w:rFonts w:asciiTheme="minorHAnsi" w:eastAsiaTheme="minorEastAsia" w:hAnsiTheme="minorHAnsi" w:cstheme="minorBidi"/>
              <w:noProof/>
              <w:sz w:val="22"/>
              <w:szCs w:val="22"/>
            </w:rPr>
          </w:pPr>
          <w:hyperlink w:anchor="_Toc113958780" w:history="1">
            <w:r w:rsidR="00377461" w:rsidRPr="00D37B0D">
              <w:rPr>
                <w:rStyle w:val="Hyperlink"/>
                <w:noProof/>
              </w:rPr>
              <w:t>4.9.1 ER Diagram</w:t>
            </w:r>
            <w:r w:rsidR="00377461">
              <w:rPr>
                <w:noProof/>
                <w:webHidden/>
              </w:rPr>
              <w:tab/>
            </w:r>
            <w:r w:rsidR="00377461">
              <w:rPr>
                <w:noProof/>
                <w:webHidden/>
              </w:rPr>
              <w:fldChar w:fldCharType="begin"/>
            </w:r>
            <w:r w:rsidR="00377461">
              <w:rPr>
                <w:noProof/>
                <w:webHidden/>
              </w:rPr>
              <w:instrText xml:space="preserve"> PAGEREF _Toc113958780 \h </w:instrText>
            </w:r>
            <w:r w:rsidR="00377461">
              <w:rPr>
                <w:noProof/>
                <w:webHidden/>
              </w:rPr>
            </w:r>
            <w:r w:rsidR="00377461">
              <w:rPr>
                <w:noProof/>
                <w:webHidden/>
              </w:rPr>
              <w:fldChar w:fldCharType="separate"/>
            </w:r>
            <w:r w:rsidR="00884372">
              <w:rPr>
                <w:noProof/>
                <w:webHidden/>
              </w:rPr>
              <w:t>7</w:t>
            </w:r>
            <w:r w:rsidR="00377461">
              <w:rPr>
                <w:noProof/>
                <w:webHidden/>
              </w:rPr>
              <w:fldChar w:fldCharType="end"/>
            </w:r>
          </w:hyperlink>
        </w:p>
        <w:p w14:paraId="57DA845D" w14:textId="317D96BC" w:rsidR="00377461" w:rsidRDefault="00000000">
          <w:pPr>
            <w:pStyle w:val="TOC3"/>
            <w:tabs>
              <w:tab w:val="right" w:leader="dot" w:pos="9019"/>
            </w:tabs>
            <w:rPr>
              <w:rFonts w:asciiTheme="minorHAnsi" w:eastAsiaTheme="minorEastAsia" w:hAnsiTheme="minorHAnsi" w:cstheme="minorBidi"/>
              <w:noProof/>
              <w:sz w:val="22"/>
              <w:szCs w:val="22"/>
            </w:rPr>
          </w:pPr>
          <w:hyperlink w:anchor="_Toc113958781" w:history="1">
            <w:r w:rsidR="00377461" w:rsidRPr="00D37B0D">
              <w:rPr>
                <w:rStyle w:val="Hyperlink"/>
                <w:noProof/>
              </w:rPr>
              <w:t>4.9.2 Data Dictionary</w:t>
            </w:r>
            <w:r w:rsidR="00377461">
              <w:rPr>
                <w:noProof/>
                <w:webHidden/>
              </w:rPr>
              <w:tab/>
            </w:r>
            <w:r w:rsidR="00377461">
              <w:rPr>
                <w:noProof/>
                <w:webHidden/>
              </w:rPr>
              <w:fldChar w:fldCharType="begin"/>
            </w:r>
            <w:r w:rsidR="00377461">
              <w:rPr>
                <w:noProof/>
                <w:webHidden/>
              </w:rPr>
              <w:instrText xml:space="preserve"> PAGEREF _Toc113958781 \h </w:instrText>
            </w:r>
            <w:r w:rsidR="00377461">
              <w:rPr>
                <w:noProof/>
                <w:webHidden/>
              </w:rPr>
            </w:r>
            <w:r w:rsidR="00377461">
              <w:rPr>
                <w:noProof/>
                <w:webHidden/>
              </w:rPr>
              <w:fldChar w:fldCharType="separate"/>
            </w:r>
            <w:r w:rsidR="00884372">
              <w:rPr>
                <w:noProof/>
                <w:webHidden/>
              </w:rPr>
              <w:t>7</w:t>
            </w:r>
            <w:r w:rsidR="00377461">
              <w:rPr>
                <w:noProof/>
                <w:webHidden/>
              </w:rPr>
              <w:fldChar w:fldCharType="end"/>
            </w:r>
          </w:hyperlink>
        </w:p>
        <w:p w14:paraId="7514D839" w14:textId="08F1B589"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82" w:history="1">
            <w:r w:rsidR="00377461" w:rsidRPr="00D37B0D">
              <w:rPr>
                <w:rStyle w:val="Hyperlink"/>
                <w:noProof/>
              </w:rPr>
              <w:t>4.10 Risk Analysis</w:t>
            </w:r>
            <w:r w:rsidR="00377461">
              <w:rPr>
                <w:noProof/>
                <w:webHidden/>
              </w:rPr>
              <w:tab/>
            </w:r>
            <w:r w:rsidR="00377461">
              <w:rPr>
                <w:noProof/>
                <w:webHidden/>
              </w:rPr>
              <w:fldChar w:fldCharType="begin"/>
            </w:r>
            <w:r w:rsidR="00377461">
              <w:rPr>
                <w:noProof/>
                <w:webHidden/>
              </w:rPr>
              <w:instrText xml:space="preserve"> PAGEREF _Toc113958782 \h </w:instrText>
            </w:r>
            <w:r w:rsidR="00377461">
              <w:rPr>
                <w:noProof/>
                <w:webHidden/>
              </w:rPr>
            </w:r>
            <w:r w:rsidR="00377461">
              <w:rPr>
                <w:noProof/>
                <w:webHidden/>
              </w:rPr>
              <w:fldChar w:fldCharType="separate"/>
            </w:r>
            <w:r w:rsidR="00884372">
              <w:rPr>
                <w:noProof/>
                <w:webHidden/>
              </w:rPr>
              <w:t>7</w:t>
            </w:r>
            <w:r w:rsidR="00377461">
              <w:rPr>
                <w:noProof/>
                <w:webHidden/>
              </w:rPr>
              <w:fldChar w:fldCharType="end"/>
            </w:r>
          </w:hyperlink>
        </w:p>
        <w:p w14:paraId="3BB7E6E3" w14:textId="67391B3B" w:rsidR="00377461" w:rsidRDefault="00000000">
          <w:pPr>
            <w:pStyle w:val="TOC1"/>
            <w:tabs>
              <w:tab w:val="right" w:leader="dot" w:pos="9019"/>
            </w:tabs>
            <w:rPr>
              <w:rFonts w:asciiTheme="minorHAnsi" w:eastAsiaTheme="minorEastAsia" w:hAnsiTheme="minorHAnsi" w:cstheme="minorBidi"/>
              <w:noProof/>
              <w:sz w:val="22"/>
              <w:szCs w:val="22"/>
            </w:rPr>
          </w:pPr>
          <w:hyperlink w:anchor="_Toc113958783" w:history="1">
            <w:r w:rsidR="00377461" w:rsidRPr="00D37B0D">
              <w:rPr>
                <w:rStyle w:val="Hyperlink"/>
                <w:noProof/>
                <w14:scene3d>
                  <w14:camera w14:prst="orthographicFront"/>
                  <w14:lightRig w14:rig="threePt" w14:dir="t">
                    <w14:rot w14:lat="0" w14:lon="0" w14:rev="0"/>
                  </w14:lightRig>
                </w14:scene3d>
              </w:rPr>
              <w:t>Chapter 5:</w:t>
            </w:r>
            <w:r w:rsidR="00377461" w:rsidRPr="00D37B0D">
              <w:rPr>
                <w:rStyle w:val="Hyperlink"/>
                <w:noProof/>
              </w:rPr>
              <w:t xml:space="preserve"> Proposed Approach and Methodology</w:t>
            </w:r>
            <w:r w:rsidR="00377461">
              <w:rPr>
                <w:noProof/>
                <w:webHidden/>
              </w:rPr>
              <w:tab/>
            </w:r>
            <w:r w:rsidR="00377461">
              <w:rPr>
                <w:noProof/>
                <w:webHidden/>
              </w:rPr>
              <w:fldChar w:fldCharType="begin"/>
            </w:r>
            <w:r w:rsidR="00377461">
              <w:rPr>
                <w:noProof/>
                <w:webHidden/>
              </w:rPr>
              <w:instrText xml:space="preserve"> PAGEREF _Toc113958783 \h </w:instrText>
            </w:r>
            <w:r w:rsidR="00377461">
              <w:rPr>
                <w:noProof/>
                <w:webHidden/>
              </w:rPr>
            </w:r>
            <w:r w:rsidR="00377461">
              <w:rPr>
                <w:noProof/>
                <w:webHidden/>
              </w:rPr>
              <w:fldChar w:fldCharType="separate"/>
            </w:r>
            <w:r w:rsidR="00884372">
              <w:rPr>
                <w:noProof/>
                <w:webHidden/>
              </w:rPr>
              <w:t>8</w:t>
            </w:r>
            <w:r w:rsidR="00377461">
              <w:rPr>
                <w:noProof/>
                <w:webHidden/>
              </w:rPr>
              <w:fldChar w:fldCharType="end"/>
            </w:r>
          </w:hyperlink>
        </w:p>
        <w:p w14:paraId="192166C3" w14:textId="06FAACF7" w:rsidR="00377461" w:rsidRDefault="00000000">
          <w:pPr>
            <w:pStyle w:val="TOC1"/>
            <w:tabs>
              <w:tab w:val="right" w:leader="dot" w:pos="9019"/>
            </w:tabs>
            <w:rPr>
              <w:rFonts w:asciiTheme="minorHAnsi" w:eastAsiaTheme="minorEastAsia" w:hAnsiTheme="minorHAnsi" w:cstheme="minorBidi"/>
              <w:noProof/>
              <w:sz w:val="22"/>
              <w:szCs w:val="22"/>
            </w:rPr>
          </w:pPr>
          <w:hyperlink w:anchor="_Toc113958784" w:history="1">
            <w:r w:rsidR="00377461" w:rsidRPr="00D37B0D">
              <w:rPr>
                <w:rStyle w:val="Hyperlink"/>
                <w:rFonts w:asciiTheme="majorBidi" w:hAnsiTheme="majorBidi" w:cs="Arial"/>
                <w:noProof/>
                <w14:scene3d>
                  <w14:camera w14:prst="orthographicFront"/>
                  <w14:lightRig w14:rig="threePt" w14:dir="t">
                    <w14:rot w14:lat="0" w14:lon="0" w14:rev="0"/>
                  </w14:lightRig>
                </w14:scene3d>
              </w:rPr>
              <w:t>Chapter 6:</w:t>
            </w:r>
            <w:r w:rsidR="00377461" w:rsidRPr="00D37B0D">
              <w:rPr>
                <w:rStyle w:val="Hyperlink"/>
                <w:noProof/>
              </w:rPr>
              <w:t xml:space="preserve"> High-Level and Low-Level Design</w:t>
            </w:r>
            <w:r w:rsidR="00377461">
              <w:rPr>
                <w:noProof/>
                <w:webHidden/>
              </w:rPr>
              <w:tab/>
            </w:r>
            <w:r w:rsidR="00377461">
              <w:rPr>
                <w:noProof/>
                <w:webHidden/>
              </w:rPr>
              <w:fldChar w:fldCharType="begin"/>
            </w:r>
            <w:r w:rsidR="00377461">
              <w:rPr>
                <w:noProof/>
                <w:webHidden/>
              </w:rPr>
              <w:instrText xml:space="preserve"> PAGEREF _Toc113958784 \h </w:instrText>
            </w:r>
            <w:r w:rsidR="00377461">
              <w:rPr>
                <w:noProof/>
                <w:webHidden/>
              </w:rPr>
            </w:r>
            <w:r w:rsidR="00377461">
              <w:rPr>
                <w:noProof/>
                <w:webHidden/>
              </w:rPr>
              <w:fldChar w:fldCharType="separate"/>
            </w:r>
            <w:r w:rsidR="00884372">
              <w:rPr>
                <w:noProof/>
                <w:webHidden/>
              </w:rPr>
              <w:t>9</w:t>
            </w:r>
            <w:r w:rsidR="00377461">
              <w:rPr>
                <w:noProof/>
                <w:webHidden/>
              </w:rPr>
              <w:fldChar w:fldCharType="end"/>
            </w:r>
          </w:hyperlink>
        </w:p>
        <w:p w14:paraId="31700794" w14:textId="3AF92280"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85" w:history="1">
            <w:r w:rsidR="00377461" w:rsidRPr="00D37B0D">
              <w:rPr>
                <w:rStyle w:val="Hyperlink"/>
                <w:noProof/>
              </w:rPr>
              <w:t>6.1 System Overview</w:t>
            </w:r>
            <w:r w:rsidR="00377461">
              <w:rPr>
                <w:noProof/>
                <w:webHidden/>
              </w:rPr>
              <w:tab/>
            </w:r>
            <w:r w:rsidR="00377461">
              <w:rPr>
                <w:noProof/>
                <w:webHidden/>
              </w:rPr>
              <w:fldChar w:fldCharType="begin"/>
            </w:r>
            <w:r w:rsidR="00377461">
              <w:rPr>
                <w:noProof/>
                <w:webHidden/>
              </w:rPr>
              <w:instrText xml:space="preserve"> PAGEREF _Toc113958785 \h </w:instrText>
            </w:r>
            <w:r w:rsidR="00377461">
              <w:rPr>
                <w:noProof/>
                <w:webHidden/>
              </w:rPr>
            </w:r>
            <w:r w:rsidR="00377461">
              <w:rPr>
                <w:noProof/>
                <w:webHidden/>
              </w:rPr>
              <w:fldChar w:fldCharType="separate"/>
            </w:r>
            <w:r w:rsidR="00884372">
              <w:rPr>
                <w:noProof/>
                <w:webHidden/>
              </w:rPr>
              <w:t>9</w:t>
            </w:r>
            <w:r w:rsidR="00377461">
              <w:rPr>
                <w:noProof/>
                <w:webHidden/>
              </w:rPr>
              <w:fldChar w:fldCharType="end"/>
            </w:r>
          </w:hyperlink>
        </w:p>
        <w:p w14:paraId="31DF9035" w14:textId="4D2D1D1C"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86" w:history="1">
            <w:r w:rsidR="00377461" w:rsidRPr="00D37B0D">
              <w:rPr>
                <w:rStyle w:val="Hyperlink"/>
                <w:noProof/>
              </w:rPr>
              <w:t>6.2 Design Considerations</w:t>
            </w:r>
            <w:r w:rsidR="00377461">
              <w:rPr>
                <w:noProof/>
                <w:webHidden/>
              </w:rPr>
              <w:tab/>
            </w:r>
            <w:r w:rsidR="00377461">
              <w:rPr>
                <w:noProof/>
                <w:webHidden/>
              </w:rPr>
              <w:fldChar w:fldCharType="begin"/>
            </w:r>
            <w:r w:rsidR="00377461">
              <w:rPr>
                <w:noProof/>
                <w:webHidden/>
              </w:rPr>
              <w:instrText xml:space="preserve"> PAGEREF _Toc113958786 \h </w:instrText>
            </w:r>
            <w:r w:rsidR="00377461">
              <w:rPr>
                <w:noProof/>
                <w:webHidden/>
              </w:rPr>
            </w:r>
            <w:r w:rsidR="00377461">
              <w:rPr>
                <w:noProof/>
                <w:webHidden/>
              </w:rPr>
              <w:fldChar w:fldCharType="separate"/>
            </w:r>
            <w:r w:rsidR="00884372">
              <w:rPr>
                <w:noProof/>
                <w:webHidden/>
              </w:rPr>
              <w:t>9</w:t>
            </w:r>
            <w:r w:rsidR="00377461">
              <w:rPr>
                <w:noProof/>
                <w:webHidden/>
              </w:rPr>
              <w:fldChar w:fldCharType="end"/>
            </w:r>
          </w:hyperlink>
        </w:p>
        <w:p w14:paraId="68AC1A1E" w14:textId="0248B7DB" w:rsidR="00377461" w:rsidRDefault="00000000">
          <w:pPr>
            <w:pStyle w:val="TOC3"/>
            <w:tabs>
              <w:tab w:val="right" w:leader="dot" w:pos="9019"/>
            </w:tabs>
            <w:rPr>
              <w:rFonts w:asciiTheme="minorHAnsi" w:eastAsiaTheme="minorEastAsia" w:hAnsiTheme="minorHAnsi" w:cstheme="minorBidi"/>
              <w:noProof/>
              <w:sz w:val="22"/>
              <w:szCs w:val="22"/>
            </w:rPr>
          </w:pPr>
          <w:hyperlink w:anchor="_Toc113958787" w:history="1">
            <w:r w:rsidR="00377461" w:rsidRPr="00D37B0D">
              <w:rPr>
                <w:rStyle w:val="Hyperlink"/>
                <w:noProof/>
              </w:rPr>
              <w:t>6.2.1 Assumptions and Dependencies</w:t>
            </w:r>
            <w:r w:rsidR="00377461">
              <w:rPr>
                <w:noProof/>
                <w:webHidden/>
              </w:rPr>
              <w:tab/>
            </w:r>
            <w:r w:rsidR="00377461">
              <w:rPr>
                <w:noProof/>
                <w:webHidden/>
              </w:rPr>
              <w:fldChar w:fldCharType="begin"/>
            </w:r>
            <w:r w:rsidR="00377461">
              <w:rPr>
                <w:noProof/>
                <w:webHidden/>
              </w:rPr>
              <w:instrText xml:space="preserve"> PAGEREF _Toc113958787 \h </w:instrText>
            </w:r>
            <w:r w:rsidR="00377461">
              <w:rPr>
                <w:noProof/>
                <w:webHidden/>
              </w:rPr>
            </w:r>
            <w:r w:rsidR="00377461">
              <w:rPr>
                <w:noProof/>
                <w:webHidden/>
              </w:rPr>
              <w:fldChar w:fldCharType="separate"/>
            </w:r>
            <w:r w:rsidR="00884372">
              <w:rPr>
                <w:noProof/>
                <w:webHidden/>
              </w:rPr>
              <w:t>9</w:t>
            </w:r>
            <w:r w:rsidR="00377461">
              <w:rPr>
                <w:noProof/>
                <w:webHidden/>
              </w:rPr>
              <w:fldChar w:fldCharType="end"/>
            </w:r>
          </w:hyperlink>
        </w:p>
        <w:p w14:paraId="2D72DB13" w14:textId="3DA260CD" w:rsidR="00377461" w:rsidRDefault="00000000">
          <w:pPr>
            <w:pStyle w:val="TOC3"/>
            <w:tabs>
              <w:tab w:val="right" w:leader="dot" w:pos="9019"/>
            </w:tabs>
            <w:rPr>
              <w:rFonts w:asciiTheme="minorHAnsi" w:eastAsiaTheme="minorEastAsia" w:hAnsiTheme="minorHAnsi" w:cstheme="minorBidi"/>
              <w:noProof/>
              <w:sz w:val="22"/>
              <w:szCs w:val="22"/>
            </w:rPr>
          </w:pPr>
          <w:hyperlink w:anchor="_Toc113958788" w:history="1">
            <w:r w:rsidR="00377461" w:rsidRPr="00D37B0D">
              <w:rPr>
                <w:rStyle w:val="Hyperlink"/>
                <w:noProof/>
              </w:rPr>
              <w:t>6.2.2 General Constraints</w:t>
            </w:r>
            <w:r w:rsidR="00377461">
              <w:rPr>
                <w:noProof/>
                <w:webHidden/>
              </w:rPr>
              <w:tab/>
            </w:r>
            <w:r w:rsidR="00377461">
              <w:rPr>
                <w:noProof/>
                <w:webHidden/>
              </w:rPr>
              <w:fldChar w:fldCharType="begin"/>
            </w:r>
            <w:r w:rsidR="00377461">
              <w:rPr>
                <w:noProof/>
                <w:webHidden/>
              </w:rPr>
              <w:instrText xml:space="preserve"> PAGEREF _Toc113958788 \h </w:instrText>
            </w:r>
            <w:r w:rsidR="00377461">
              <w:rPr>
                <w:noProof/>
                <w:webHidden/>
              </w:rPr>
            </w:r>
            <w:r w:rsidR="00377461">
              <w:rPr>
                <w:noProof/>
                <w:webHidden/>
              </w:rPr>
              <w:fldChar w:fldCharType="separate"/>
            </w:r>
            <w:r w:rsidR="00884372">
              <w:rPr>
                <w:noProof/>
                <w:webHidden/>
              </w:rPr>
              <w:t>9</w:t>
            </w:r>
            <w:r w:rsidR="00377461">
              <w:rPr>
                <w:noProof/>
                <w:webHidden/>
              </w:rPr>
              <w:fldChar w:fldCharType="end"/>
            </w:r>
          </w:hyperlink>
        </w:p>
        <w:p w14:paraId="2A4B2A24" w14:textId="557AC9CE" w:rsidR="00377461" w:rsidRDefault="00000000">
          <w:pPr>
            <w:pStyle w:val="TOC3"/>
            <w:tabs>
              <w:tab w:val="right" w:leader="dot" w:pos="9019"/>
            </w:tabs>
            <w:rPr>
              <w:rFonts w:asciiTheme="minorHAnsi" w:eastAsiaTheme="minorEastAsia" w:hAnsiTheme="minorHAnsi" w:cstheme="minorBidi"/>
              <w:noProof/>
              <w:sz w:val="22"/>
              <w:szCs w:val="22"/>
            </w:rPr>
          </w:pPr>
          <w:hyperlink w:anchor="_Toc113958789" w:history="1">
            <w:r w:rsidR="00377461" w:rsidRPr="00D37B0D">
              <w:rPr>
                <w:rStyle w:val="Hyperlink"/>
                <w:noProof/>
              </w:rPr>
              <w:t>6.2.3 Goals and Guidelines</w:t>
            </w:r>
            <w:r w:rsidR="00377461">
              <w:rPr>
                <w:noProof/>
                <w:webHidden/>
              </w:rPr>
              <w:tab/>
            </w:r>
            <w:r w:rsidR="00377461">
              <w:rPr>
                <w:noProof/>
                <w:webHidden/>
              </w:rPr>
              <w:fldChar w:fldCharType="begin"/>
            </w:r>
            <w:r w:rsidR="00377461">
              <w:rPr>
                <w:noProof/>
                <w:webHidden/>
              </w:rPr>
              <w:instrText xml:space="preserve"> PAGEREF _Toc113958789 \h </w:instrText>
            </w:r>
            <w:r w:rsidR="00377461">
              <w:rPr>
                <w:noProof/>
                <w:webHidden/>
              </w:rPr>
            </w:r>
            <w:r w:rsidR="00377461">
              <w:rPr>
                <w:noProof/>
                <w:webHidden/>
              </w:rPr>
              <w:fldChar w:fldCharType="separate"/>
            </w:r>
            <w:r w:rsidR="00884372">
              <w:rPr>
                <w:noProof/>
                <w:webHidden/>
              </w:rPr>
              <w:t>10</w:t>
            </w:r>
            <w:r w:rsidR="00377461">
              <w:rPr>
                <w:noProof/>
                <w:webHidden/>
              </w:rPr>
              <w:fldChar w:fldCharType="end"/>
            </w:r>
          </w:hyperlink>
        </w:p>
        <w:p w14:paraId="209C706F" w14:textId="331C9C66" w:rsidR="00377461" w:rsidRDefault="00000000">
          <w:pPr>
            <w:pStyle w:val="TOC3"/>
            <w:tabs>
              <w:tab w:val="right" w:leader="dot" w:pos="9019"/>
            </w:tabs>
            <w:rPr>
              <w:rFonts w:asciiTheme="minorHAnsi" w:eastAsiaTheme="minorEastAsia" w:hAnsiTheme="minorHAnsi" w:cstheme="minorBidi"/>
              <w:noProof/>
              <w:sz w:val="22"/>
              <w:szCs w:val="22"/>
            </w:rPr>
          </w:pPr>
          <w:hyperlink w:anchor="_Toc113958790" w:history="1">
            <w:r w:rsidR="00377461" w:rsidRPr="00D37B0D">
              <w:rPr>
                <w:rStyle w:val="Hyperlink"/>
                <w:noProof/>
              </w:rPr>
              <w:t>6.2.4 Development Methods</w:t>
            </w:r>
            <w:r w:rsidR="00377461">
              <w:rPr>
                <w:noProof/>
                <w:webHidden/>
              </w:rPr>
              <w:tab/>
            </w:r>
            <w:r w:rsidR="00377461">
              <w:rPr>
                <w:noProof/>
                <w:webHidden/>
              </w:rPr>
              <w:fldChar w:fldCharType="begin"/>
            </w:r>
            <w:r w:rsidR="00377461">
              <w:rPr>
                <w:noProof/>
                <w:webHidden/>
              </w:rPr>
              <w:instrText xml:space="preserve"> PAGEREF _Toc113958790 \h </w:instrText>
            </w:r>
            <w:r w:rsidR="00377461">
              <w:rPr>
                <w:noProof/>
                <w:webHidden/>
              </w:rPr>
            </w:r>
            <w:r w:rsidR="00377461">
              <w:rPr>
                <w:noProof/>
                <w:webHidden/>
              </w:rPr>
              <w:fldChar w:fldCharType="separate"/>
            </w:r>
            <w:r w:rsidR="00884372">
              <w:rPr>
                <w:noProof/>
                <w:webHidden/>
              </w:rPr>
              <w:t>10</w:t>
            </w:r>
            <w:r w:rsidR="00377461">
              <w:rPr>
                <w:noProof/>
                <w:webHidden/>
              </w:rPr>
              <w:fldChar w:fldCharType="end"/>
            </w:r>
          </w:hyperlink>
        </w:p>
        <w:p w14:paraId="2C92257F" w14:textId="44A6096B"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91" w:history="1">
            <w:r w:rsidR="00377461" w:rsidRPr="00D37B0D">
              <w:rPr>
                <w:rStyle w:val="Hyperlink"/>
                <w:noProof/>
              </w:rPr>
              <w:t>6.3 System Architecture</w:t>
            </w:r>
            <w:r w:rsidR="00377461">
              <w:rPr>
                <w:noProof/>
                <w:webHidden/>
              </w:rPr>
              <w:tab/>
            </w:r>
            <w:r w:rsidR="00377461">
              <w:rPr>
                <w:noProof/>
                <w:webHidden/>
              </w:rPr>
              <w:fldChar w:fldCharType="begin"/>
            </w:r>
            <w:r w:rsidR="00377461">
              <w:rPr>
                <w:noProof/>
                <w:webHidden/>
              </w:rPr>
              <w:instrText xml:space="preserve"> PAGEREF _Toc113958791 \h </w:instrText>
            </w:r>
            <w:r w:rsidR="00377461">
              <w:rPr>
                <w:noProof/>
                <w:webHidden/>
              </w:rPr>
            </w:r>
            <w:r w:rsidR="00377461">
              <w:rPr>
                <w:noProof/>
                <w:webHidden/>
              </w:rPr>
              <w:fldChar w:fldCharType="separate"/>
            </w:r>
            <w:r w:rsidR="00884372">
              <w:rPr>
                <w:noProof/>
                <w:webHidden/>
              </w:rPr>
              <w:t>10</w:t>
            </w:r>
            <w:r w:rsidR="00377461">
              <w:rPr>
                <w:noProof/>
                <w:webHidden/>
              </w:rPr>
              <w:fldChar w:fldCharType="end"/>
            </w:r>
          </w:hyperlink>
        </w:p>
        <w:p w14:paraId="7DB54470" w14:textId="6EB8D3DC" w:rsidR="00377461" w:rsidRDefault="00000000">
          <w:pPr>
            <w:pStyle w:val="TOC3"/>
            <w:tabs>
              <w:tab w:val="right" w:leader="dot" w:pos="9019"/>
            </w:tabs>
            <w:rPr>
              <w:rFonts w:asciiTheme="minorHAnsi" w:eastAsiaTheme="minorEastAsia" w:hAnsiTheme="minorHAnsi" w:cstheme="minorBidi"/>
              <w:noProof/>
              <w:sz w:val="22"/>
              <w:szCs w:val="22"/>
            </w:rPr>
          </w:pPr>
          <w:hyperlink w:anchor="_Toc113958792" w:history="1">
            <w:r w:rsidR="00377461" w:rsidRPr="00D37B0D">
              <w:rPr>
                <w:rStyle w:val="Hyperlink"/>
                <w:noProof/>
              </w:rPr>
              <w:t>6.3.1 Subsystem Architecture</w:t>
            </w:r>
            <w:r w:rsidR="00377461">
              <w:rPr>
                <w:noProof/>
                <w:webHidden/>
              </w:rPr>
              <w:tab/>
            </w:r>
            <w:r w:rsidR="00377461">
              <w:rPr>
                <w:noProof/>
                <w:webHidden/>
              </w:rPr>
              <w:fldChar w:fldCharType="begin"/>
            </w:r>
            <w:r w:rsidR="00377461">
              <w:rPr>
                <w:noProof/>
                <w:webHidden/>
              </w:rPr>
              <w:instrText xml:space="preserve"> PAGEREF _Toc113958792 \h </w:instrText>
            </w:r>
            <w:r w:rsidR="00377461">
              <w:rPr>
                <w:noProof/>
                <w:webHidden/>
              </w:rPr>
            </w:r>
            <w:r w:rsidR="00377461">
              <w:rPr>
                <w:noProof/>
                <w:webHidden/>
              </w:rPr>
              <w:fldChar w:fldCharType="separate"/>
            </w:r>
            <w:r w:rsidR="00884372">
              <w:rPr>
                <w:noProof/>
                <w:webHidden/>
              </w:rPr>
              <w:t>11</w:t>
            </w:r>
            <w:r w:rsidR="00377461">
              <w:rPr>
                <w:noProof/>
                <w:webHidden/>
              </w:rPr>
              <w:fldChar w:fldCharType="end"/>
            </w:r>
          </w:hyperlink>
        </w:p>
        <w:p w14:paraId="2E0F6B95" w14:textId="18B0D778"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93" w:history="1">
            <w:r w:rsidR="00377461" w:rsidRPr="00D37B0D">
              <w:rPr>
                <w:rStyle w:val="Hyperlink"/>
                <w:noProof/>
              </w:rPr>
              <w:t>6.4 Architectural Strategies</w:t>
            </w:r>
            <w:r w:rsidR="00377461">
              <w:rPr>
                <w:noProof/>
                <w:webHidden/>
              </w:rPr>
              <w:tab/>
            </w:r>
            <w:r w:rsidR="00377461">
              <w:rPr>
                <w:noProof/>
                <w:webHidden/>
              </w:rPr>
              <w:fldChar w:fldCharType="begin"/>
            </w:r>
            <w:r w:rsidR="00377461">
              <w:rPr>
                <w:noProof/>
                <w:webHidden/>
              </w:rPr>
              <w:instrText xml:space="preserve"> PAGEREF _Toc113958793 \h </w:instrText>
            </w:r>
            <w:r w:rsidR="00377461">
              <w:rPr>
                <w:noProof/>
                <w:webHidden/>
              </w:rPr>
            </w:r>
            <w:r w:rsidR="00377461">
              <w:rPr>
                <w:noProof/>
                <w:webHidden/>
              </w:rPr>
              <w:fldChar w:fldCharType="separate"/>
            </w:r>
            <w:r w:rsidR="00884372">
              <w:rPr>
                <w:noProof/>
                <w:webHidden/>
              </w:rPr>
              <w:t>11</w:t>
            </w:r>
            <w:r w:rsidR="00377461">
              <w:rPr>
                <w:noProof/>
                <w:webHidden/>
              </w:rPr>
              <w:fldChar w:fldCharType="end"/>
            </w:r>
          </w:hyperlink>
        </w:p>
        <w:p w14:paraId="209F0660" w14:textId="5D5E4ABC" w:rsidR="00377461" w:rsidRDefault="00000000">
          <w:pPr>
            <w:pStyle w:val="TOC3"/>
            <w:tabs>
              <w:tab w:val="right" w:leader="dot" w:pos="9019"/>
            </w:tabs>
            <w:rPr>
              <w:rFonts w:asciiTheme="minorHAnsi" w:eastAsiaTheme="minorEastAsia" w:hAnsiTheme="minorHAnsi" w:cstheme="minorBidi"/>
              <w:noProof/>
              <w:sz w:val="22"/>
              <w:szCs w:val="22"/>
            </w:rPr>
          </w:pPr>
          <w:hyperlink w:anchor="_Toc113958794" w:history="1">
            <w:r w:rsidR="00377461" w:rsidRPr="00D37B0D">
              <w:rPr>
                <w:rStyle w:val="Hyperlink"/>
                <w:noProof/>
              </w:rPr>
              <w:t>6.4.1 Architectural Strategies Strategy-1 name or description</w:t>
            </w:r>
            <w:r w:rsidR="00377461">
              <w:rPr>
                <w:noProof/>
                <w:webHidden/>
              </w:rPr>
              <w:tab/>
            </w:r>
            <w:r w:rsidR="00377461">
              <w:rPr>
                <w:noProof/>
                <w:webHidden/>
              </w:rPr>
              <w:fldChar w:fldCharType="begin"/>
            </w:r>
            <w:r w:rsidR="00377461">
              <w:rPr>
                <w:noProof/>
                <w:webHidden/>
              </w:rPr>
              <w:instrText xml:space="preserve"> PAGEREF _Toc113958794 \h </w:instrText>
            </w:r>
            <w:r w:rsidR="00377461">
              <w:rPr>
                <w:noProof/>
                <w:webHidden/>
              </w:rPr>
            </w:r>
            <w:r w:rsidR="00377461">
              <w:rPr>
                <w:noProof/>
                <w:webHidden/>
              </w:rPr>
              <w:fldChar w:fldCharType="separate"/>
            </w:r>
            <w:r w:rsidR="00884372">
              <w:rPr>
                <w:noProof/>
                <w:webHidden/>
              </w:rPr>
              <w:t>12</w:t>
            </w:r>
            <w:r w:rsidR="00377461">
              <w:rPr>
                <w:noProof/>
                <w:webHidden/>
              </w:rPr>
              <w:fldChar w:fldCharType="end"/>
            </w:r>
          </w:hyperlink>
        </w:p>
        <w:p w14:paraId="0FC46326" w14:textId="35D446DB" w:rsidR="00377461" w:rsidRDefault="00000000">
          <w:pPr>
            <w:pStyle w:val="TOC3"/>
            <w:tabs>
              <w:tab w:val="right" w:leader="dot" w:pos="9019"/>
            </w:tabs>
            <w:rPr>
              <w:rFonts w:asciiTheme="minorHAnsi" w:eastAsiaTheme="minorEastAsia" w:hAnsiTheme="minorHAnsi" w:cstheme="minorBidi"/>
              <w:noProof/>
              <w:sz w:val="22"/>
              <w:szCs w:val="22"/>
            </w:rPr>
          </w:pPr>
          <w:hyperlink w:anchor="_Toc113958795" w:history="1">
            <w:r w:rsidR="00377461" w:rsidRPr="00D37B0D">
              <w:rPr>
                <w:rStyle w:val="Hyperlink"/>
                <w:noProof/>
              </w:rPr>
              <w:t>6.4.2 Architectural Strategies Strategy-2 name or description</w:t>
            </w:r>
            <w:r w:rsidR="00377461">
              <w:rPr>
                <w:noProof/>
                <w:webHidden/>
              </w:rPr>
              <w:tab/>
            </w:r>
            <w:r w:rsidR="00377461">
              <w:rPr>
                <w:noProof/>
                <w:webHidden/>
              </w:rPr>
              <w:fldChar w:fldCharType="begin"/>
            </w:r>
            <w:r w:rsidR="00377461">
              <w:rPr>
                <w:noProof/>
                <w:webHidden/>
              </w:rPr>
              <w:instrText xml:space="preserve"> PAGEREF _Toc113958795 \h </w:instrText>
            </w:r>
            <w:r w:rsidR="00377461">
              <w:rPr>
                <w:noProof/>
                <w:webHidden/>
              </w:rPr>
            </w:r>
            <w:r w:rsidR="00377461">
              <w:rPr>
                <w:noProof/>
                <w:webHidden/>
              </w:rPr>
              <w:fldChar w:fldCharType="separate"/>
            </w:r>
            <w:r w:rsidR="00884372">
              <w:rPr>
                <w:noProof/>
                <w:webHidden/>
              </w:rPr>
              <w:t>12</w:t>
            </w:r>
            <w:r w:rsidR="00377461">
              <w:rPr>
                <w:noProof/>
                <w:webHidden/>
              </w:rPr>
              <w:fldChar w:fldCharType="end"/>
            </w:r>
          </w:hyperlink>
        </w:p>
        <w:p w14:paraId="7C1C6D36" w14:textId="768B19F1"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96" w:history="1">
            <w:r w:rsidR="00377461" w:rsidRPr="00D37B0D">
              <w:rPr>
                <w:rStyle w:val="Hyperlink"/>
                <w:noProof/>
              </w:rPr>
              <w:t>6.5 Domain Model/Class Diagram</w:t>
            </w:r>
            <w:r w:rsidR="00377461">
              <w:rPr>
                <w:noProof/>
                <w:webHidden/>
              </w:rPr>
              <w:tab/>
            </w:r>
            <w:r w:rsidR="00377461">
              <w:rPr>
                <w:noProof/>
                <w:webHidden/>
              </w:rPr>
              <w:fldChar w:fldCharType="begin"/>
            </w:r>
            <w:r w:rsidR="00377461">
              <w:rPr>
                <w:noProof/>
                <w:webHidden/>
              </w:rPr>
              <w:instrText xml:space="preserve"> PAGEREF _Toc113958796 \h </w:instrText>
            </w:r>
            <w:r w:rsidR="00377461">
              <w:rPr>
                <w:noProof/>
                <w:webHidden/>
              </w:rPr>
            </w:r>
            <w:r w:rsidR="00377461">
              <w:rPr>
                <w:noProof/>
                <w:webHidden/>
              </w:rPr>
              <w:fldChar w:fldCharType="separate"/>
            </w:r>
            <w:r w:rsidR="00884372">
              <w:rPr>
                <w:noProof/>
                <w:webHidden/>
              </w:rPr>
              <w:t>12</w:t>
            </w:r>
            <w:r w:rsidR="00377461">
              <w:rPr>
                <w:noProof/>
                <w:webHidden/>
              </w:rPr>
              <w:fldChar w:fldCharType="end"/>
            </w:r>
          </w:hyperlink>
        </w:p>
        <w:p w14:paraId="6996AA99" w14:textId="2EF5AABA"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97" w:history="1">
            <w:r w:rsidR="00377461" w:rsidRPr="00D37B0D">
              <w:rPr>
                <w:rStyle w:val="Hyperlink"/>
                <w:noProof/>
              </w:rPr>
              <w:t>6.6 Sequence Diagrams</w:t>
            </w:r>
            <w:r w:rsidR="00377461">
              <w:rPr>
                <w:noProof/>
                <w:webHidden/>
              </w:rPr>
              <w:tab/>
            </w:r>
            <w:r w:rsidR="00377461">
              <w:rPr>
                <w:noProof/>
                <w:webHidden/>
              </w:rPr>
              <w:fldChar w:fldCharType="begin"/>
            </w:r>
            <w:r w:rsidR="00377461">
              <w:rPr>
                <w:noProof/>
                <w:webHidden/>
              </w:rPr>
              <w:instrText xml:space="preserve"> PAGEREF _Toc113958797 \h </w:instrText>
            </w:r>
            <w:r w:rsidR="00377461">
              <w:rPr>
                <w:noProof/>
                <w:webHidden/>
              </w:rPr>
            </w:r>
            <w:r w:rsidR="00377461">
              <w:rPr>
                <w:noProof/>
                <w:webHidden/>
              </w:rPr>
              <w:fldChar w:fldCharType="separate"/>
            </w:r>
            <w:r w:rsidR="00884372">
              <w:rPr>
                <w:noProof/>
                <w:webHidden/>
              </w:rPr>
              <w:t>12</w:t>
            </w:r>
            <w:r w:rsidR="00377461">
              <w:rPr>
                <w:noProof/>
                <w:webHidden/>
              </w:rPr>
              <w:fldChar w:fldCharType="end"/>
            </w:r>
          </w:hyperlink>
        </w:p>
        <w:p w14:paraId="541BA4B2" w14:textId="136F8E9C"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798" w:history="1">
            <w:r w:rsidR="00377461" w:rsidRPr="00D37B0D">
              <w:rPr>
                <w:rStyle w:val="Hyperlink"/>
                <w:noProof/>
              </w:rPr>
              <w:t>6.7 Policies and Tactics</w:t>
            </w:r>
            <w:r w:rsidR="00377461">
              <w:rPr>
                <w:noProof/>
                <w:webHidden/>
              </w:rPr>
              <w:tab/>
            </w:r>
            <w:r w:rsidR="00377461">
              <w:rPr>
                <w:noProof/>
                <w:webHidden/>
              </w:rPr>
              <w:fldChar w:fldCharType="begin"/>
            </w:r>
            <w:r w:rsidR="00377461">
              <w:rPr>
                <w:noProof/>
                <w:webHidden/>
              </w:rPr>
              <w:instrText xml:space="preserve"> PAGEREF _Toc113958798 \h </w:instrText>
            </w:r>
            <w:r w:rsidR="00377461">
              <w:rPr>
                <w:noProof/>
                <w:webHidden/>
              </w:rPr>
            </w:r>
            <w:r w:rsidR="00377461">
              <w:rPr>
                <w:noProof/>
                <w:webHidden/>
              </w:rPr>
              <w:fldChar w:fldCharType="separate"/>
            </w:r>
            <w:r w:rsidR="00884372">
              <w:rPr>
                <w:noProof/>
                <w:webHidden/>
              </w:rPr>
              <w:t>12</w:t>
            </w:r>
            <w:r w:rsidR="00377461">
              <w:rPr>
                <w:noProof/>
                <w:webHidden/>
              </w:rPr>
              <w:fldChar w:fldCharType="end"/>
            </w:r>
          </w:hyperlink>
        </w:p>
        <w:p w14:paraId="438A16D5" w14:textId="648F0E95" w:rsidR="00377461" w:rsidRDefault="00000000">
          <w:pPr>
            <w:pStyle w:val="TOC3"/>
            <w:tabs>
              <w:tab w:val="right" w:leader="dot" w:pos="9019"/>
            </w:tabs>
            <w:rPr>
              <w:rFonts w:asciiTheme="minorHAnsi" w:eastAsiaTheme="minorEastAsia" w:hAnsiTheme="minorHAnsi" w:cstheme="minorBidi"/>
              <w:noProof/>
              <w:sz w:val="22"/>
              <w:szCs w:val="22"/>
            </w:rPr>
          </w:pPr>
          <w:hyperlink w:anchor="_Toc113958799" w:history="1">
            <w:r w:rsidR="00377461" w:rsidRPr="00D37B0D">
              <w:rPr>
                <w:rStyle w:val="Hyperlink"/>
                <w:noProof/>
              </w:rPr>
              <w:t>6.7.1 Policy/tactic-1 name or description</w:t>
            </w:r>
            <w:r w:rsidR="00377461">
              <w:rPr>
                <w:noProof/>
                <w:webHidden/>
              </w:rPr>
              <w:tab/>
            </w:r>
            <w:r w:rsidR="00377461">
              <w:rPr>
                <w:noProof/>
                <w:webHidden/>
              </w:rPr>
              <w:fldChar w:fldCharType="begin"/>
            </w:r>
            <w:r w:rsidR="00377461">
              <w:rPr>
                <w:noProof/>
                <w:webHidden/>
              </w:rPr>
              <w:instrText xml:space="preserve"> PAGEREF _Toc113958799 \h </w:instrText>
            </w:r>
            <w:r w:rsidR="00377461">
              <w:rPr>
                <w:noProof/>
                <w:webHidden/>
              </w:rPr>
            </w:r>
            <w:r w:rsidR="00377461">
              <w:rPr>
                <w:noProof/>
                <w:webHidden/>
              </w:rPr>
              <w:fldChar w:fldCharType="separate"/>
            </w:r>
            <w:r w:rsidR="00884372">
              <w:rPr>
                <w:noProof/>
                <w:webHidden/>
              </w:rPr>
              <w:t>13</w:t>
            </w:r>
            <w:r w:rsidR="00377461">
              <w:rPr>
                <w:noProof/>
                <w:webHidden/>
              </w:rPr>
              <w:fldChar w:fldCharType="end"/>
            </w:r>
          </w:hyperlink>
        </w:p>
        <w:p w14:paraId="239ABEE0" w14:textId="38E9B23C" w:rsidR="00377461" w:rsidRDefault="00000000">
          <w:pPr>
            <w:pStyle w:val="TOC3"/>
            <w:tabs>
              <w:tab w:val="right" w:leader="dot" w:pos="9019"/>
            </w:tabs>
            <w:rPr>
              <w:rFonts w:asciiTheme="minorHAnsi" w:eastAsiaTheme="minorEastAsia" w:hAnsiTheme="minorHAnsi" w:cstheme="minorBidi"/>
              <w:noProof/>
              <w:sz w:val="22"/>
              <w:szCs w:val="22"/>
            </w:rPr>
          </w:pPr>
          <w:hyperlink w:anchor="_Toc113958800" w:history="1">
            <w:r w:rsidR="00377461" w:rsidRPr="00D37B0D">
              <w:rPr>
                <w:rStyle w:val="Hyperlink"/>
                <w:noProof/>
              </w:rPr>
              <w:t>6.7.2 Policy/tactic-2 name or description</w:t>
            </w:r>
            <w:r w:rsidR="00377461">
              <w:rPr>
                <w:noProof/>
                <w:webHidden/>
              </w:rPr>
              <w:tab/>
            </w:r>
            <w:r w:rsidR="00377461">
              <w:rPr>
                <w:noProof/>
                <w:webHidden/>
              </w:rPr>
              <w:fldChar w:fldCharType="begin"/>
            </w:r>
            <w:r w:rsidR="00377461">
              <w:rPr>
                <w:noProof/>
                <w:webHidden/>
              </w:rPr>
              <w:instrText xml:space="preserve"> PAGEREF _Toc113958800 \h </w:instrText>
            </w:r>
            <w:r w:rsidR="00377461">
              <w:rPr>
                <w:noProof/>
                <w:webHidden/>
              </w:rPr>
            </w:r>
            <w:r w:rsidR="00377461">
              <w:rPr>
                <w:noProof/>
                <w:webHidden/>
              </w:rPr>
              <w:fldChar w:fldCharType="separate"/>
            </w:r>
            <w:r w:rsidR="00884372">
              <w:rPr>
                <w:noProof/>
                <w:webHidden/>
              </w:rPr>
              <w:t>13</w:t>
            </w:r>
            <w:r w:rsidR="00377461">
              <w:rPr>
                <w:noProof/>
                <w:webHidden/>
              </w:rPr>
              <w:fldChar w:fldCharType="end"/>
            </w:r>
          </w:hyperlink>
        </w:p>
        <w:p w14:paraId="02995485" w14:textId="325BA4A0" w:rsidR="00377461" w:rsidRDefault="00000000">
          <w:pPr>
            <w:pStyle w:val="TOC1"/>
            <w:tabs>
              <w:tab w:val="right" w:leader="dot" w:pos="9019"/>
            </w:tabs>
            <w:rPr>
              <w:rFonts w:asciiTheme="minorHAnsi" w:eastAsiaTheme="minorEastAsia" w:hAnsiTheme="minorHAnsi" w:cstheme="minorBidi"/>
              <w:noProof/>
              <w:sz w:val="22"/>
              <w:szCs w:val="22"/>
            </w:rPr>
          </w:pPr>
          <w:hyperlink w:anchor="_Toc113958801" w:history="1">
            <w:r w:rsidR="00377461" w:rsidRPr="00D37B0D">
              <w:rPr>
                <w:rStyle w:val="Hyperlink"/>
                <w:noProof/>
                <w14:scene3d>
                  <w14:camera w14:prst="orthographicFront"/>
                  <w14:lightRig w14:rig="threePt" w14:dir="t">
                    <w14:rot w14:lat="0" w14:lon="0" w14:rev="0"/>
                  </w14:lightRig>
                </w14:scene3d>
              </w:rPr>
              <w:t>Chapter 7:</w:t>
            </w:r>
            <w:r w:rsidR="00377461" w:rsidRPr="00D37B0D">
              <w:rPr>
                <w:rStyle w:val="Hyperlink"/>
                <w:noProof/>
              </w:rPr>
              <w:t xml:space="preserve"> Implementation and Test Cases</w:t>
            </w:r>
            <w:r w:rsidR="00377461">
              <w:rPr>
                <w:noProof/>
                <w:webHidden/>
              </w:rPr>
              <w:tab/>
            </w:r>
            <w:r w:rsidR="00377461">
              <w:rPr>
                <w:noProof/>
                <w:webHidden/>
              </w:rPr>
              <w:fldChar w:fldCharType="begin"/>
            </w:r>
            <w:r w:rsidR="00377461">
              <w:rPr>
                <w:noProof/>
                <w:webHidden/>
              </w:rPr>
              <w:instrText xml:space="preserve"> PAGEREF _Toc113958801 \h </w:instrText>
            </w:r>
            <w:r w:rsidR="00377461">
              <w:rPr>
                <w:noProof/>
                <w:webHidden/>
              </w:rPr>
            </w:r>
            <w:r w:rsidR="00377461">
              <w:rPr>
                <w:noProof/>
                <w:webHidden/>
              </w:rPr>
              <w:fldChar w:fldCharType="separate"/>
            </w:r>
            <w:r w:rsidR="00884372">
              <w:rPr>
                <w:noProof/>
                <w:webHidden/>
              </w:rPr>
              <w:t>14</w:t>
            </w:r>
            <w:r w:rsidR="00377461">
              <w:rPr>
                <w:noProof/>
                <w:webHidden/>
              </w:rPr>
              <w:fldChar w:fldCharType="end"/>
            </w:r>
          </w:hyperlink>
        </w:p>
        <w:p w14:paraId="4F4C2E2F" w14:textId="7BEF4BC8"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802" w:history="1">
            <w:r w:rsidR="00377461" w:rsidRPr="00D37B0D">
              <w:rPr>
                <w:rStyle w:val="Hyperlink"/>
                <w:noProof/>
              </w:rPr>
              <w:t>7.1 Implementation</w:t>
            </w:r>
            <w:r w:rsidR="00377461">
              <w:rPr>
                <w:noProof/>
                <w:webHidden/>
              </w:rPr>
              <w:tab/>
            </w:r>
            <w:r w:rsidR="00377461">
              <w:rPr>
                <w:noProof/>
                <w:webHidden/>
              </w:rPr>
              <w:fldChar w:fldCharType="begin"/>
            </w:r>
            <w:r w:rsidR="00377461">
              <w:rPr>
                <w:noProof/>
                <w:webHidden/>
              </w:rPr>
              <w:instrText xml:space="preserve"> PAGEREF _Toc113958802 \h </w:instrText>
            </w:r>
            <w:r w:rsidR="00377461">
              <w:rPr>
                <w:noProof/>
                <w:webHidden/>
              </w:rPr>
            </w:r>
            <w:r w:rsidR="00377461">
              <w:rPr>
                <w:noProof/>
                <w:webHidden/>
              </w:rPr>
              <w:fldChar w:fldCharType="separate"/>
            </w:r>
            <w:r w:rsidR="00884372">
              <w:rPr>
                <w:noProof/>
                <w:webHidden/>
              </w:rPr>
              <w:t>14</w:t>
            </w:r>
            <w:r w:rsidR="00377461">
              <w:rPr>
                <w:noProof/>
                <w:webHidden/>
              </w:rPr>
              <w:fldChar w:fldCharType="end"/>
            </w:r>
          </w:hyperlink>
        </w:p>
        <w:p w14:paraId="38949FF0" w14:textId="45A4B532" w:rsidR="00377461" w:rsidRDefault="00000000">
          <w:pPr>
            <w:pStyle w:val="TOC3"/>
            <w:tabs>
              <w:tab w:val="right" w:leader="dot" w:pos="9019"/>
            </w:tabs>
            <w:rPr>
              <w:rFonts w:asciiTheme="minorHAnsi" w:eastAsiaTheme="minorEastAsia" w:hAnsiTheme="minorHAnsi" w:cstheme="minorBidi"/>
              <w:noProof/>
              <w:sz w:val="22"/>
              <w:szCs w:val="22"/>
            </w:rPr>
          </w:pPr>
          <w:hyperlink w:anchor="_Toc113958803" w:history="1">
            <w:r w:rsidR="00377461" w:rsidRPr="00D37B0D">
              <w:rPr>
                <w:rStyle w:val="Hyperlink"/>
                <w:noProof/>
              </w:rPr>
              <w:t>7.1.1 Implementation of First Component/Algorithm</w:t>
            </w:r>
            <w:r w:rsidR="00377461">
              <w:rPr>
                <w:noProof/>
                <w:webHidden/>
              </w:rPr>
              <w:tab/>
            </w:r>
            <w:r w:rsidR="00377461">
              <w:rPr>
                <w:noProof/>
                <w:webHidden/>
              </w:rPr>
              <w:fldChar w:fldCharType="begin"/>
            </w:r>
            <w:r w:rsidR="00377461">
              <w:rPr>
                <w:noProof/>
                <w:webHidden/>
              </w:rPr>
              <w:instrText xml:space="preserve"> PAGEREF _Toc113958803 \h </w:instrText>
            </w:r>
            <w:r w:rsidR="00377461">
              <w:rPr>
                <w:noProof/>
                <w:webHidden/>
              </w:rPr>
            </w:r>
            <w:r w:rsidR="00377461">
              <w:rPr>
                <w:noProof/>
                <w:webHidden/>
              </w:rPr>
              <w:fldChar w:fldCharType="separate"/>
            </w:r>
            <w:r w:rsidR="00884372">
              <w:rPr>
                <w:noProof/>
                <w:webHidden/>
              </w:rPr>
              <w:t>14</w:t>
            </w:r>
            <w:r w:rsidR="00377461">
              <w:rPr>
                <w:noProof/>
                <w:webHidden/>
              </w:rPr>
              <w:fldChar w:fldCharType="end"/>
            </w:r>
          </w:hyperlink>
        </w:p>
        <w:p w14:paraId="38C88305" w14:textId="48ADB5F5"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804" w:history="1">
            <w:r w:rsidR="00377461" w:rsidRPr="00D37B0D">
              <w:rPr>
                <w:rStyle w:val="Hyperlink"/>
                <w:noProof/>
              </w:rPr>
              <w:t>7.2 Test case Design and description</w:t>
            </w:r>
            <w:r w:rsidR="00377461">
              <w:rPr>
                <w:noProof/>
                <w:webHidden/>
              </w:rPr>
              <w:tab/>
            </w:r>
            <w:r w:rsidR="00377461">
              <w:rPr>
                <w:noProof/>
                <w:webHidden/>
              </w:rPr>
              <w:fldChar w:fldCharType="begin"/>
            </w:r>
            <w:r w:rsidR="00377461">
              <w:rPr>
                <w:noProof/>
                <w:webHidden/>
              </w:rPr>
              <w:instrText xml:space="preserve"> PAGEREF _Toc113958804 \h </w:instrText>
            </w:r>
            <w:r w:rsidR="00377461">
              <w:rPr>
                <w:noProof/>
                <w:webHidden/>
              </w:rPr>
            </w:r>
            <w:r w:rsidR="00377461">
              <w:rPr>
                <w:noProof/>
                <w:webHidden/>
              </w:rPr>
              <w:fldChar w:fldCharType="separate"/>
            </w:r>
            <w:r w:rsidR="00884372">
              <w:rPr>
                <w:noProof/>
                <w:webHidden/>
              </w:rPr>
              <w:t>14</w:t>
            </w:r>
            <w:r w:rsidR="00377461">
              <w:rPr>
                <w:noProof/>
                <w:webHidden/>
              </w:rPr>
              <w:fldChar w:fldCharType="end"/>
            </w:r>
          </w:hyperlink>
        </w:p>
        <w:p w14:paraId="7F571F91" w14:textId="33DFE2A1" w:rsidR="00377461" w:rsidRDefault="00000000">
          <w:pPr>
            <w:pStyle w:val="TOC3"/>
            <w:tabs>
              <w:tab w:val="right" w:leader="dot" w:pos="9019"/>
            </w:tabs>
            <w:rPr>
              <w:rFonts w:asciiTheme="minorHAnsi" w:eastAsiaTheme="minorEastAsia" w:hAnsiTheme="minorHAnsi" w:cstheme="minorBidi"/>
              <w:noProof/>
              <w:sz w:val="22"/>
              <w:szCs w:val="22"/>
            </w:rPr>
          </w:pPr>
          <w:hyperlink w:anchor="_Toc113958805" w:history="1">
            <w:r w:rsidR="00377461" w:rsidRPr="00D37B0D">
              <w:rPr>
                <w:rStyle w:val="Hyperlink"/>
                <w:noProof/>
              </w:rPr>
              <w:t>7.2.1 Sample Test case No.1</w:t>
            </w:r>
            <w:r w:rsidR="00377461">
              <w:rPr>
                <w:noProof/>
                <w:webHidden/>
              </w:rPr>
              <w:tab/>
            </w:r>
            <w:r w:rsidR="00377461">
              <w:rPr>
                <w:noProof/>
                <w:webHidden/>
              </w:rPr>
              <w:fldChar w:fldCharType="begin"/>
            </w:r>
            <w:r w:rsidR="00377461">
              <w:rPr>
                <w:noProof/>
                <w:webHidden/>
              </w:rPr>
              <w:instrText xml:space="preserve"> PAGEREF _Toc113958805 \h </w:instrText>
            </w:r>
            <w:r w:rsidR="00377461">
              <w:rPr>
                <w:noProof/>
                <w:webHidden/>
              </w:rPr>
            </w:r>
            <w:r w:rsidR="00377461">
              <w:rPr>
                <w:noProof/>
                <w:webHidden/>
              </w:rPr>
              <w:fldChar w:fldCharType="separate"/>
            </w:r>
            <w:r w:rsidR="00884372">
              <w:rPr>
                <w:noProof/>
                <w:webHidden/>
              </w:rPr>
              <w:t>14</w:t>
            </w:r>
            <w:r w:rsidR="00377461">
              <w:rPr>
                <w:noProof/>
                <w:webHidden/>
              </w:rPr>
              <w:fldChar w:fldCharType="end"/>
            </w:r>
          </w:hyperlink>
        </w:p>
        <w:p w14:paraId="4C630C30" w14:textId="1715CE64"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806" w:history="1">
            <w:r w:rsidR="00377461" w:rsidRPr="00D37B0D">
              <w:rPr>
                <w:rStyle w:val="Hyperlink"/>
                <w:noProof/>
              </w:rPr>
              <w:t>7.3 Test Metrics</w:t>
            </w:r>
            <w:r w:rsidR="00377461">
              <w:rPr>
                <w:noProof/>
                <w:webHidden/>
              </w:rPr>
              <w:tab/>
            </w:r>
            <w:r w:rsidR="00377461">
              <w:rPr>
                <w:noProof/>
                <w:webHidden/>
              </w:rPr>
              <w:fldChar w:fldCharType="begin"/>
            </w:r>
            <w:r w:rsidR="00377461">
              <w:rPr>
                <w:noProof/>
                <w:webHidden/>
              </w:rPr>
              <w:instrText xml:space="preserve"> PAGEREF _Toc113958806 \h </w:instrText>
            </w:r>
            <w:r w:rsidR="00377461">
              <w:rPr>
                <w:noProof/>
                <w:webHidden/>
              </w:rPr>
            </w:r>
            <w:r w:rsidR="00377461">
              <w:rPr>
                <w:noProof/>
                <w:webHidden/>
              </w:rPr>
              <w:fldChar w:fldCharType="separate"/>
            </w:r>
            <w:r w:rsidR="00884372">
              <w:rPr>
                <w:noProof/>
                <w:webHidden/>
              </w:rPr>
              <w:t>15</w:t>
            </w:r>
            <w:r w:rsidR="00377461">
              <w:rPr>
                <w:noProof/>
                <w:webHidden/>
              </w:rPr>
              <w:fldChar w:fldCharType="end"/>
            </w:r>
          </w:hyperlink>
        </w:p>
        <w:p w14:paraId="0ED779DD" w14:textId="7A57EDCA" w:rsidR="00377461" w:rsidRDefault="00000000">
          <w:pPr>
            <w:pStyle w:val="TOC3"/>
            <w:tabs>
              <w:tab w:val="right" w:leader="dot" w:pos="9019"/>
            </w:tabs>
            <w:rPr>
              <w:rFonts w:asciiTheme="minorHAnsi" w:eastAsiaTheme="minorEastAsia" w:hAnsiTheme="minorHAnsi" w:cstheme="minorBidi"/>
              <w:noProof/>
              <w:sz w:val="22"/>
              <w:szCs w:val="22"/>
            </w:rPr>
          </w:pPr>
          <w:hyperlink w:anchor="_Toc113958807" w:history="1">
            <w:r w:rsidR="00377461" w:rsidRPr="00D37B0D">
              <w:rPr>
                <w:rStyle w:val="Hyperlink"/>
                <w:noProof/>
              </w:rPr>
              <w:t>7.3.1 Sample Test case Matric.No.1</w:t>
            </w:r>
            <w:r w:rsidR="00377461">
              <w:rPr>
                <w:noProof/>
                <w:webHidden/>
              </w:rPr>
              <w:tab/>
            </w:r>
            <w:r w:rsidR="00377461">
              <w:rPr>
                <w:noProof/>
                <w:webHidden/>
              </w:rPr>
              <w:fldChar w:fldCharType="begin"/>
            </w:r>
            <w:r w:rsidR="00377461">
              <w:rPr>
                <w:noProof/>
                <w:webHidden/>
              </w:rPr>
              <w:instrText xml:space="preserve"> PAGEREF _Toc113958807 \h </w:instrText>
            </w:r>
            <w:r w:rsidR="00377461">
              <w:rPr>
                <w:noProof/>
                <w:webHidden/>
              </w:rPr>
            </w:r>
            <w:r w:rsidR="00377461">
              <w:rPr>
                <w:noProof/>
                <w:webHidden/>
              </w:rPr>
              <w:fldChar w:fldCharType="separate"/>
            </w:r>
            <w:r w:rsidR="00884372">
              <w:rPr>
                <w:noProof/>
                <w:webHidden/>
              </w:rPr>
              <w:t>15</w:t>
            </w:r>
            <w:r w:rsidR="00377461">
              <w:rPr>
                <w:noProof/>
                <w:webHidden/>
              </w:rPr>
              <w:fldChar w:fldCharType="end"/>
            </w:r>
          </w:hyperlink>
        </w:p>
        <w:p w14:paraId="7B6AC064" w14:textId="33380583" w:rsidR="00377461" w:rsidRDefault="00000000">
          <w:pPr>
            <w:pStyle w:val="TOC3"/>
            <w:tabs>
              <w:tab w:val="right" w:leader="dot" w:pos="9019"/>
            </w:tabs>
            <w:rPr>
              <w:rFonts w:asciiTheme="minorHAnsi" w:eastAsiaTheme="minorEastAsia" w:hAnsiTheme="minorHAnsi" w:cstheme="minorBidi"/>
              <w:noProof/>
              <w:sz w:val="22"/>
              <w:szCs w:val="22"/>
            </w:rPr>
          </w:pPr>
          <w:hyperlink w:anchor="_Toc113958808" w:history="1">
            <w:r w:rsidR="00377461" w:rsidRPr="00D37B0D">
              <w:rPr>
                <w:rStyle w:val="Hyperlink"/>
                <w:noProof/>
              </w:rPr>
              <w:t>7.3.2 Sample Test case Metric.No.2</w:t>
            </w:r>
            <w:r w:rsidR="00377461">
              <w:rPr>
                <w:noProof/>
                <w:webHidden/>
              </w:rPr>
              <w:tab/>
            </w:r>
            <w:r w:rsidR="00377461">
              <w:rPr>
                <w:noProof/>
                <w:webHidden/>
              </w:rPr>
              <w:fldChar w:fldCharType="begin"/>
            </w:r>
            <w:r w:rsidR="00377461">
              <w:rPr>
                <w:noProof/>
                <w:webHidden/>
              </w:rPr>
              <w:instrText xml:space="preserve"> PAGEREF _Toc113958808 \h </w:instrText>
            </w:r>
            <w:r w:rsidR="00377461">
              <w:rPr>
                <w:noProof/>
                <w:webHidden/>
              </w:rPr>
            </w:r>
            <w:r w:rsidR="00377461">
              <w:rPr>
                <w:noProof/>
                <w:webHidden/>
              </w:rPr>
              <w:fldChar w:fldCharType="separate"/>
            </w:r>
            <w:r w:rsidR="00884372">
              <w:rPr>
                <w:noProof/>
                <w:webHidden/>
              </w:rPr>
              <w:t>15</w:t>
            </w:r>
            <w:r w:rsidR="00377461">
              <w:rPr>
                <w:noProof/>
                <w:webHidden/>
              </w:rPr>
              <w:fldChar w:fldCharType="end"/>
            </w:r>
          </w:hyperlink>
        </w:p>
        <w:p w14:paraId="4963A381" w14:textId="14381C63" w:rsidR="00377461" w:rsidRDefault="00000000">
          <w:pPr>
            <w:pStyle w:val="TOC1"/>
            <w:tabs>
              <w:tab w:val="right" w:leader="dot" w:pos="9019"/>
            </w:tabs>
            <w:rPr>
              <w:rFonts w:asciiTheme="minorHAnsi" w:eastAsiaTheme="minorEastAsia" w:hAnsiTheme="minorHAnsi" w:cstheme="minorBidi"/>
              <w:noProof/>
              <w:sz w:val="22"/>
              <w:szCs w:val="22"/>
            </w:rPr>
          </w:pPr>
          <w:hyperlink w:anchor="_Toc113958809" w:history="1">
            <w:r w:rsidR="00377461" w:rsidRPr="00D37B0D">
              <w:rPr>
                <w:rStyle w:val="Hyperlink"/>
                <w:noProof/>
                <w14:scene3d>
                  <w14:camera w14:prst="orthographicFront"/>
                  <w14:lightRig w14:rig="threePt" w14:dir="t">
                    <w14:rot w14:lat="0" w14:lon="0" w14:rev="0"/>
                  </w14:lightRig>
                </w14:scene3d>
              </w:rPr>
              <w:t>Chapter 8:</w:t>
            </w:r>
            <w:r w:rsidR="00377461" w:rsidRPr="00D37B0D">
              <w:rPr>
                <w:rStyle w:val="Hyperlink"/>
                <w:noProof/>
              </w:rPr>
              <w:t xml:space="preserve"> User Manual</w:t>
            </w:r>
            <w:r w:rsidR="00377461">
              <w:rPr>
                <w:noProof/>
                <w:webHidden/>
              </w:rPr>
              <w:tab/>
            </w:r>
            <w:r w:rsidR="00377461">
              <w:rPr>
                <w:noProof/>
                <w:webHidden/>
              </w:rPr>
              <w:fldChar w:fldCharType="begin"/>
            </w:r>
            <w:r w:rsidR="00377461">
              <w:rPr>
                <w:noProof/>
                <w:webHidden/>
              </w:rPr>
              <w:instrText xml:space="preserve"> PAGEREF _Toc113958809 \h </w:instrText>
            </w:r>
            <w:r w:rsidR="00377461">
              <w:rPr>
                <w:noProof/>
                <w:webHidden/>
              </w:rPr>
            </w:r>
            <w:r w:rsidR="00377461">
              <w:rPr>
                <w:noProof/>
                <w:webHidden/>
              </w:rPr>
              <w:fldChar w:fldCharType="separate"/>
            </w:r>
            <w:r w:rsidR="00884372">
              <w:rPr>
                <w:noProof/>
                <w:webHidden/>
              </w:rPr>
              <w:t>16</w:t>
            </w:r>
            <w:r w:rsidR="00377461">
              <w:rPr>
                <w:noProof/>
                <w:webHidden/>
              </w:rPr>
              <w:fldChar w:fldCharType="end"/>
            </w:r>
          </w:hyperlink>
        </w:p>
        <w:p w14:paraId="0E846A5A" w14:textId="3E6D3C59" w:rsidR="00377461" w:rsidRDefault="00000000">
          <w:pPr>
            <w:pStyle w:val="TOC1"/>
            <w:tabs>
              <w:tab w:val="right" w:leader="dot" w:pos="9019"/>
            </w:tabs>
            <w:rPr>
              <w:rFonts w:asciiTheme="minorHAnsi" w:eastAsiaTheme="minorEastAsia" w:hAnsiTheme="minorHAnsi" w:cstheme="minorBidi"/>
              <w:noProof/>
              <w:sz w:val="22"/>
              <w:szCs w:val="22"/>
            </w:rPr>
          </w:pPr>
          <w:hyperlink w:anchor="_Toc113958810" w:history="1">
            <w:r w:rsidR="00377461" w:rsidRPr="00D37B0D">
              <w:rPr>
                <w:rStyle w:val="Hyperlink"/>
                <w:noProof/>
                <w14:scene3d>
                  <w14:camera w14:prst="orthographicFront"/>
                  <w14:lightRig w14:rig="threePt" w14:dir="t">
                    <w14:rot w14:lat="0" w14:lon="0" w14:rev="0"/>
                  </w14:lightRig>
                </w14:scene3d>
              </w:rPr>
              <w:t>Chapter 9:</w:t>
            </w:r>
            <w:r w:rsidR="00377461" w:rsidRPr="00D37B0D">
              <w:rPr>
                <w:rStyle w:val="Hyperlink"/>
                <w:noProof/>
              </w:rPr>
              <w:t xml:space="preserve"> Experimental Results and Discussion</w:t>
            </w:r>
            <w:r w:rsidR="00377461">
              <w:rPr>
                <w:noProof/>
                <w:webHidden/>
              </w:rPr>
              <w:tab/>
            </w:r>
            <w:r w:rsidR="00377461">
              <w:rPr>
                <w:noProof/>
                <w:webHidden/>
              </w:rPr>
              <w:fldChar w:fldCharType="begin"/>
            </w:r>
            <w:r w:rsidR="00377461">
              <w:rPr>
                <w:noProof/>
                <w:webHidden/>
              </w:rPr>
              <w:instrText xml:space="preserve"> PAGEREF _Toc113958810 \h </w:instrText>
            </w:r>
            <w:r w:rsidR="00377461">
              <w:rPr>
                <w:noProof/>
                <w:webHidden/>
              </w:rPr>
            </w:r>
            <w:r w:rsidR="00377461">
              <w:rPr>
                <w:noProof/>
                <w:webHidden/>
              </w:rPr>
              <w:fldChar w:fldCharType="separate"/>
            </w:r>
            <w:r w:rsidR="00884372">
              <w:rPr>
                <w:noProof/>
                <w:webHidden/>
              </w:rPr>
              <w:t>17</w:t>
            </w:r>
            <w:r w:rsidR="00377461">
              <w:rPr>
                <w:noProof/>
                <w:webHidden/>
              </w:rPr>
              <w:fldChar w:fldCharType="end"/>
            </w:r>
          </w:hyperlink>
        </w:p>
        <w:p w14:paraId="08F0B40C" w14:textId="43739968" w:rsidR="00377461" w:rsidRDefault="00000000">
          <w:pPr>
            <w:pStyle w:val="TOC1"/>
            <w:tabs>
              <w:tab w:val="right" w:leader="dot" w:pos="9019"/>
            </w:tabs>
            <w:rPr>
              <w:rFonts w:asciiTheme="minorHAnsi" w:eastAsiaTheme="minorEastAsia" w:hAnsiTheme="minorHAnsi" w:cstheme="minorBidi"/>
              <w:noProof/>
              <w:sz w:val="22"/>
              <w:szCs w:val="22"/>
            </w:rPr>
          </w:pPr>
          <w:hyperlink w:anchor="_Toc113958811" w:history="1">
            <w:r w:rsidR="00377461" w:rsidRPr="00D37B0D">
              <w:rPr>
                <w:rStyle w:val="Hyperlink"/>
                <w:noProof/>
                <w14:scene3d>
                  <w14:camera w14:prst="orthographicFront"/>
                  <w14:lightRig w14:rig="threePt" w14:dir="t">
                    <w14:rot w14:lat="0" w14:lon="0" w14:rev="0"/>
                  </w14:lightRig>
                </w14:scene3d>
              </w:rPr>
              <w:t>Chapter 10:</w:t>
            </w:r>
            <w:r w:rsidR="00377461" w:rsidRPr="00D37B0D">
              <w:rPr>
                <w:rStyle w:val="Hyperlink"/>
                <w:noProof/>
              </w:rPr>
              <w:t xml:space="preserve"> Conclusion and Future Work</w:t>
            </w:r>
            <w:r w:rsidR="00377461">
              <w:rPr>
                <w:noProof/>
                <w:webHidden/>
              </w:rPr>
              <w:tab/>
            </w:r>
            <w:r w:rsidR="00377461">
              <w:rPr>
                <w:noProof/>
                <w:webHidden/>
              </w:rPr>
              <w:fldChar w:fldCharType="begin"/>
            </w:r>
            <w:r w:rsidR="00377461">
              <w:rPr>
                <w:noProof/>
                <w:webHidden/>
              </w:rPr>
              <w:instrText xml:space="preserve"> PAGEREF _Toc113958811 \h </w:instrText>
            </w:r>
            <w:r w:rsidR="00377461">
              <w:rPr>
                <w:noProof/>
                <w:webHidden/>
              </w:rPr>
            </w:r>
            <w:r w:rsidR="00377461">
              <w:rPr>
                <w:noProof/>
                <w:webHidden/>
              </w:rPr>
              <w:fldChar w:fldCharType="separate"/>
            </w:r>
            <w:r w:rsidR="00884372">
              <w:rPr>
                <w:noProof/>
                <w:webHidden/>
              </w:rPr>
              <w:t>18</w:t>
            </w:r>
            <w:r w:rsidR="00377461">
              <w:rPr>
                <w:noProof/>
                <w:webHidden/>
              </w:rPr>
              <w:fldChar w:fldCharType="end"/>
            </w:r>
          </w:hyperlink>
        </w:p>
        <w:p w14:paraId="1537F06D" w14:textId="22465274" w:rsidR="00377461" w:rsidRDefault="00000000">
          <w:pPr>
            <w:pStyle w:val="TOC1"/>
            <w:tabs>
              <w:tab w:val="right" w:leader="dot" w:pos="9019"/>
            </w:tabs>
            <w:rPr>
              <w:rFonts w:asciiTheme="minorHAnsi" w:eastAsiaTheme="minorEastAsia" w:hAnsiTheme="minorHAnsi" w:cstheme="minorBidi"/>
              <w:noProof/>
              <w:sz w:val="22"/>
              <w:szCs w:val="22"/>
            </w:rPr>
          </w:pPr>
          <w:hyperlink w:anchor="_Toc113958812" w:history="1">
            <w:r w:rsidR="00377461" w:rsidRPr="00D37B0D">
              <w:rPr>
                <w:rStyle w:val="Hyperlink"/>
                <w:noProof/>
              </w:rPr>
              <w:t>References</w:t>
            </w:r>
            <w:r w:rsidR="00377461">
              <w:rPr>
                <w:noProof/>
                <w:webHidden/>
              </w:rPr>
              <w:tab/>
            </w:r>
            <w:r w:rsidR="00377461">
              <w:rPr>
                <w:noProof/>
                <w:webHidden/>
              </w:rPr>
              <w:fldChar w:fldCharType="begin"/>
            </w:r>
            <w:r w:rsidR="00377461">
              <w:rPr>
                <w:noProof/>
                <w:webHidden/>
              </w:rPr>
              <w:instrText xml:space="preserve"> PAGEREF _Toc113958812 \h </w:instrText>
            </w:r>
            <w:r w:rsidR="00377461">
              <w:rPr>
                <w:noProof/>
                <w:webHidden/>
              </w:rPr>
            </w:r>
            <w:r w:rsidR="00377461">
              <w:rPr>
                <w:noProof/>
                <w:webHidden/>
              </w:rPr>
              <w:fldChar w:fldCharType="separate"/>
            </w:r>
            <w:r w:rsidR="00884372">
              <w:rPr>
                <w:noProof/>
                <w:webHidden/>
              </w:rPr>
              <w:t>19</w:t>
            </w:r>
            <w:r w:rsidR="00377461">
              <w:rPr>
                <w:noProof/>
                <w:webHidden/>
              </w:rPr>
              <w:fldChar w:fldCharType="end"/>
            </w:r>
          </w:hyperlink>
        </w:p>
        <w:p w14:paraId="1E0F44B1" w14:textId="6F0475A7" w:rsidR="00377461" w:rsidRDefault="00000000">
          <w:pPr>
            <w:pStyle w:val="TOC1"/>
            <w:tabs>
              <w:tab w:val="right" w:leader="dot" w:pos="9019"/>
            </w:tabs>
            <w:rPr>
              <w:rFonts w:asciiTheme="minorHAnsi" w:eastAsiaTheme="minorEastAsia" w:hAnsiTheme="minorHAnsi" w:cstheme="minorBidi"/>
              <w:noProof/>
              <w:sz w:val="22"/>
              <w:szCs w:val="22"/>
            </w:rPr>
          </w:pPr>
          <w:hyperlink w:anchor="_Toc113958813" w:history="1">
            <w:r w:rsidR="00377461" w:rsidRPr="00D37B0D">
              <w:rPr>
                <w:rStyle w:val="Hyperlink"/>
                <w:noProof/>
              </w:rPr>
              <w:t>Appendix</w:t>
            </w:r>
            <w:r w:rsidR="00377461">
              <w:rPr>
                <w:noProof/>
                <w:webHidden/>
              </w:rPr>
              <w:tab/>
            </w:r>
            <w:r w:rsidR="00377461">
              <w:rPr>
                <w:noProof/>
                <w:webHidden/>
              </w:rPr>
              <w:fldChar w:fldCharType="begin"/>
            </w:r>
            <w:r w:rsidR="00377461">
              <w:rPr>
                <w:noProof/>
                <w:webHidden/>
              </w:rPr>
              <w:instrText xml:space="preserve"> PAGEREF _Toc113958813 \h </w:instrText>
            </w:r>
            <w:r w:rsidR="00377461">
              <w:rPr>
                <w:noProof/>
                <w:webHidden/>
              </w:rPr>
            </w:r>
            <w:r w:rsidR="00377461">
              <w:rPr>
                <w:noProof/>
                <w:webHidden/>
              </w:rPr>
              <w:fldChar w:fldCharType="separate"/>
            </w:r>
            <w:r w:rsidR="00884372">
              <w:rPr>
                <w:noProof/>
                <w:webHidden/>
              </w:rPr>
              <w:t>20</w:t>
            </w:r>
            <w:r w:rsidR="00377461">
              <w:rPr>
                <w:noProof/>
                <w:webHidden/>
              </w:rPr>
              <w:fldChar w:fldCharType="end"/>
            </w:r>
          </w:hyperlink>
        </w:p>
        <w:p w14:paraId="4ACAEB87" w14:textId="5AEBDCF7"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814" w:history="1">
            <w:r w:rsidR="00377461" w:rsidRPr="00D37B0D">
              <w:rPr>
                <w:rStyle w:val="Hyperlink"/>
                <w:noProof/>
              </w:rPr>
              <w:t>Appendix A: Guidelines</w:t>
            </w:r>
            <w:r w:rsidR="00377461">
              <w:rPr>
                <w:noProof/>
                <w:webHidden/>
              </w:rPr>
              <w:tab/>
            </w:r>
            <w:r w:rsidR="00377461">
              <w:rPr>
                <w:noProof/>
                <w:webHidden/>
              </w:rPr>
              <w:fldChar w:fldCharType="begin"/>
            </w:r>
            <w:r w:rsidR="00377461">
              <w:rPr>
                <w:noProof/>
                <w:webHidden/>
              </w:rPr>
              <w:instrText xml:space="preserve"> PAGEREF _Toc113958814 \h </w:instrText>
            </w:r>
            <w:r w:rsidR="00377461">
              <w:rPr>
                <w:noProof/>
                <w:webHidden/>
              </w:rPr>
            </w:r>
            <w:r w:rsidR="00377461">
              <w:rPr>
                <w:noProof/>
                <w:webHidden/>
              </w:rPr>
              <w:fldChar w:fldCharType="separate"/>
            </w:r>
            <w:r w:rsidR="00884372">
              <w:rPr>
                <w:noProof/>
                <w:webHidden/>
              </w:rPr>
              <w:t>20</w:t>
            </w:r>
            <w:r w:rsidR="00377461">
              <w:rPr>
                <w:noProof/>
                <w:webHidden/>
              </w:rPr>
              <w:fldChar w:fldCharType="end"/>
            </w:r>
          </w:hyperlink>
        </w:p>
        <w:p w14:paraId="65BA80D8" w14:textId="10302399"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815" w:history="1">
            <w:r w:rsidR="00377461" w:rsidRPr="00D37B0D">
              <w:rPr>
                <w:rStyle w:val="Hyperlink"/>
                <w:noProof/>
              </w:rPr>
              <w:t>Appendix B: Heading of Sample Appendix B</w:t>
            </w:r>
            <w:r w:rsidR="00377461">
              <w:rPr>
                <w:noProof/>
                <w:webHidden/>
              </w:rPr>
              <w:tab/>
            </w:r>
            <w:r w:rsidR="00377461">
              <w:rPr>
                <w:noProof/>
                <w:webHidden/>
              </w:rPr>
              <w:fldChar w:fldCharType="begin"/>
            </w:r>
            <w:r w:rsidR="00377461">
              <w:rPr>
                <w:noProof/>
                <w:webHidden/>
              </w:rPr>
              <w:instrText xml:space="preserve"> PAGEREF _Toc113958815 \h </w:instrText>
            </w:r>
            <w:r w:rsidR="00377461">
              <w:rPr>
                <w:noProof/>
                <w:webHidden/>
              </w:rPr>
            </w:r>
            <w:r w:rsidR="00377461">
              <w:rPr>
                <w:noProof/>
                <w:webHidden/>
              </w:rPr>
              <w:fldChar w:fldCharType="separate"/>
            </w:r>
            <w:r w:rsidR="00884372">
              <w:rPr>
                <w:noProof/>
                <w:webHidden/>
              </w:rPr>
              <w:t>20</w:t>
            </w:r>
            <w:r w:rsidR="00377461">
              <w:rPr>
                <w:noProof/>
                <w:webHidden/>
              </w:rPr>
              <w:fldChar w:fldCharType="end"/>
            </w:r>
          </w:hyperlink>
        </w:p>
        <w:p w14:paraId="3EEDC067" w14:textId="1BCB7D2B" w:rsidR="00377461" w:rsidRDefault="00000000">
          <w:pPr>
            <w:pStyle w:val="TOC1"/>
            <w:tabs>
              <w:tab w:val="right" w:leader="dot" w:pos="9019"/>
            </w:tabs>
            <w:rPr>
              <w:rFonts w:asciiTheme="minorHAnsi" w:eastAsiaTheme="minorEastAsia" w:hAnsiTheme="minorHAnsi" w:cstheme="minorBidi"/>
              <w:noProof/>
              <w:sz w:val="22"/>
              <w:szCs w:val="22"/>
            </w:rPr>
          </w:pPr>
          <w:hyperlink w:anchor="_Toc113958816" w:history="1">
            <w:r w:rsidR="00377461" w:rsidRPr="00D37B0D">
              <w:rPr>
                <w:rStyle w:val="Hyperlink"/>
                <w:noProof/>
              </w:rPr>
              <w:t>Formatting Guidelines</w:t>
            </w:r>
            <w:r w:rsidR="00377461">
              <w:rPr>
                <w:noProof/>
                <w:webHidden/>
              </w:rPr>
              <w:tab/>
            </w:r>
            <w:r w:rsidR="00377461">
              <w:rPr>
                <w:noProof/>
                <w:webHidden/>
              </w:rPr>
              <w:fldChar w:fldCharType="begin"/>
            </w:r>
            <w:r w:rsidR="00377461">
              <w:rPr>
                <w:noProof/>
                <w:webHidden/>
              </w:rPr>
              <w:instrText xml:space="preserve"> PAGEREF _Toc113958816 \h </w:instrText>
            </w:r>
            <w:r w:rsidR="00377461">
              <w:rPr>
                <w:noProof/>
                <w:webHidden/>
              </w:rPr>
            </w:r>
            <w:r w:rsidR="00377461">
              <w:rPr>
                <w:noProof/>
                <w:webHidden/>
              </w:rPr>
              <w:fldChar w:fldCharType="separate"/>
            </w:r>
            <w:r w:rsidR="00884372">
              <w:rPr>
                <w:noProof/>
                <w:webHidden/>
              </w:rPr>
              <w:t>21</w:t>
            </w:r>
            <w:r w:rsidR="00377461">
              <w:rPr>
                <w:noProof/>
                <w:webHidden/>
              </w:rPr>
              <w:fldChar w:fldCharType="end"/>
            </w:r>
          </w:hyperlink>
        </w:p>
        <w:p w14:paraId="41FAF267" w14:textId="1D3D1C77" w:rsidR="00377461" w:rsidRDefault="00000000">
          <w:pPr>
            <w:pStyle w:val="TOC1"/>
            <w:tabs>
              <w:tab w:val="right" w:leader="dot" w:pos="9019"/>
            </w:tabs>
            <w:rPr>
              <w:rFonts w:asciiTheme="minorHAnsi" w:eastAsiaTheme="minorEastAsia" w:hAnsiTheme="minorHAnsi" w:cstheme="minorBidi"/>
              <w:noProof/>
              <w:sz w:val="22"/>
              <w:szCs w:val="22"/>
            </w:rPr>
          </w:pPr>
          <w:hyperlink w:anchor="_Toc113958817" w:history="1">
            <w:r w:rsidR="00377461" w:rsidRPr="00D37B0D">
              <w:rPr>
                <w:rStyle w:val="Hyperlink"/>
                <w:noProof/>
                <w14:scene3d>
                  <w14:camera w14:prst="orthographicFront"/>
                  <w14:lightRig w14:rig="threePt" w14:dir="t">
                    <w14:rot w14:lat="0" w14:lon="0" w14:rev="0"/>
                  </w14:lightRig>
                </w14:scene3d>
              </w:rPr>
              <w:t>Chapter 1:</w:t>
            </w:r>
            <w:r w:rsidR="00377461" w:rsidRPr="00D37B0D">
              <w:rPr>
                <w:rStyle w:val="Hyperlink"/>
                <w:noProof/>
              </w:rPr>
              <w:t xml:space="preserve"> Heading 1</w:t>
            </w:r>
            <w:r w:rsidR="00377461">
              <w:rPr>
                <w:noProof/>
                <w:webHidden/>
              </w:rPr>
              <w:tab/>
            </w:r>
            <w:r w:rsidR="00377461">
              <w:rPr>
                <w:noProof/>
                <w:webHidden/>
              </w:rPr>
              <w:fldChar w:fldCharType="begin"/>
            </w:r>
            <w:r w:rsidR="00377461">
              <w:rPr>
                <w:noProof/>
                <w:webHidden/>
              </w:rPr>
              <w:instrText xml:space="preserve"> PAGEREF _Toc113958817 \h </w:instrText>
            </w:r>
            <w:r w:rsidR="00377461">
              <w:rPr>
                <w:noProof/>
                <w:webHidden/>
              </w:rPr>
            </w:r>
            <w:r w:rsidR="00377461">
              <w:rPr>
                <w:noProof/>
                <w:webHidden/>
              </w:rPr>
              <w:fldChar w:fldCharType="separate"/>
            </w:r>
            <w:r w:rsidR="00884372">
              <w:rPr>
                <w:noProof/>
                <w:webHidden/>
              </w:rPr>
              <w:t>21</w:t>
            </w:r>
            <w:r w:rsidR="00377461">
              <w:rPr>
                <w:noProof/>
                <w:webHidden/>
              </w:rPr>
              <w:fldChar w:fldCharType="end"/>
            </w:r>
          </w:hyperlink>
        </w:p>
        <w:p w14:paraId="53324218" w14:textId="7909FC64"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818" w:history="1">
            <w:r w:rsidR="00377461" w:rsidRPr="00D37B0D">
              <w:rPr>
                <w:rStyle w:val="Hyperlink"/>
                <w:noProof/>
              </w:rPr>
              <w:t>1.1 Heading 2</w:t>
            </w:r>
            <w:r w:rsidR="00377461">
              <w:rPr>
                <w:noProof/>
                <w:webHidden/>
              </w:rPr>
              <w:tab/>
            </w:r>
            <w:r w:rsidR="00377461">
              <w:rPr>
                <w:noProof/>
                <w:webHidden/>
              </w:rPr>
              <w:fldChar w:fldCharType="begin"/>
            </w:r>
            <w:r w:rsidR="00377461">
              <w:rPr>
                <w:noProof/>
                <w:webHidden/>
              </w:rPr>
              <w:instrText xml:space="preserve"> PAGEREF _Toc113958818 \h </w:instrText>
            </w:r>
            <w:r w:rsidR="00377461">
              <w:rPr>
                <w:noProof/>
                <w:webHidden/>
              </w:rPr>
            </w:r>
            <w:r w:rsidR="00377461">
              <w:rPr>
                <w:noProof/>
                <w:webHidden/>
              </w:rPr>
              <w:fldChar w:fldCharType="separate"/>
            </w:r>
            <w:r w:rsidR="00884372">
              <w:rPr>
                <w:noProof/>
                <w:webHidden/>
              </w:rPr>
              <w:t>21</w:t>
            </w:r>
            <w:r w:rsidR="00377461">
              <w:rPr>
                <w:noProof/>
                <w:webHidden/>
              </w:rPr>
              <w:fldChar w:fldCharType="end"/>
            </w:r>
          </w:hyperlink>
        </w:p>
        <w:p w14:paraId="4A1E630B" w14:textId="056054B6" w:rsidR="00377461" w:rsidRDefault="00000000">
          <w:pPr>
            <w:pStyle w:val="TOC3"/>
            <w:tabs>
              <w:tab w:val="right" w:leader="dot" w:pos="9019"/>
            </w:tabs>
            <w:rPr>
              <w:rFonts w:asciiTheme="minorHAnsi" w:eastAsiaTheme="minorEastAsia" w:hAnsiTheme="minorHAnsi" w:cstheme="minorBidi"/>
              <w:noProof/>
              <w:sz w:val="22"/>
              <w:szCs w:val="22"/>
            </w:rPr>
          </w:pPr>
          <w:hyperlink w:anchor="_Toc113958819" w:history="1">
            <w:r w:rsidR="00377461" w:rsidRPr="00D37B0D">
              <w:rPr>
                <w:rStyle w:val="Hyperlink"/>
                <w:noProof/>
              </w:rPr>
              <w:t>1.1.1 Heading 3</w:t>
            </w:r>
            <w:r w:rsidR="00377461">
              <w:rPr>
                <w:noProof/>
                <w:webHidden/>
              </w:rPr>
              <w:tab/>
            </w:r>
            <w:r w:rsidR="00377461">
              <w:rPr>
                <w:noProof/>
                <w:webHidden/>
              </w:rPr>
              <w:fldChar w:fldCharType="begin"/>
            </w:r>
            <w:r w:rsidR="00377461">
              <w:rPr>
                <w:noProof/>
                <w:webHidden/>
              </w:rPr>
              <w:instrText xml:space="preserve"> PAGEREF _Toc113958819 \h </w:instrText>
            </w:r>
            <w:r w:rsidR="00377461">
              <w:rPr>
                <w:noProof/>
                <w:webHidden/>
              </w:rPr>
            </w:r>
            <w:r w:rsidR="00377461">
              <w:rPr>
                <w:noProof/>
                <w:webHidden/>
              </w:rPr>
              <w:fldChar w:fldCharType="separate"/>
            </w:r>
            <w:r w:rsidR="00884372">
              <w:rPr>
                <w:noProof/>
                <w:webHidden/>
              </w:rPr>
              <w:t>21</w:t>
            </w:r>
            <w:r w:rsidR="00377461">
              <w:rPr>
                <w:noProof/>
                <w:webHidden/>
              </w:rPr>
              <w:fldChar w:fldCharType="end"/>
            </w:r>
          </w:hyperlink>
        </w:p>
        <w:p w14:paraId="0ACA6C0D" w14:textId="67794217"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820" w:history="1">
            <w:r w:rsidR="00377461" w:rsidRPr="00D37B0D">
              <w:rPr>
                <w:rStyle w:val="Hyperlink"/>
                <w:noProof/>
              </w:rPr>
              <w:t>Tables and Figures</w:t>
            </w:r>
            <w:r w:rsidR="00377461">
              <w:rPr>
                <w:noProof/>
                <w:webHidden/>
              </w:rPr>
              <w:tab/>
            </w:r>
            <w:r w:rsidR="00377461">
              <w:rPr>
                <w:noProof/>
                <w:webHidden/>
              </w:rPr>
              <w:fldChar w:fldCharType="begin"/>
            </w:r>
            <w:r w:rsidR="00377461">
              <w:rPr>
                <w:noProof/>
                <w:webHidden/>
              </w:rPr>
              <w:instrText xml:space="preserve"> PAGEREF _Toc113958820 \h </w:instrText>
            </w:r>
            <w:r w:rsidR="00377461">
              <w:rPr>
                <w:noProof/>
                <w:webHidden/>
              </w:rPr>
            </w:r>
            <w:r w:rsidR="00377461">
              <w:rPr>
                <w:noProof/>
                <w:webHidden/>
              </w:rPr>
              <w:fldChar w:fldCharType="separate"/>
            </w:r>
            <w:r w:rsidR="00884372">
              <w:rPr>
                <w:noProof/>
                <w:webHidden/>
              </w:rPr>
              <w:t>22</w:t>
            </w:r>
            <w:r w:rsidR="00377461">
              <w:rPr>
                <w:noProof/>
                <w:webHidden/>
              </w:rPr>
              <w:fldChar w:fldCharType="end"/>
            </w:r>
          </w:hyperlink>
        </w:p>
        <w:p w14:paraId="129FD40A" w14:textId="61726D14"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821" w:history="1">
            <w:r w:rsidR="00377461" w:rsidRPr="00D37B0D">
              <w:rPr>
                <w:rStyle w:val="Hyperlink"/>
                <w:noProof/>
              </w:rPr>
              <w:t>Equations</w:t>
            </w:r>
            <w:r w:rsidR="00377461">
              <w:rPr>
                <w:noProof/>
                <w:webHidden/>
              </w:rPr>
              <w:tab/>
            </w:r>
            <w:r w:rsidR="00377461">
              <w:rPr>
                <w:noProof/>
                <w:webHidden/>
              </w:rPr>
              <w:fldChar w:fldCharType="begin"/>
            </w:r>
            <w:r w:rsidR="00377461">
              <w:rPr>
                <w:noProof/>
                <w:webHidden/>
              </w:rPr>
              <w:instrText xml:space="preserve"> PAGEREF _Toc113958821 \h </w:instrText>
            </w:r>
            <w:r w:rsidR="00377461">
              <w:rPr>
                <w:noProof/>
                <w:webHidden/>
              </w:rPr>
            </w:r>
            <w:r w:rsidR="00377461">
              <w:rPr>
                <w:noProof/>
                <w:webHidden/>
              </w:rPr>
              <w:fldChar w:fldCharType="separate"/>
            </w:r>
            <w:r w:rsidR="00884372">
              <w:rPr>
                <w:noProof/>
                <w:webHidden/>
              </w:rPr>
              <w:t>23</w:t>
            </w:r>
            <w:r w:rsidR="00377461">
              <w:rPr>
                <w:noProof/>
                <w:webHidden/>
              </w:rPr>
              <w:fldChar w:fldCharType="end"/>
            </w:r>
          </w:hyperlink>
        </w:p>
        <w:p w14:paraId="189648A5" w14:textId="1D2AC706"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822" w:history="1">
            <w:r w:rsidR="00377461" w:rsidRPr="00D37B0D">
              <w:rPr>
                <w:rStyle w:val="Hyperlink"/>
                <w:noProof/>
              </w:rPr>
              <w:t>Header/Footer</w:t>
            </w:r>
            <w:r w:rsidR="00377461">
              <w:rPr>
                <w:noProof/>
                <w:webHidden/>
              </w:rPr>
              <w:tab/>
            </w:r>
            <w:r w:rsidR="00377461">
              <w:rPr>
                <w:noProof/>
                <w:webHidden/>
              </w:rPr>
              <w:fldChar w:fldCharType="begin"/>
            </w:r>
            <w:r w:rsidR="00377461">
              <w:rPr>
                <w:noProof/>
                <w:webHidden/>
              </w:rPr>
              <w:instrText xml:space="preserve"> PAGEREF _Toc113958822 \h </w:instrText>
            </w:r>
            <w:r w:rsidR="00377461">
              <w:rPr>
                <w:noProof/>
                <w:webHidden/>
              </w:rPr>
            </w:r>
            <w:r w:rsidR="00377461">
              <w:rPr>
                <w:noProof/>
                <w:webHidden/>
              </w:rPr>
              <w:fldChar w:fldCharType="separate"/>
            </w:r>
            <w:r w:rsidR="00884372">
              <w:rPr>
                <w:noProof/>
                <w:webHidden/>
              </w:rPr>
              <w:t>23</w:t>
            </w:r>
            <w:r w:rsidR="00377461">
              <w:rPr>
                <w:noProof/>
                <w:webHidden/>
              </w:rPr>
              <w:fldChar w:fldCharType="end"/>
            </w:r>
          </w:hyperlink>
        </w:p>
        <w:p w14:paraId="586DA095" w14:textId="687610E4"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823" w:history="1">
            <w:r w:rsidR="00377461" w:rsidRPr="00D37B0D">
              <w:rPr>
                <w:rStyle w:val="Hyperlink"/>
                <w:noProof/>
              </w:rPr>
              <w:t>Other Formatting Guidelines</w:t>
            </w:r>
            <w:r w:rsidR="00377461">
              <w:rPr>
                <w:noProof/>
                <w:webHidden/>
              </w:rPr>
              <w:tab/>
            </w:r>
            <w:r w:rsidR="00377461">
              <w:rPr>
                <w:noProof/>
                <w:webHidden/>
              </w:rPr>
              <w:fldChar w:fldCharType="begin"/>
            </w:r>
            <w:r w:rsidR="00377461">
              <w:rPr>
                <w:noProof/>
                <w:webHidden/>
              </w:rPr>
              <w:instrText xml:space="preserve"> PAGEREF _Toc113958823 \h </w:instrText>
            </w:r>
            <w:r w:rsidR="00377461">
              <w:rPr>
                <w:noProof/>
                <w:webHidden/>
              </w:rPr>
            </w:r>
            <w:r w:rsidR="00377461">
              <w:rPr>
                <w:noProof/>
                <w:webHidden/>
              </w:rPr>
              <w:fldChar w:fldCharType="separate"/>
            </w:r>
            <w:r w:rsidR="00884372">
              <w:rPr>
                <w:noProof/>
                <w:webHidden/>
              </w:rPr>
              <w:t>23</w:t>
            </w:r>
            <w:r w:rsidR="00377461">
              <w:rPr>
                <w:noProof/>
                <w:webHidden/>
              </w:rPr>
              <w:fldChar w:fldCharType="end"/>
            </w:r>
          </w:hyperlink>
        </w:p>
        <w:p w14:paraId="00B64847" w14:textId="171E55B9" w:rsidR="00377461" w:rsidRDefault="00000000">
          <w:pPr>
            <w:pStyle w:val="TOC2"/>
            <w:tabs>
              <w:tab w:val="right" w:leader="dot" w:pos="9019"/>
            </w:tabs>
            <w:rPr>
              <w:rFonts w:asciiTheme="minorHAnsi" w:eastAsiaTheme="minorEastAsia" w:hAnsiTheme="minorHAnsi" w:cstheme="minorBidi"/>
              <w:noProof/>
              <w:sz w:val="22"/>
              <w:szCs w:val="22"/>
            </w:rPr>
          </w:pPr>
          <w:hyperlink w:anchor="_Toc113958824" w:history="1">
            <w:r w:rsidR="00377461" w:rsidRPr="00D37B0D">
              <w:rPr>
                <w:rStyle w:val="Hyperlink"/>
                <w:noProof/>
              </w:rPr>
              <w:t>References</w:t>
            </w:r>
            <w:r w:rsidR="00377461">
              <w:rPr>
                <w:noProof/>
                <w:webHidden/>
              </w:rPr>
              <w:tab/>
            </w:r>
            <w:r w:rsidR="00377461">
              <w:rPr>
                <w:noProof/>
                <w:webHidden/>
              </w:rPr>
              <w:fldChar w:fldCharType="begin"/>
            </w:r>
            <w:r w:rsidR="00377461">
              <w:rPr>
                <w:noProof/>
                <w:webHidden/>
              </w:rPr>
              <w:instrText xml:space="preserve"> PAGEREF _Toc113958824 \h </w:instrText>
            </w:r>
            <w:r w:rsidR="00377461">
              <w:rPr>
                <w:noProof/>
                <w:webHidden/>
              </w:rPr>
            </w:r>
            <w:r w:rsidR="00377461">
              <w:rPr>
                <w:noProof/>
                <w:webHidden/>
              </w:rPr>
              <w:fldChar w:fldCharType="separate"/>
            </w:r>
            <w:r w:rsidR="00884372">
              <w:rPr>
                <w:noProof/>
                <w:webHidden/>
              </w:rPr>
              <w:t>23</w:t>
            </w:r>
            <w:r w:rsidR="00377461">
              <w:rPr>
                <w:noProof/>
                <w:webHidden/>
              </w:rPr>
              <w:fldChar w:fldCharType="end"/>
            </w:r>
          </w:hyperlink>
        </w:p>
        <w:p w14:paraId="102F39B1" w14:textId="6BFF7E98" w:rsidR="00A40D67" w:rsidRPr="003E4003" w:rsidRDefault="008E57BE" w:rsidP="003E4003">
          <w:r>
            <w:rPr>
              <w:b/>
              <w:bCs/>
              <w:noProof/>
            </w:rPr>
            <w:fldChar w:fldCharType="end"/>
          </w:r>
        </w:p>
      </w:sdtContent>
    </w:sdt>
    <w:p w14:paraId="7EC4F0DF" w14:textId="1CD16642" w:rsidR="00B17408" w:rsidRDefault="00B17408" w:rsidP="00AE0BAE">
      <w:pPr>
        <w:pStyle w:val="Subtitle"/>
        <w:rPr>
          <w:rFonts w:cs="Times New Roman"/>
        </w:rPr>
        <w:sectPr w:rsidR="00B17408" w:rsidSect="00E65248">
          <w:headerReference w:type="even" r:id="rId12"/>
          <w:headerReference w:type="first" r:id="rId13"/>
          <w:pgSz w:w="11909" w:h="16834" w:code="9"/>
          <w:pgMar w:top="1440" w:right="1440" w:bottom="1440" w:left="1440" w:header="720" w:footer="720" w:gutter="0"/>
          <w:pgNumType w:fmt="lowerRoman" w:start="1"/>
          <w:cols w:space="720"/>
          <w:titlePg/>
          <w:docGrid w:linePitch="360"/>
        </w:sectPr>
      </w:pPr>
    </w:p>
    <w:p w14:paraId="67CCE1C7" w14:textId="77777777" w:rsidR="00CE58EF" w:rsidRDefault="00884C85" w:rsidP="004C3191">
      <w:pPr>
        <w:pStyle w:val="Subtitle"/>
        <w:rPr>
          <w:noProof/>
        </w:rPr>
      </w:pPr>
      <w:bookmarkStart w:id="2" w:name="_Toc19544193"/>
      <w:bookmarkStart w:id="3" w:name="_Toc19544445"/>
      <w:bookmarkStart w:id="4" w:name="_Toc113958743"/>
      <w:r w:rsidRPr="008B57AF">
        <w:lastRenderedPageBreak/>
        <w:t>List of Tables</w:t>
      </w:r>
      <w:bookmarkEnd w:id="2"/>
      <w:bookmarkEnd w:id="3"/>
      <w:bookmarkEnd w:id="4"/>
      <w:r w:rsidR="00984320">
        <w:rPr>
          <w:rFonts w:asciiTheme="majorBidi" w:eastAsiaTheme="majorEastAsia" w:hAnsiTheme="majorBidi" w:cstheme="majorBidi"/>
          <w:color w:val="000000" w:themeColor="text1"/>
          <w:sz w:val="32"/>
          <w:szCs w:val="32"/>
        </w:rPr>
        <w:fldChar w:fldCharType="begin"/>
      </w:r>
      <w:r w:rsidR="00984320">
        <w:instrText xml:space="preserve"> TOC \h \z \c "Table" </w:instrText>
      </w:r>
      <w:r w:rsidR="00984320">
        <w:rPr>
          <w:rFonts w:asciiTheme="majorBidi" w:eastAsiaTheme="majorEastAsia" w:hAnsiTheme="majorBidi" w:cstheme="majorBidi"/>
          <w:color w:val="000000" w:themeColor="text1"/>
          <w:sz w:val="32"/>
          <w:szCs w:val="32"/>
        </w:rPr>
        <w:fldChar w:fldCharType="separate"/>
      </w:r>
    </w:p>
    <w:p w14:paraId="39FE7605" w14:textId="3EE1F03A" w:rsidR="00CE58EF" w:rsidRDefault="00000000">
      <w:pPr>
        <w:pStyle w:val="TableofFigures"/>
        <w:tabs>
          <w:tab w:val="right" w:leader="dot" w:pos="9019"/>
        </w:tabs>
        <w:rPr>
          <w:rFonts w:asciiTheme="minorHAnsi" w:eastAsiaTheme="minorEastAsia" w:hAnsiTheme="minorHAnsi" w:cstheme="minorBidi"/>
          <w:noProof/>
          <w:sz w:val="22"/>
          <w:szCs w:val="22"/>
        </w:rPr>
      </w:pPr>
      <w:hyperlink w:anchor="_Toc113452247" w:history="1">
        <w:r w:rsidR="00CE58EF" w:rsidRPr="00630159">
          <w:rPr>
            <w:rStyle w:val="Hyperlink"/>
            <w:noProof/>
          </w:rPr>
          <w:t>Table 1: History of Computing Devices</w:t>
        </w:r>
        <w:r w:rsidR="00CE58EF">
          <w:rPr>
            <w:noProof/>
            <w:webHidden/>
          </w:rPr>
          <w:tab/>
        </w:r>
        <w:r w:rsidR="00CE58EF">
          <w:rPr>
            <w:noProof/>
            <w:webHidden/>
          </w:rPr>
          <w:fldChar w:fldCharType="begin"/>
        </w:r>
        <w:r w:rsidR="00CE58EF">
          <w:rPr>
            <w:noProof/>
            <w:webHidden/>
          </w:rPr>
          <w:instrText xml:space="preserve"> PAGEREF _Toc113452247 \h </w:instrText>
        </w:r>
        <w:r w:rsidR="00CE58EF">
          <w:rPr>
            <w:noProof/>
            <w:webHidden/>
          </w:rPr>
        </w:r>
        <w:r w:rsidR="00CE58EF">
          <w:rPr>
            <w:noProof/>
            <w:webHidden/>
          </w:rPr>
          <w:fldChar w:fldCharType="separate"/>
        </w:r>
        <w:r w:rsidR="00884372">
          <w:rPr>
            <w:noProof/>
            <w:webHidden/>
          </w:rPr>
          <w:t>4</w:t>
        </w:r>
        <w:r w:rsidR="00CE58EF">
          <w:rPr>
            <w:noProof/>
            <w:webHidden/>
          </w:rPr>
          <w:fldChar w:fldCharType="end"/>
        </w:r>
      </w:hyperlink>
    </w:p>
    <w:p w14:paraId="720278C7" w14:textId="614B175E" w:rsidR="00CE58EF" w:rsidRDefault="00000000">
      <w:pPr>
        <w:pStyle w:val="TableofFigures"/>
        <w:tabs>
          <w:tab w:val="right" w:leader="dot" w:pos="9019"/>
        </w:tabs>
        <w:rPr>
          <w:rFonts w:asciiTheme="minorHAnsi" w:eastAsiaTheme="minorEastAsia" w:hAnsiTheme="minorHAnsi" w:cstheme="minorBidi"/>
          <w:noProof/>
          <w:sz w:val="22"/>
          <w:szCs w:val="22"/>
        </w:rPr>
      </w:pPr>
      <w:hyperlink w:anchor="_Toc113452248" w:history="1">
        <w:r w:rsidR="00CE58EF" w:rsidRPr="00630159">
          <w:rPr>
            <w:rStyle w:val="Hyperlink"/>
            <w:noProof/>
          </w:rPr>
          <w:t>Table 2: This is Sample table caption</w:t>
        </w:r>
        <w:r w:rsidR="00CE58EF">
          <w:rPr>
            <w:noProof/>
            <w:webHidden/>
          </w:rPr>
          <w:tab/>
        </w:r>
        <w:r w:rsidR="00CE58EF">
          <w:rPr>
            <w:noProof/>
            <w:webHidden/>
          </w:rPr>
          <w:fldChar w:fldCharType="begin"/>
        </w:r>
        <w:r w:rsidR="00CE58EF">
          <w:rPr>
            <w:noProof/>
            <w:webHidden/>
          </w:rPr>
          <w:instrText xml:space="preserve"> PAGEREF _Toc113452248 \h </w:instrText>
        </w:r>
        <w:r w:rsidR="00CE58EF">
          <w:rPr>
            <w:noProof/>
            <w:webHidden/>
          </w:rPr>
        </w:r>
        <w:r w:rsidR="00CE58EF">
          <w:rPr>
            <w:noProof/>
            <w:webHidden/>
          </w:rPr>
          <w:fldChar w:fldCharType="separate"/>
        </w:r>
        <w:r w:rsidR="00884372">
          <w:rPr>
            <w:noProof/>
            <w:webHidden/>
          </w:rPr>
          <w:t>22</w:t>
        </w:r>
        <w:r w:rsidR="00CE58EF">
          <w:rPr>
            <w:noProof/>
            <w:webHidden/>
          </w:rPr>
          <w:fldChar w:fldCharType="end"/>
        </w:r>
      </w:hyperlink>
    </w:p>
    <w:p w14:paraId="63E057C3" w14:textId="7350FBF4" w:rsidR="00CE58EF" w:rsidRDefault="00000000">
      <w:pPr>
        <w:pStyle w:val="TableofFigures"/>
        <w:tabs>
          <w:tab w:val="right" w:leader="dot" w:pos="9019"/>
        </w:tabs>
        <w:rPr>
          <w:rFonts w:asciiTheme="minorHAnsi" w:eastAsiaTheme="minorEastAsia" w:hAnsiTheme="minorHAnsi" w:cstheme="minorBidi"/>
          <w:noProof/>
          <w:sz w:val="22"/>
          <w:szCs w:val="22"/>
        </w:rPr>
      </w:pPr>
      <w:hyperlink w:anchor="_Toc113452249" w:history="1">
        <w:r w:rsidR="00CE58EF" w:rsidRPr="00630159">
          <w:rPr>
            <w:rStyle w:val="Hyperlink"/>
            <w:noProof/>
          </w:rPr>
          <w:t>Table 3: This is Sample table caption</w:t>
        </w:r>
        <w:r w:rsidR="00CE58EF">
          <w:rPr>
            <w:noProof/>
            <w:webHidden/>
          </w:rPr>
          <w:tab/>
        </w:r>
        <w:r w:rsidR="00CE58EF">
          <w:rPr>
            <w:noProof/>
            <w:webHidden/>
          </w:rPr>
          <w:fldChar w:fldCharType="begin"/>
        </w:r>
        <w:r w:rsidR="00CE58EF">
          <w:rPr>
            <w:noProof/>
            <w:webHidden/>
          </w:rPr>
          <w:instrText xml:space="preserve"> PAGEREF _Toc113452249 \h </w:instrText>
        </w:r>
        <w:r w:rsidR="00CE58EF">
          <w:rPr>
            <w:noProof/>
            <w:webHidden/>
          </w:rPr>
        </w:r>
        <w:r w:rsidR="00CE58EF">
          <w:rPr>
            <w:noProof/>
            <w:webHidden/>
          </w:rPr>
          <w:fldChar w:fldCharType="separate"/>
        </w:r>
        <w:r w:rsidR="00884372">
          <w:rPr>
            <w:noProof/>
            <w:webHidden/>
          </w:rPr>
          <w:t>22</w:t>
        </w:r>
        <w:r w:rsidR="00CE58EF">
          <w:rPr>
            <w:noProof/>
            <w:webHidden/>
          </w:rPr>
          <w:fldChar w:fldCharType="end"/>
        </w:r>
      </w:hyperlink>
    </w:p>
    <w:p w14:paraId="55B1B246" w14:textId="77777777" w:rsidR="00884C85" w:rsidRPr="006B07A6" w:rsidRDefault="00984320" w:rsidP="008E57BE">
      <w:pPr>
        <w:tabs>
          <w:tab w:val="left" w:pos="6714"/>
        </w:tabs>
        <w:rPr>
          <w:rFonts w:asciiTheme="minorHAnsi" w:eastAsiaTheme="minorEastAsia" w:hAnsiTheme="minorHAnsi" w:cstheme="minorBidi"/>
          <w:noProof/>
          <w:sz w:val="22"/>
          <w:szCs w:val="22"/>
        </w:rPr>
      </w:pPr>
      <w:r>
        <w:fldChar w:fldCharType="end"/>
      </w:r>
      <w:r w:rsidR="008E57BE">
        <w:tab/>
      </w:r>
    </w:p>
    <w:p w14:paraId="1D111906" w14:textId="77777777" w:rsidR="00490E64" w:rsidRDefault="00490E64" w:rsidP="00AE0BAE">
      <w:pPr>
        <w:pStyle w:val="Subtitle"/>
        <w:rPr>
          <w:rFonts w:cs="Times New Roman"/>
        </w:rPr>
        <w:sectPr w:rsidR="00490E64" w:rsidSect="004C3191">
          <w:headerReference w:type="first" r:id="rId14"/>
          <w:pgSz w:w="11909" w:h="16834" w:code="9"/>
          <w:pgMar w:top="1440" w:right="1440" w:bottom="1440" w:left="1440" w:header="720" w:footer="720" w:gutter="0"/>
          <w:pgNumType w:fmt="lowerRoman"/>
          <w:cols w:space="720"/>
          <w:titlePg/>
          <w:docGrid w:linePitch="360"/>
        </w:sectPr>
      </w:pPr>
    </w:p>
    <w:p w14:paraId="33F9BCBE" w14:textId="77777777" w:rsidR="004C3191" w:rsidRDefault="004C3191" w:rsidP="004C3191">
      <w:pPr>
        <w:pStyle w:val="Subtitle"/>
      </w:pPr>
      <w:bookmarkStart w:id="5" w:name="_Toc113958744"/>
      <w:r>
        <w:lastRenderedPageBreak/>
        <w:t>List of Figures</w:t>
      </w:r>
      <w:bookmarkEnd w:id="5"/>
    </w:p>
    <w:p w14:paraId="7554D5C1" w14:textId="70C8CF55" w:rsidR="00924719" w:rsidRDefault="004C3191">
      <w:pPr>
        <w:pStyle w:val="TableofFigures"/>
        <w:tabs>
          <w:tab w:val="right" w:leader="dot" w:pos="9019"/>
        </w:tabs>
        <w:rPr>
          <w:rFonts w:asciiTheme="minorHAnsi" w:eastAsiaTheme="minorEastAsia" w:hAnsiTheme="minorHAnsi" w:cstheme="minorBidi"/>
          <w:noProof/>
          <w:sz w:val="22"/>
          <w:szCs w:val="22"/>
        </w:rPr>
      </w:pPr>
      <w:r>
        <w:fldChar w:fldCharType="begin"/>
      </w:r>
      <w:r>
        <w:instrText xml:space="preserve"> TOC \c "Figure" </w:instrText>
      </w:r>
      <w:r>
        <w:fldChar w:fldCharType="separate"/>
      </w:r>
      <w:r w:rsidR="00924719">
        <w:rPr>
          <w:noProof/>
        </w:rPr>
        <w:t>Figure 1: Sustainable Development Goals</w:t>
      </w:r>
      <w:r w:rsidR="00924719">
        <w:rPr>
          <w:noProof/>
        </w:rPr>
        <w:tab/>
      </w:r>
      <w:r w:rsidR="00924719">
        <w:rPr>
          <w:noProof/>
        </w:rPr>
        <w:fldChar w:fldCharType="begin"/>
      </w:r>
      <w:r w:rsidR="00924719">
        <w:rPr>
          <w:noProof/>
        </w:rPr>
        <w:instrText xml:space="preserve"> PAGEREF _Toc113879478 \h </w:instrText>
      </w:r>
      <w:r w:rsidR="00924719">
        <w:rPr>
          <w:noProof/>
        </w:rPr>
      </w:r>
      <w:r w:rsidR="00924719">
        <w:rPr>
          <w:noProof/>
        </w:rPr>
        <w:fldChar w:fldCharType="separate"/>
      </w:r>
      <w:r w:rsidR="00884372">
        <w:rPr>
          <w:noProof/>
        </w:rPr>
        <w:t>2</w:t>
      </w:r>
      <w:r w:rsidR="00924719">
        <w:rPr>
          <w:noProof/>
        </w:rPr>
        <w:fldChar w:fldCharType="end"/>
      </w:r>
    </w:p>
    <w:p w14:paraId="52995688" w14:textId="04A78ACC" w:rsidR="00924719" w:rsidRDefault="00924719">
      <w:pPr>
        <w:pStyle w:val="TableofFigures"/>
        <w:tabs>
          <w:tab w:val="right" w:leader="dot" w:pos="9019"/>
        </w:tabs>
        <w:rPr>
          <w:rFonts w:asciiTheme="minorHAnsi" w:eastAsiaTheme="minorEastAsia" w:hAnsiTheme="minorHAnsi" w:cstheme="minorBidi"/>
          <w:noProof/>
          <w:sz w:val="22"/>
          <w:szCs w:val="22"/>
        </w:rPr>
      </w:pPr>
      <w:r>
        <w:rPr>
          <w:noProof/>
        </w:rPr>
        <w:t>Figure 2: List of Styles</w:t>
      </w:r>
      <w:r>
        <w:rPr>
          <w:noProof/>
        </w:rPr>
        <w:tab/>
      </w:r>
      <w:r>
        <w:rPr>
          <w:noProof/>
        </w:rPr>
        <w:fldChar w:fldCharType="begin"/>
      </w:r>
      <w:r>
        <w:rPr>
          <w:noProof/>
        </w:rPr>
        <w:instrText xml:space="preserve"> PAGEREF _Toc113879479 \h </w:instrText>
      </w:r>
      <w:r>
        <w:rPr>
          <w:noProof/>
        </w:rPr>
      </w:r>
      <w:r>
        <w:rPr>
          <w:noProof/>
        </w:rPr>
        <w:fldChar w:fldCharType="separate"/>
      </w:r>
      <w:r w:rsidR="00884372">
        <w:rPr>
          <w:noProof/>
        </w:rPr>
        <w:t>22</w:t>
      </w:r>
      <w:r>
        <w:rPr>
          <w:noProof/>
        </w:rPr>
        <w:fldChar w:fldCharType="end"/>
      </w:r>
    </w:p>
    <w:p w14:paraId="5F997E57" w14:textId="33E2DE89" w:rsidR="00924719" w:rsidRDefault="00924719">
      <w:pPr>
        <w:pStyle w:val="TableofFigures"/>
        <w:tabs>
          <w:tab w:val="right" w:leader="dot" w:pos="9019"/>
        </w:tabs>
        <w:rPr>
          <w:rFonts w:asciiTheme="minorHAnsi" w:eastAsiaTheme="minorEastAsia" w:hAnsiTheme="minorHAnsi" w:cstheme="minorBidi"/>
          <w:noProof/>
          <w:sz w:val="22"/>
          <w:szCs w:val="22"/>
        </w:rPr>
      </w:pPr>
      <w:r>
        <w:rPr>
          <w:noProof/>
        </w:rPr>
        <w:t>Figure 3: IEEE Reference style</w:t>
      </w:r>
      <w:r>
        <w:rPr>
          <w:noProof/>
        </w:rPr>
        <w:tab/>
      </w:r>
      <w:r>
        <w:rPr>
          <w:noProof/>
        </w:rPr>
        <w:fldChar w:fldCharType="begin"/>
      </w:r>
      <w:r>
        <w:rPr>
          <w:noProof/>
        </w:rPr>
        <w:instrText xml:space="preserve"> PAGEREF _Toc113879480 \h </w:instrText>
      </w:r>
      <w:r>
        <w:rPr>
          <w:noProof/>
        </w:rPr>
      </w:r>
      <w:r>
        <w:rPr>
          <w:noProof/>
        </w:rPr>
        <w:fldChar w:fldCharType="separate"/>
      </w:r>
      <w:r w:rsidR="00884372">
        <w:rPr>
          <w:noProof/>
        </w:rPr>
        <w:t>23</w:t>
      </w:r>
      <w:r>
        <w:rPr>
          <w:noProof/>
        </w:rPr>
        <w:fldChar w:fldCharType="end"/>
      </w:r>
    </w:p>
    <w:p w14:paraId="2B03CB01" w14:textId="1E90AEC4" w:rsidR="00B17408" w:rsidRDefault="004C3191" w:rsidP="004C3191">
      <w:pPr>
        <w:sectPr w:rsidR="00B17408" w:rsidSect="004C3191">
          <w:headerReference w:type="first" r:id="rId15"/>
          <w:pgSz w:w="11909" w:h="16834" w:code="9"/>
          <w:pgMar w:top="1440" w:right="1440" w:bottom="1440" w:left="1440" w:header="720" w:footer="720" w:gutter="0"/>
          <w:pgNumType w:fmt="lowerRoman"/>
          <w:cols w:space="720"/>
          <w:titlePg/>
          <w:docGrid w:linePitch="360"/>
        </w:sectPr>
      </w:pPr>
      <w:r>
        <w:fldChar w:fldCharType="end"/>
      </w:r>
      <w:r w:rsidR="00A40D67" w:rsidRPr="008B57AF">
        <w:br w:type="page"/>
      </w:r>
    </w:p>
    <w:p w14:paraId="05D456BC" w14:textId="77777777" w:rsidR="004E5FC8" w:rsidRPr="00242A9C" w:rsidRDefault="004E5FC8" w:rsidP="00C804E9">
      <w:pPr>
        <w:pStyle w:val="Heading1"/>
      </w:pPr>
      <w:r w:rsidRPr="00242A9C">
        <w:lastRenderedPageBreak/>
        <w:t>Introduction</w:t>
      </w:r>
    </w:p>
    <w:p w14:paraId="468378C4" w14:textId="77777777" w:rsidR="00A0098E" w:rsidRPr="008B57AF" w:rsidRDefault="00A0098E" w:rsidP="00967B9B">
      <w:pPr>
        <w:pStyle w:val="Heading2"/>
      </w:pPr>
      <w:bookmarkStart w:id="6" w:name="_Toc23336591"/>
      <w:bookmarkStart w:id="7" w:name="_Toc113958746"/>
      <w:bookmarkStart w:id="8" w:name="_Toc975464"/>
      <w:bookmarkStart w:id="9" w:name="_Toc5527837"/>
      <w:r w:rsidRPr="008B57AF">
        <w:t>Purpose of this Document</w:t>
      </w:r>
      <w:bookmarkEnd w:id="6"/>
      <w:bookmarkEnd w:id="7"/>
    </w:p>
    <w:p w14:paraId="3CBCBEAF" w14:textId="70A46AEB" w:rsidR="00A0098E" w:rsidRPr="003F38CF" w:rsidRDefault="003F38CF" w:rsidP="003F38CF">
      <w:r w:rsidRPr="003F38CF">
        <w:t>The primary purpose of this document is to provide a comprehensive understanding of the project "Company Car Ownership Threshold Prediction." It aims to present the findings, research methodologies, and outcomes associated with the development of a predictive model for estimating the time required for an employee's monthly salary deductions to cover the cost of a company-provided car, leading to ownership transfer. The document serves as a reference for IT experts and employees involved in the project, offering insights into the rationale, methodologies, and results.</w:t>
      </w:r>
      <w:r w:rsidR="00A0098E" w:rsidRPr="003F38CF">
        <w:t xml:space="preserve"> </w:t>
      </w:r>
    </w:p>
    <w:p w14:paraId="5D016C82" w14:textId="524E54FD" w:rsidR="00BE0AC8" w:rsidRDefault="00A0098E" w:rsidP="00BE0AC8">
      <w:pPr>
        <w:pStyle w:val="Heading2"/>
      </w:pPr>
      <w:bookmarkStart w:id="10" w:name="_Toc5527834"/>
      <w:bookmarkStart w:id="11" w:name="_Toc19544197"/>
      <w:bookmarkStart w:id="12" w:name="_Toc23336592"/>
      <w:bookmarkStart w:id="13" w:name="_Toc113958747"/>
      <w:r w:rsidRPr="008B57AF">
        <w:t>Intended Audience</w:t>
      </w:r>
      <w:bookmarkEnd w:id="10"/>
      <w:bookmarkEnd w:id="11"/>
      <w:bookmarkEnd w:id="12"/>
      <w:bookmarkEnd w:id="13"/>
    </w:p>
    <w:p w14:paraId="221F5457" w14:textId="18B3626D" w:rsidR="003F38CF" w:rsidRPr="003F38CF" w:rsidRDefault="003F38CF" w:rsidP="003F38CF">
      <w:r w:rsidRPr="003F38CF">
        <w:t>The intended audience for this document primarily includes IT experts and employees directly involved in or affected by the project. This may encompass individuals responsible for the development and implementation of the predictive model, as well as those utilizing the results for decision-making processes. Additionally, researchers seeking information or statistics related to this predictive modeling approach may find this document valuable. The document also contains a user manual, making it accessible to individuals who need guidance on using the implemented system.</w:t>
      </w:r>
    </w:p>
    <w:p w14:paraId="59771D73" w14:textId="77777777" w:rsidR="00AE15D4" w:rsidRDefault="00A0098E" w:rsidP="00AE15D4">
      <w:pPr>
        <w:pStyle w:val="Heading2"/>
      </w:pPr>
      <w:bookmarkStart w:id="14" w:name="_Toc5527835"/>
      <w:bookmarkStart w:id="15" w:name="_Toc19544198"/>
      <w:bookmarkStart w:id="16" w:name="_Toc23336593"/>
      <w:bookmarkStart w:id="17" w:name="_Toc113958748"/>
      <w:r w:rsidRPr="008B57AF">
        <w:t>Definitions, Acronyms, and Abbreviations</w:t>
      </w:r>
      <w:bookmarkEnd w:id="14"/>
      <w:bookmarkEnd w:id="15"/>
      <w:bookmarkEnd w:id="16"/>
      <w:bookmarkEnd w:id="17"/>
      <w:r w:rsidR="00AE15D4" w:rsidRPr="00AE15D4">
        <w:t xml:space="preserve"> </w:t>
      </w:r>
    </w:p>
    <w:p w14:paraId="588A766F" w14:textId="6DB45C8B" w:rsidR="00AE15D4" w:rsidRDefault="00AE15D4" w:rsidP="00AE15D4">
      <w:pPr>
        <w:pStyle w:val="BodyText"/>
      </w:pPr>
      <w:r>
        <w:t>List all important definitions, the acronyms and abbreviations used in this document.</w:t>
      </w:r>
    </w:p>
    <w:p w14:paraId="4C51F8F0" w14:textId="2E65CC7F" w:rsidR="00A0098E" w:rsidRDefault="00EB2707" w:rsidP="00371575">
      <w:pPr>
        <w:pStyle w:val="BodyText"/>
      </w:pPr>
      <w:r w:rsidRPr="00EB2707">
        <w:rPr>
          <w:b/>
          <w:bCs/>
        </w:rPr>
        <w:t>SDG</w:t>
      </w:r>
      <w:r>
        <w:rPr>
          <w:b/>
          <w:bCs/>
        </w:rPr>
        <w:t xml:space="preserve">: </w:t>
      </w:r>
      <w:r>
        <w:t>Sustainable Development Goal</w:t>
      </w:r>
    </w:p>
    <w:p w14:paraId="1262F13E" w14:textId="6C35A5F5" w:rsidR="003F38CF" w:rsidRPr="00BF30A7" w:rsidRDefault="003F38CF" w:rsidP="00BF30A7"/>
    <w:p w14:paraId="612C9240" w14:textId="24BB017E" w:rsidR="003F38CF" w:rsidRPr="00BF30A7" w:rsidRDefault="00BF30A7" w:rsidP="00BF30A7">
      <w:r w:rsidRPr="00BF30A7">
        <w:t>In conclusion, the "COGNIDRIVE NEXUS" project leverages data science to streamline the process of determining when an employee's monthly salary deductions will cover the cost of a company car, facilitating ownership transfer. The project encompasses a comprehensive vision, addressing the problem domain through extensive literature review, proposing a methodology involving data preprocessing, feature engineering, model selection, and continuous improvement. By providing a user-friendly interface and deploying a regression model, the system aims to enhance efficiency in managing company-provided cars and ensuring timely transfers, contributing to effective employee benefit administration. The report outlines the project's purpose, goals, and methodologies while guiding users through the application and presenting avenues for future enhancements.</w:t>
      </w:r>
    </w:p>
    <w:p w14:paraId="1D437F3D" w14:textId="7D75E09F" w:rsidR="00005549" w:rsidRDefault="00005549" w:rsidP="003F38CF"/>
    <w:p w14:paraId="2E372607" w14:textId="1AC7C1F2" w:rsidR="00005549" w:rsidRDefault="00005549" w:rsidP="003F38CF"/>
    <w:p w14:paraId="7C6830C9" w14:textId="639CD092" w:rsidR="00005549" w:rsidRDefault="00005549" w:rsidP="003F38CF"/>
    <w:p w14:paraId="11FA5AC4" w14:textId="3A92B137" w:rsidR="00005549" w:rsidRDefault="00005549" w:rsidP="003F38CF"/>
    <w:p w14:paraId="28A54CEB" w14:textId="405F738F" w:rsidR="00005549" w:rsidRDefault="00005549" w:rsidP="003F38CF"/>
    <w:p w14:paraId="28E11203" w14:textId="7EE3D5C0" w:rsidR="00005549" w:rsidRDefault="00005549" w:rsidP="003F38CF"/>
    <w:p w14:paraId="058C23F6" w14:textId="3164EF8F" w:rsidR="00005549" w:rsidRDefault="00005549" w:rsidP="003F38CF"/>
    <w:p w14:paraId="08471459" w14:textId="154939E4" w:rsidR="00005549" w:rsidRDefault="00005549" w:rsidP="003F38CF"/>
    <w:p w14:paraId="353E89A4" w14:textId="0D7F3F74" w:rsidR="00005549" w:rsidRDefault="00005549" w:rsidP="003F38CF"/>
    <w:p w14:paraId="65B2038E" w14:textId="4CDE789B" w:rsidR="00005549" w:rsidRDefault="00005549" w:rsidP="003F38CF"/>
    <w:p w14:paraId="0DC5B85D" w14:textId="5B5567B4" w:rsidR="00005549" w:rsidRDefault="00005549" w:rsidP="003F38CF"/>
    <w:p w14:paraId="76784472" w14:textId="165EBAEE" w:rsidR="00005549" w:rsidRDefault="00005549" w:rsidP="003F38CF"/>
    <w:p w14:paraId="72FFF581" w14:textId="728C92E3" w:rsidR="00005549" w:rsidRPr="003F38CF" w:rsidRDefault="00005549" w:rsidP="003F38CF"/>
    <w:p w14:paraId="54AF9451" w14:textId="7FBF2070" w:rsidR="00E76205" w:rsidRDefault="00FF3E7A" w:rsidP="00E76205">
      <w:pPr>
        <w:pStyle w:val="Heading1"/>
      </w:pPr>
      <w:bookmarkStart w:id="18" w:name="_Toc113958749"/>
      <w:bookmarkStart w:id="19" w:name="_Toc19544169"/>
      <w:bookmarkStart w:id="20" w:name="_Toc19544199"/>
      <w:r w:rsidRPr="0017633E">
        <w:rPr>
          <w:color w:val="000000" w:themeColor="text1"/>
        </w:rPr>
        <w:lastRenderedPageBreak/>
        <w:t>Project Vision</w:t>
      </w:r>
      <w:bookmarkEnd w:id="18"/>
    </w:p>
    <w:p w14:paraId="5EFBBC24" w14:textId="63DA90EB" w:rsidR="00644AE3" w:rsidRPr="00644AE3" w:rsidRDefault="00644AE3" w:rsidP="00644AE3">
      <w:r w:rsidRPr="00644AE3">
        <w:t>This chapter provides a focused introduction to the project's vision : determining when an employee's monthly salary deductions will meet the threshold for owning a company car. We aim to build a data science model for predicting the time required for car ownership eligibility. The chapter sets the stage for our goals, objectives, and the defined scope of the project.</w:t>
      </w:r>
    </w:p>
    <w:p w14:paraId="4A98EC46" w14:textId="1F0BBEB5" w:rsidR="00532BA5" w:rsidRPr="008B57AF" w:rsidRDefault="002918B7" w:rsidP="00967B9B">
      <w:pPr>
        <w:pStyle w:val="Heading2"/>
      </w:pPr>
      <w:bookmarkStart w:id="21" w:name="_Toc5527839"/>
      <w:bookmarkStart w:id="22" w:name="_Toc19544201"/>
      <w:bookmarkStart w:id="23" w:name="_Toc23336596"/>
      <w:bookmarkStart w:id="24" w:name="_Toc113958750"/>
      <w:r>
        <w:t xml:space="preserve">Problem </w:t>
      </w:r>
      <w:r w:rsidR="00532BA5" w:rsidRPr="008B57AF">
        <w:t>Domain Overview</w:t>
      </w:r>
      <w:bookmarkEnd w:id="21"/>
      <w:bookmarkEnd w:id="22"/>
      <w:bookmarkEnd w:id="23"/>
      <w:bookmarkEnd w:id="24"/>
    </w:p>
    <w:p w14:paraId="300BF52F" w14:textId="77777777" w:rsidR="00644AE3" w:rsidRPr="001B3702" w:rsidRDefault="00644AE3" w:rsidP="00644AE3">
      <w:bookmarkStart w:id="25" w:name="_Toc113958751"/>
      <w:r w:rsidRPr="001B3702">
        <w:t>The model predicts the time it takes for an employee's monthly salary deductions to reach the threshold required for transferring the ownership of a company-provided car. The predictive model will consider various factors, including the employee's position, monthly salary, leaves, provident fund contributions, and other relevant variables, to provide a more accurate estimate.</w:t>
      </w:r>
    </w:p>
    <w:p w14:paraId="350FD501" w14:textId="2C764B5B" w:rsidR="009A3C6B" w:rsidRDefault="009A3C6B" w:rsidP="00071327">
      <w:pPr>
        <w:pStyle w:val="Heading2"/>
      </w:pPr>
      <w:r w:rsidRPr="00FF3E7A">
        <w:t>Problem Statement</w:t>
      </w:r>
      <w:bookmarkEnd w:id="25"/>
      <w:r w:rsidRPr="00FF3E7A">
        <w:t xml:space="preserve"> </w:t>
      </w:r>
    </w:p>
    <w:p w14:paraId="5135B8FA" w14:textId="4415A50E" w:rsidR="001B3702" w:rsidRPr="001B3702" w:rsidRDefault="001B3702" w:rsidP="001B3702">
      <w:r w:rsidRPr="001B3702">
        <w:t>The need for an accurate predictive model to estimate the time in months required for an employee's monthly salary deductions to cover the cost of a company car facilitating the timely and efficient transfer of car ownership to employees.</w:t>
      </w:r>
    </w:p>
    <w:p w14:paraId="39621F60" w14:textId="77777777" w:rsidR="004831E9" w:rsidRPr="008B57AF" w:rsidRDefault="004831E9" w:rsidP="0021728D">
      <w:pPr>
        <w:pStyle w:val="Heading2"/>
      </w:pPr>
      <w:bookmarkStart w:id="26" w:name="_Toc19644461"/>
      <w:bookmarkStart w:id="27" w:name="_Toc19696976"/>
      <w:bookmarkStart w:id="28" w:name="_Toc113958752"/>
      <w:r>
        <w:t>Problem</w:t>
      </w:r>
      <w:bookmarkEnd w:id="26"/>
      <w:r>
        <w:t xml:space="preserve"> Elaboration</w:t>
      </w:r>
      <w:bookmarkEnd w:id="27"/>
      <w:bookmarkEnd w:id="28"/>
    </w:p>
    <w:p w14:paraId="1F72A2C6" w14:textId="093A7DFF" w:rsidR="004831E9" w:rsidRDefault="001B3702" w:rsidP="001B3702">
      <w:r w:rsidRPr="001B3702">
        <w:t xml:space="preserve">The project aims to figure out when an employee can own a company car based on their monthly salary deductions. The challenge is dealing with various details like job positions, monthly salaries, leaves, and other factors. We need to create a data science model that can adapt to changes over time, consider external factors, and understand how all these things work together. The goal is not just predicting but making smart decisions about when to transfer car ownership, keeping both employees and the company in mind. </w:t>
      </w:r>
    </w:p>
    <w:p w14:paraId="3A2D5BF3" w14:textId="3B5B614B" w:rsidR="00FF3E7A" w:rsidRPr="0021728D" w:rsidRDefault="00C47091" w:rsidP="0021728D">
      <w:pPr>
        <w:pStyle w:val="Heading2"/>
        <w:rPr>
          <w:rtl/>
        </w:rPr>
      </w:pPr>
      <w:bookmarkStart w:id="29" w:name="_Toc113958753"/>
      <w:r w:rsidRPr="0021728D">
        <w:t>Goals and Objectives</w:t>
      </w:r>
      <w:bookmarkEnd w:id="29"/>
      <w:r w:rsidR="00FF3E7A" w:rsidRPr="0021728D">
        <w:t xml:space="preserve"> </w:t>
      </w:r>
    </w:p>
    <w:p w14:paraId="57F88348" w14:textId="77777777" w:rsidR="001B3702" w:rsidRPr="001B3702" w:rsidRDefault="001B3702" w:rsidP="001B3702">
      <w:bookmarkStart w:id="30" w:name="_Toc113958754"/>
      <w:r w:rsidRPr="001B3702">
        <w:t>Goals include the development of a machine learning model, handling time-series data, implementing data exploration, and deploying the model for making predictions on new employee data. Objectives focus on tasks like data collection, preprocessing, feature engineering, model training, and continuous improvement.</w:t>
      </w:r>
    </w:p>
    <w:p w14:paraId="792D3BBC" w14:textId="498E4071" w:rsidR="00FF3E7A" w:rsidRDefault="00FF3E7A" w:rsidP="00071327">
      <w:pPr>
        <w:pStyle w:val="Heading2"/>
        <w:rPr>
          <w:rtl/>
        </w:rPr>
      </w:pPr>
      <w:r w:rsidRPr="00FF3E7A">
        <w:t>Project Scope</w:t>
      </w:r>
      <w:bookmarkEnd w:id="30"/>
      <w:r w:rsidRPr="00FF3E7A">
        <w:t xml:space="preserve"> </w:t>
      </w:r>
    </w:p>
    <w:p w14:paraId="6FB3734E" w14:textId="77777777" w:rsidR="00E4123B" w:rsidRDefault="001B3702" w:rsidP="001B3702">
      <w:r w:rsidRPr="001B3702">
        <w:t>The scope of the project encompasses historical employee data, positions, monthly salary, car cost, leaves, provident fund, ownership</w:t>
      </w:r>
      <w:r w:rsidRPr="001B3702">
        <w:rPr>
          <w:sz w:val="32"/>
        </w:rPr>
        <w:t xml:space="preserve"> </w:t>
      </w:r>
      <w:r w:rsidRPr="001B3702">
        <w:t>status etc. The predictive model will consider a comprehensive set of factors for accurate predictions.</w:t>
      </w:r>
    </w:p>
    <w:p w14:paraId="13C4B9FE" w14:textId="77777777" w:rsidR="00E4123B" w:rsidRDefault="00E4123B" w:rsidP="001B3702"/>
    <w:p w14:paraId="3A7A5373" w14:textId="54426FB8" w:rsidR="001B3702" w:rsidRPr="001B3702" w:rsidRDefault="001B3702" w:rsidP="001B3702">
      <w:r w:rsidRPr="001B3702">
        <w:t>This chapter sets the stage for the project, providing a clear understanding of the vision, goals, and objectives. It establishes the problem domain, outlines the specific challenges addressed, and defines the scope of the project. Subsequent chapters will delve into the technical details and implementation aspects of the project.</w:t>
      </w:r>
    </w:p>
    <w:p w14:paraId="20E81A64" w14:textId="1F9184FF" w:rsidR="00081B0E" w:rsidRDefault="00081B0E" w:rsidP="00A2622E"/>
    <w:p w14:paraId="03492508" w14:textId="77777777" w:rsidR="00081B0E" w:rsidRDefault="00081B0E" w:rsidP="00A2622E"/>
    <w:p w14:paraId="281E47F3" w14:textId="77777777" w:rsidR="00081B0E" w:rsidRDefault="00081B0E" w:rsidP="00A2622E"/>
    <w:p w14:paraId="07BE6AEF" w14:textId="463A89C5" w:rsidR="001B3702" w:rsidRDefault="001B3702" w:rsidP="00A2622E"/>
    <w:p w14:paraId="7FC7E833" w14:textId="0C4A4D28" w:rsidR="004E5FC8" w:rsidRPr="008B57AF" w:rsidRDefault="00657558" w:rsidP="00C804E9">
      <w:pPr>
        <w:pStyle w:val="Heading1"/>
      </w:pPr>
      <w:bookmarkStart w:id="31" w:name="_Toc113958761"/>
      <w:r>
        <w:lastRenderedPageBreak/>
        <w:t xml:space="preserve">Literature </w:t>
      </w:r>
      <w:r w:rsidR="000D3370" w:rsidRPr="0017633E">
        <w:rPr>
          <w:color w:val="000000" w:themeColor="text1"/>
        </w:rPr>
        <w:t xml:space="preserve">Review </w:t>
      </w:r>
      <w:r>
        <w:t>/ Related W</w:t>
      </w:r>
      <w:r w:rsidR="00A11546">
        <w:t>ork</w:t>
      </w:r>
      <w:bookmarkEnd w:id="8"/>
      <w:bookmarkEnd w:id="9"/>
      <w:bookmarkEnd w:id="19"/>
      <w:bookmarkEnd w:id="20"/>
      <w:bookmarkEnd w:id="31"/>
    </w:p>
    <w:p w14:paraId="6FA509E7" w14:textId="77777777" w:rsidR="00E4123B" w:rsidRPr="00E4123B" w:rsidRDefault="00E4123B" w:rsidP="00E4123B">
      <w:pPr>
        <w:jc w:val="both"/>
      </w:pPr>
      <w:bookmarkStart w:id="32" w:name="_Toc975465"/>
      <w:bookmarkStart w:id="33" w:name="_Toc532812916"/>
      <w:r w:rsidRPr="00E4123B">
        <w:t>Predicting car ownership thresholds accurately is crucial in domains like financial planning and human resources management. Researchers have been exploring various methodologies to improve the precision of these predictions. This literature review aims to synthesize recent studies that use machine learning techniques and statistical metrics to enhance predictive accuracy for car ownership thresholds. It's exciting to see how these advancements can benefit different areas.</w:t>
      </w:r>
    </w:p>
    <w:p w14:paraId="2979C5C0" w14:textId="77777777" w:rsidR="00E4123B" w:rsidRPr="00E4123B" w:rsidRDefault="00E4123B" w:rsidP="00E4123B">
      <w:pPr>
        <w:jc w:val="both"/>
      </w:pPr>
    </w:p>
    <w:p w14:paraId="3FA420B4" w14:textId="77777777" w:rsidR="00E4123B" w:rsidRPr="00E4123B" w:rsidRDefault="00E4123B" w:rsidP="00E4123B">
      <w:pPr>
        <w:jc w:val="both"/>
        <w:rPr>
          <w:b/>
          <w:sz w:val="32"/>
        </w:rPr>
      </w:pPr>
      <w:r w:rsidRPr="00E4123B">
        <w:rPr>
          <w:b/>
          <w:sz w:val="32"/>
        </w:rPr>
        <w:t>Particle Swarm Optimization and Neural Networks:</w:t>
      </w:r>
    </w:p>
    <w:p w14:paraId="16877DF2" w14:textId="77777777" w:rsidR="00E4123B" w:rsidRPr="00E4123B" w:rsidRDefault="00E4123B" w:rsidP="00E4123B">
      <w:pPr>
        <w:jc w:val="both"/>
      </w:pPr>
      <w:r w:rsidRPr="00E4123B">
        <w:t xml:space="preserve">By integrating the Particle Swarm Optimization (PSO) algorithm with the Back Propagation (BP) neural network, Zhang et al. (2023) demonstrated how machine-learning techniques could significantly enhance the accuracy of car ownership predictions. Their study </w:t>
      </w:r>
      <w:hyperlink w:anchor="ONE" w:history="1">
        <w:r w:rsidRPr="00E4123B">
          <w:rPr>
            <w:rStyle w:val="Hyperlink"/>
          </w:rPr>
          <w:t>[1]</w:t>
        </w:r>
      </w:hyperlink>
      <w:r w:rsidRPr="00E4123B">
        <w:t xml:space="preserve"> highlights the potential of using economic indicators like gross national income and per capita GDP as input data. This exciting approach offers a promising avenue for developing precise models to determine when employee salary deductions reach the threshold for car ownership transfer.</w:t>
      </w:r>
    </w:p>
    <w:p w14:paraId="66F77D9C" w14:textId="77777777" w:rsidR="00E4123B" w:rsidRPr="00E4123B" w:rsidRDefault="00E4123B" w:rsidP="00E4123B">
      <w:pPr>
        <w:jc w:val="both"/>
      </w:pPr>
    </w:p>
    <w:p w14:paraId="3F9ABB90" w14:textId="77777777" w:rsidR="00E4123B" w:rsidRPr="00E4123B" w:rsidRDefault="00E4123B" w:rsidP="00E4123B">
      <w:pPr>
        <w:jc w:val="both"/>
        <w:rPr>
          <w:b/>
          <w:sz w:val="32"/>
        </w:rPr>
      </w:pPr>
      <w:r w:rsidRPr="00E4123B">
        <w:rPr>
          <w:b/>
          <w:sz w:val="32"/>
        </w:rPr>
        <w:t>Time-Series Forecasting and Statistical Metrics:</w:t>
      </w:r>
    </w:p>
    <w:p w14:paraId="2E1A60C0" w14:textId="77777777" w:rsidR="00E4123B" w:rsidRPr="00E4123B" w:rsidRDefault="00E4123B" w:rsidP="00E4123B">
      <w:pPr>
        <w:jc w:val="both"/>
      </w:pPr>
      <w:r w:rsidRPr="00E4123B">
        <w:t xml:space="preserve">Kramar and Alchakov's research (2023) </w:t>
      </w:r>
      <w:hyperlink w:anchor="TWO" w:history="1">
        <w:r w:rsidRPr="00E4123B">
          <w:rPr>
            <w:rStyle w:val="Hyperlink"/>
          </w:rPr>
          <w:t>[2]</w:t>
        </w:r>
      </w:hyperlink>
      <w:r w:rsidRPr="00E4123B">
        <w:t xml:space="preserve"> focuses on time-series forecasting of seasonal data, specifically in predicting wastewater flow at a treatment plant. Their two-layer approach, which includes data preparation and model building, provides a structured framework for similar projects. By utilizing statistical metrics like MAE, MSE, and RMSE, they offer valuable insights into the broader applicability of predictive models. In the context of forecasting the time required for monthly salary deductions to cover the cost of a company-provided car, their methodologies and statistical metrics hold direct relevance. Their systematic approach serves as a practical guide for financial planning initiatives.</w:t>
      </w:r>
    </w:p>
    <w:p w14:paraId="44FE6CA2" w14:textId="77777777" w:rsidR="00E4123B" w:rsidRPr="00E4123B" w:rsidRDefault="00E4123B" w:rsidP="00E4123B">
      <w:pPr>
        <w:jc w:val="both"/>
        <w:rPr>
          <w:b/>
        </w:rPr>
      </w:pPr>
    </w:p>
    <w:p w14:paraId="6F9A563F" w14:textId="77777777" w:rsidR="00E4123B" w:rsidRPr="00E4123B" w:rsidRDefault="00E4123B" w:rsidP="00E4123B">
      <w:pPr>
        <w:jc w:val="both"/>
        <w:rPr>
          <w:b/>
          <w:sz w:val="32"/>
        </w:rPr>
      </w:pPr>
      <w:r w:rsidRPr="00E4123B">
        <w:rPr>
          <w:b/>
          <w:sz w:val="32"/>
        </w:rPr>
        <w:t>Leveraging Big Data for Efficiency:</w:t>
      </w:r>
    </w:p>
    <w:p w14:paraId="0EEB8F19" w14:textId="77777777" w:rsidR="00E4123B" w:rsidRPr="00E4123B" w:rsidRDefault="00E4123B" w:rsidP="00E4123B">
      <w:pPr>
        <w:jc w:val="both"/>
      </w:pPr>
      <w:r w:rsidRPr="00E4123B">
        <w:t xml:space="preserve">The article "Leveraging Big Data Analytics for Intelligent Transportation Systems: Optimize the Internet of Vehicles Data Structure and Modeling" (2023) </w:t>
      </w:r>
      <w:hyperlink w:anchor="THREE" w:history="1">
        <w:r w:rsidRPr="00E4123B">
          <w:rPr>
            <w:rStyle w:val="Hyperlink"/>
          </w:rPr>
          <w:t>[3]</w:t>
        </w:r>
      </w:hyperlink>
      <w:r w:rsidRPr="00E4123B">
        <w:t xml:space="preserve"> highlights the significance of vehicle ownership in companies and the challenges posed by big data. The authors propose using big data analytics to improve efficiency and accuracy by analyzing information, similar to predicting the time when employees fully own a car. This approach not only streamlines systems but also leads to cost savings and time efficiency.</w:t>
      </w:r>
    </w:p>
    <w:p w14:paraId="7DDD6E3F" w14:textId="77777777" w:rsidR="00E4123B" w:rsidRPr="00E4123B" w:rsidRDefault="00E4123B" w:rsidP="00E4123B">
      <w:pPr>
        <w:jc w:val="both"/>
      </w:pPr>
    </w:p>
    <w:p w14:paraId="32DB619F" w14:textId="77777777" w:rsidR="00E4123B" w:rsidRPr="00E4123B" w:rsidRDefault="00E4123B" w:rsidP="00E4123B">
      <w:pPr>
        <w:jc w:val="both"/>
      </w:pPr>
      <w:r w:rsidRPr="00E4123B">
        <w:t>In summary, By leveraging advanced computer techniques, statistics, and large datasets, we can enhance our car ownership predictions. These methods offer valuable insights for decision-making in finance and human resources. Continued research will further refine these predictions, making them even more precise and useful. Let us keep exploring and advancing in this exciting field.</w:t>
      </w:r>
    </w:p>
    <w:p w14:paraId="476A523D" w14:textId="019F0E85" w:rsidR="003D70EE" w:rsidRDefault="003D70EE" w:rsidP="003D70EE">
      <w:pPr>
        <w:sectPr w:rsidR="003D70EE">
          <w:headerReference w:type="default" r:id="rId16"/>
          <w:pgSz w:w="11909" w:h="16834"/>
          <w:pgMar w:top="1440" w:right="1440" w:bottom="1440" w:left="1440" w:header="720" w:footer="720" w:gutter="0"/>
          <w:cols w:space="720"/>
        </w:sectPr>
      </w:pPr>
    </w:p>
    <w:p w14:paraId="09395BB9" w14:textId="72DF3FC2" w:rsidR="0011269D" w:rsidRDefault="00B37975" w:rsidP="00AE120D">
      <w:pPr>
        <w:pStyle w:val="Heading1"/>
        <w:spacing w:before="120"/>
      </w:pPr>
      <w:bookmarkStart w:id="34" w:name="_Toc532812917"/>
      <w:bookmarkStart w:id="35" w:name="_Toc113958767"/>
      <w:bookmarkStart w:id="36" w:name="_Toc5527840"/>
      <w:bookmarkStart w:id="37" w:name="_Toc19544170"/>
      <w:bookmarkStart w:id="38" w:name="_Toc19544202"/>
      <w:bookmarkStart w:id="39" w:name="_Toc975478"/>
      <w:bookmarkEnd w:id="32"/>
      <w:bookmarkEnd w:id="33"/>
      <w:r w:rsidRPr="0017633E">
        <w:rPr>
          <w:color w:val="000000" w:themeColor="text1"/>
        </w:rPr>
        <w:lastRenderedPageBreak/>
        <w:t>Software R</w:t>
      </w:r>
      <w:r w:rsidRPr="0017633E">
        <w:rPr>
          <w:rFonts w:ascii="ê@¯øœ1Ÿ" w:eastAsia="ê@¯øœ1Ÿ" w:hAnsi="ê@¯øœ1Ÿ" w:cs="ê@¯øœ1Ÿ"/>
          <w:color w:val="000000" w:themeColor="text1"/>
        </w:rPr>
        <w:t>equirement Specifications</w:t>
      </w:r>
      <w:bookmarkEnd w:id="34"/>
      <w:bookmarkEnd w:id="35"/>
    </w:p>
    <w:bookmarkEnd w:id="36"/>
    <w:bookmarkEnd w:id="37"/>
    <w:bookmarkEnd w:id="38"/>
    <w:p w14:paraId="11F9901D" w14:textId="0789B69E" w:rsidR="005711A9" w:rsidRPr="001466F8" w:rsidRDefault="00F777F3" w:rsidP="001466F8">
      <w:pPr>
        <w:sectPr w:rsidR="005711A9" w:rsidRPr="001466F8" w:rsidSect="003D48EB">
          <w:pgSz w:w="11909" w:h="16834" w:code="9"/>
          <w:pgMar w:top="1440" w:right="1440" w:bottom="1440" w:left="1440" w:header="720" w:footer="720" w:gutter="0"/>
          <w:cols w:space="720"/>
          <w:docGrid w:linePitch="360"/>
        </w:sectPr>
      </w:pPr>
      <w:r w:rsidRPr="001466F8">
        <w:t xml:space="preserve">Describe all modules of requirements and design in clear English text along with the necessary diagram and figures.  Anyone reading your report should be able to reproduce your system/results after reading it. </w:t>
      </w:r>
      <w:r w:rsidR="00DF22C3" w:rsidRPr="001466F8">
        <w:t>It describes functional requirements, design constraints, and other factors necessary to provide a complete and comprehensive description of the requirements for the software.</w:t>
      </w:r>
      <w:r w:rsidR="00EC77CF" w:rsidRPr="001466F8">
        <w:t>risks etc.</w:t>
      </w:r>
    </w:p>
    <w:p w14:paraId="447316BC" w14:textId="77777777" w:rsidR="005711A9" w:rsidRPr="0000521A" w:rsidRDefault="005711A9" w:rsidP="005711A9">
      <w:pPr>
        <w:pStyle w:val="Heading1"/>
      </w:pPr>
      <w:bookmarkStart w:id="40" w:name="_Toc113958783"/>
      <w:r w:rsidRPr="0017633E">
        <w:rPr>
          <w:color w:val="000000" w:themeColor="text1"/>
        </w:rPr>
        <w:lastRenderedPageBreak/>
        <w:t xml:space="preserve">Proposed Approach </w:t>
      </w:r>
      <w:r>
        <w:rPr>
          <w:color w:val="000000" w:themeColor="text1"/>
        </w:rPr>
        <w:t>and Methodology</w:t>
      </w:r>
      <w:bookmarkEnd w:id="40"/>
    </w:p>
    <w:p w14:paraId="4A8C7FC2" w14:textId="77777777" w:rsidR="008E4568" w:rsidRPr="008E4568" w:rsidRDefault="008E4568" w:rsidP="008E4568">
      <w:r w:rsidRPr="008E4568">
        <w:t>The proposed approach for predicting the time required for an employee's monthly salary deductions to cover the cost of a company-provided car is to develop a regression model that accurately estimates the number of months it takes for an employee to reach the car ownership threshold. The methodology encompasses various stages, including data preprocessing, feature engineering, model selection, training, and evaluation.</w:t>
      </w:r>
    </w:p>
    <w:p w14:paraId="0B0E1071" w14:textId="77777777" w:rsidR="008E4568" w:rsidRPr="008E4568" w:rsidRDefault="008E4568" w:rsidP="008E4568"/>
    <w:p w14:paraId="35998629" w14:textId="77777777" w:rsidR="008E4568" w:rsidRPr="008E4568" w:rsidRDefault="008E4568" w:rsidP="008E4568">
      <w:pPr>
        <w:rPr>
          <w:b/>
          <w:sz w:val="32"/>
        </w:rPr>
      </w:pPr>
      <w:r w:rsidRPr="008E4568">
        <w:rPr>
          <w:b/>
          <w:sz w:val="32"/>
        </w:rPr>
        <w:t>Data Preprocessing</w:t>
      </w:r>
    </w:p>
    <w:p w14:paraId="5DBC94D4" w14:textId="77777777" w:rsidR="008E4568" w:rsidRPr="008E4568" w:rsidRDefault="008E4568" w:rsidP="008E4568">
      <w:r w:rsidRPr="008E4568">
        <w:t>In the data preprocessing phase, the historical employee data is cleaned and transformed to be fed into the model. This includes handling missing values, addressing outliers, and normalizing relevant variables to maintain consistency in the dataset.</w:t>
      </w:r>
      <w:r w:rsidRPr="008E4568">
        <w:rPr>
          <w:sz w:val="22"/>
        </w:rPr>
        <w:t xml:space="preserve"> </w:t>
      </w:r>
      <w:r w:rsidRPr="008E4568">
        <w:t>Furthermore, to capture temporal patterns and trends, time-series data of monthly salaries and car expenses are subjected to particular processing.</w:t>
      </w:r>
    </w:p>
    <w:p w14:paraId="26A6833A" w14:textId="77777777" w:rsidR="008E4568" w:rsidRPr="008E4568" w:rsidRDefault="008E4568" w:rsidP="008E4568"/>
    <w:p w14:paraId="5D05055C" w14:textId="77777777" w:rsidR="008E4568" w:rsidRPr="008E4568" w:rsidRDefault="008E4568" w:rsidP="008E4568">
      <w:pPr>
        <w:rPr>
          <w:b/>
          <w:sz w:val="32"/>
        </w:rPr>
      </w:pPr>
      <w:r w:rsidRPr="008E4568">
        <w:rPr>
          <w:b/>
          <w:sz w:val="32"/>
        </w:rPr>
        <w:t>Feature Engineering</w:t>
      </w:r>
    </w:p>
    <w:p w14:paraId="24AB8A97" w14:textId="77777777" w:rsidR="008E4568" w:rsidRPr="008E4568" w:rsidRDefault="008E4568" w:rsidP="008E4568">
      <w:r w:rsidRPr="008E4568">
        <w:t>Feature engineering plays a pivotal role in enhancing the predictive capabilities of the model. Various features are calculated, such as monthly salary deductions, cumulative deductions, and the current status of car ownership. Additionally, the algorithm considers factors like leaves, provident fund contributions, promotions, and other financial variables to capture a comprehensive view of the employee's financial situation.</w:t>
      </w:r>
    </w:p>
    <w:p w14:paraId="63F09979" w14:textId="77777777" w:rsidR="008E4568" w:rsidRPr="008E4568" w:rsidRDefault="008E4568" w:rsidP="008E4568"/>
    <w:p w14:paraId="203C8FE6" w14:textId="77777777" w:rsidR="008E4568" w:rsidRPr="008E4568" w:rsidRDefault="008E4568" w:rsidP="008E4568">
      <w:pPr>
        <w:rPr>
          <w:b/>
          <w:sz w:val="32"/>
        </w:rPr>
      </w:pPr>
      <w:r w:rsidRPr="008E4568">
        <w:rPr>
          <w:b/>
          <w:sz w:val="32"/>
        </w:rPr>
        <w:t>Model Selection</w:t>
      </w:r>
    </w:p>
    <w:p w14:paraId="4E693555" w14:textId="7A256E75" w:rsidR="008E4568" w:rsidRDefault="008E4568" w:rsidP="008E4568">
      <w:r w:rsidRPr="008E4568">
        <w:t>The chosen machine learning model for predicting the time required for an employee's monthly salary deductions to cover the cost of a company-provided car is a regression model. Regression models are particularly suitable for tasks where the objective is to predict a continuous numerical outcome, as in our case. This decision is made to ensure the model captures the relationships between input features, such as salary, leaves, provident fund contributions, and the target variable—the time in months needed to reach the car ownership threshold.</w:t>
      </w:r>
    </w:p>
    <w:p w14:paraId="090B6E13" w14:textId="77777777" w:rsidR="008E4568" w:rsidRPr="008E4568" w:rsidRDefault="008E4568" w:rsidP="008E4568"/>
    <w:p w14:paraId="352FE25C" w14:textId="77777777" w:rsidR="008E4568" w:rsidRPr="008E4568" w:rsidRDefault="008E4568" w:rsidP="008E4568">
      <w:pPr>
        <w:rPr>
          <w:b/>
          <w:sz w:val="32"/>
        </w:rPr>
      </w:pPr>
      <w:r w:rsidRPr="008E4568">
        <w:rPr>
          <w:b/>
          <w:sz w:val="32"/>
        </w:rPr>
        <w:t>Model Training</w:t>
      </w:r>
    </w:p>
    <w:p w14:paraId="090BAD28" w14:textId="42BD1364" w:rsidR="008E4568" w:rsidRDefault="008E4568" w:rsidP="008E4568">
      <w:r w:rsidRPr="008E4568">
        <w:t>With the regression model selected, the dataset is split into training and testing sets. During the training phase, the regression model is refined by optimizing its parameters to achieve the best fit for our specific prediction task. Evaluation metrics like Mean Absolute Error (MAE), Mean Squared Error (MSE), and Root Mean Squared Error (RMSE) are used to assess the performance of the regression model.</w:t>
      </w:r>
    </w:p>
    <w:p w14:paraId="6A9DBBBE" w14:textId="77777777" w:rsidR="008E4568" w:rsidRPr="008E4568" w:rsidRDefault="008E4568" w:rsidP="008E4568"/>
    <w:p w14:paraId="1FFE80D2" w14:textId="77777777" w:rsidR="008E4568" w:rsidRPr="008E4568" w:rsidRDefault="008E4568" w:rsidP="008E4568">
      <w:pPr>
        <w:rPr>
          <w:b/>
          <w:sz w:val="32"/>
        </w:rPr>
      </w:pPr>
      <w:r w:rsidRPr="008E4568">
        <w:rPr>
          <w:b/>
          <w:sz w:val="32"/>
        </w:rPr>
        <w:t>Deployment</w:t>
      </w:r>
    </w:p>
    <w:p w14:paraId="01A0AEFE" w14:textId="3139A7A8" w:rsidR="008E4568" w:rsidRDefault="008E4568" w:rsidP="008E4568">
      <w:r w:rsidRPr="008E4568">
        <w:t>The regression model, having demonstrated satisfactory performance on the testing set, is ready for deployment. Integrated into the company's existing systems, the regression model automates the prediction process, providing real-time estimates as new employee data becomes available. This deployment enhances operational efficiency and facilitates timely decision-making regarding car ownership transfer.</w:t>
      </w:r>
    </w:p>
    <w:p w14:paraId="0BE1B8B1" w14:textId="77777777" w:rsidR="008E4568" w:rsidRPr="008E4568" w:rsidRDefault="008E4568" w:rsidP="008E4568"/>
    <w:p w14:paraId="0C65EA51" w14:textId="77777777" w:rsidR="008E4568" w:rsidRPr="008E4568" w:rsidRDefault="008E4568" w:rsidP="008E4568">
      <w:pPr>
        <w:rPr>
          <w:b/>
          <w:sz w:val="32"/>
        </w:rPr>
      </w:pPr>
      <w:r w:rsidRPr="008E4568">
        <w:rPr>
          <w:b/>
          <w:sz w:val="32"/>
        </w:rPr>
        <w:t>Continuous Improvement</w:t>
      </w:r>
    </w:p>
    <w:p w14:paraId="3CDAE711" w14:textId="77777777" w:rsidR="008E4568" w:rsidRPr="008E4568" w:rsidRDefault="008E4568" w:rsidP="008E4568">
      <w:r w:rsidRPr="008E4568">
        <w:t xml:space="preserve">Ensuring the ongoing accuracy and relevance of our regression model is a priority. We implement a continuous improvement strategy that involves periodic retraining with new </w:t>
      </w:r>
      <w:r w:rsidRPr="008E4568">
        <w:lastRenderedPageBreak/>
        <w:t>data. This allows the model to adapt to changes in company policies or employee dynamics. Additional features or refinements are incorporated during these iterations, ensuring the regression model remains a valuable and up-to-date tool for decision-making over time.</w:t>
      </w:r>
    </w:p>
    <w:p w14:paraId="30EE90A0" w14:textId="77777777" w:rsidR="008E4568" w:rsidRDefault="008E4568" w:rsidP="008E4568"/>
    <w:p w14:paraId="72D9CEC3" w14:textId="7EA59268" w:rsidR="008E4568" w:rsidRPr="008E4568" w:rsidRDefault="008E4568" w:rsidP="008E4568">
      <w:r w:rsidRPr="008E4568">
        <w:t>In conclusion, the regression model emerges as the optimal choice for our project, enabling accurate predictions regarding the time required for an employee's salary deductions to cover the cost of a company-provided car. This approach, encompassing data preprocessing, feature engineering, regression model training, deployment, and continuous improvement, positions our solution to be robust, adaptable, and valuable for companies seeking to streamline the management of company-provided cars and enhance employee satisfaction.</w:t>
      </w:r>
    </w:p>
    <w:p w14:paraId="0932D560" w14:textId="155ACC97" w:rsidR="005711A9" w:rsidRPr="00694F81" w:rsidRDefault="005711A9" w:rsidP="005711A9">
      <w:pPr>
        <w:pStyle w:val="BodyText"/>
        <w:rPr>
          <w:color w:val="000000" w:themeColor="text1"/>
          <w:sz w:val="28"/>
          <w:szCs w:val="28"/>
        </w:rPr>
        <w:sectPr w:rsidR="005711A9" w:rsidRPr="00694F81" w:rsidSect="003D48EB">
          <w:pgSz w:w="11909" w:h="16834" w:code="9"/>
          <w:pgMar w:top="1440" w:right="1440" w:bottom="1440" w:left="1440" w:header="720" w:footer="720" w:gutter="0"/>
          <w:cols w:space="720"/>
          <w:docGrid w:linePitch="360"/>
        </w:sectPr>
      </w:pPr>
    </w:p>
    <w:p w14:paraId="159F1EB4" w14:textId="0857799F" w:rsidR="00382453" w:rsidRPr="00CA2D53" w:rsidRDefault="00382453" w:rsidP="00085CBA">
      <w:pPr>
        <w:pStyle w:val="Heading1"/>
        <w:rPr>
          <w:rFonts w:asciiTheme="majorBidi" w:hAnsiTheme="majorBidi" w:cs="Arial"/>
          <w:iCs/>
          <w:kern w:val="0"/>
          <w:lang w:val="en-US"/>
        </w:rPr>
      </w:pPr>
      <w:bookmarkStart w:id="41" w:name="_Toc113958784"/>
      <w:bookmarkStart w:id="42" w:name="_Toc310093401"/>
      <w:bookmarkStart w:id="43" w:name="_Toc386300401"/>
      <w:bookmarkStart w:id="44" w:name="_Toc403823190"/>
      <w:bookmarkStart w:id="45" w:name="_Toc23494314"/>
      <w:bookmarkStart w:id="46" w:name="_Toc532812927"/>
      <w:r w:rsidRPr="00382453">
        <w:lastRenderedPageBreak/>
        <w:t>High-Level and Low-Level Design</w:t>
      </w:r>
      <w:bookmarkEnd w:id="41"/>
    </w:p>
    <w:p w14:paraId="0F227DA0" w14:textId="6F452DF7" w:rsidR="00CA2D53" w:rsidRDefault="00CA2D53" w:rsidP="00CA2D53">
      <w:pPr>
        <w:pStyle w:val="BodyText"/>
        <w:rPr>
          <w:color w:val="000000" w:themeColor="text1"/>
        </w:rPr>
      </w:pPr>
      <w:r>
        <w:t>Provide the high- and low-level design of your system in this chapter.</w:t>
      </w:r>
      <w:r w:rsidR="005C2EE2">
        <w:t xml:space="preserve"> </w:t>
      </w:r>
      <w:r w:rsidR="005C2EE2" w:rsidRPr="0017633E">
        <w:rPr>
          <w:color w:val="000000" w:themeColor="text1"/>
        </w:rPr>
        <w:t>Select the design that is appropriate for your project</w:t>
      </w:r>
      <w:r w:rsidR="003A3500">
        <w:rPr>
          <w:color w:val="000000" w:themeColor="text1"/>
        </w:rPr>
        <w:t>.</w:t>
      </w:r>
    </w:p>
    <w:p w14:paraId="62DB7E7E" w14:textId="77777777" w:rsidR="00561DF6" w:rsidRDefault="00561DF6" w:rsidP="00561DF6">
      <w:bookmarkStart w:id="47" w:name="_Toc5527844"/>
      <w:bookmarkStart w:id="48" w:name="_Toc975479"/>
      <w:bookmarkEnd w:id="39"/>
      <w:bookmarkEnd w:id="42"/>
      <w:bookmarkEnd w:id="43"/>
      <w:bookmarkEnd w:id="44"/>
      <w:bookmarkEnd w:id="45"/>
      <w:bookmarkEnd w:id="46"/>
    </w:p>
    <w:p w14:paraId="0EAC12C9" w14:textId="77777777" w:rsidR="001C62D3" w:rsidRDefault="001C62D3" w:rsidP="00561DF6"/>
    <w:p w14:paraId="3483059D" w14:textId="77777777" w:rsidR="001C62D3" w:rsidRDefault="001C62D3" w:rsidP="00561DF6"/>
    <w:p w14:paraId="500E1FD9" w14:textId="77777777" w:rsidR="001C62D3" w:rsidRDefault="001C62D3" w:rsidP="00561DF6">
      <w:r>
        <w:rPr>
          <w:noProof/>
        </w:rPr>
        <w:drawing>
          <wp:inline distT="0" distB="0" distL="0" distR="0" wp14:anchorId="22370BEF" wp14:editId="17B9C609">
            <wp:extent cx="5733415" cy="2909570"/>
            <wp:effectExtent l="0" t="0" r="0" b="0"/>
            <wp:docPr id="26508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86837" name="Picture 26508683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2909570"/>
                    </a:xfrm>
                    <a:prstGeom prst="rect">
                      <a:avLst/>
                    </a:prstGeom>
                  </pic:spPr>
                </pic:pic>
              </a:graphicData>
            </a:graphic>
          </wp:inline>
        </w:drawing>
      </w:r>
    </w:p>
    <w:p w14:paraId="49042492" w14:textId="77777777" w:rsidR="001C62D3" w:rsidRDefault="001C62D3" w:rsidP="00561DF6"/>
    <w:p w14:paraId="0C48CC6A" w14:textId="77777777" w:rsidR="001C62D3" w:rsidRDefault="001C62D3" w:rsidP="00561DF6"/>
    <w:p w14:paraId="11771265" w14:textId="77777777" w:rsidR="001C62D3" w:rsidRDefault="001C62D3" w:rsidP="00561DF6"/>
    <w:p w14:paraId="03150CEA" w14:textId="77777777" w:rsidR="001C62D3" w:rsidRDefault="001C62D3" w:rsidP="00561DF6">
      <w:r>
        <w:rPr>
          <w:noProof/>
        </w:rPr>
        <w:drawing>
          <wp:inline distT="0" distB="0" distL="0" distR="0" wp14:anchorId="0558774F" wp14:editId="0EEF91D1">
            <wp:extent cx="5733415" cy="3100011"/>
            <wp:effectExtent l="0" t="0" r="0" b="0"/>
            <wp:docPr id="10599909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90958" name="Picture 105999095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1967" cy="3110042"/>
                    </a:xfrm>
                    <a:prstGeom prst="rect">
                      <a:avLst/>
                    </a:prstGeom>
                  </pic:spPr>
                </pic:pic>
              </a:graphicData>
            </a:graphic>
          </wp:inline>
        </w:drawing>
      </w:r>
    </w:p>
    <w:p w14:paraId="4D61C687" w14:textId="77777777" w:rsidR="001C62D3" w:rsidRDefault="001C62D3" w:rsidP="00561DF6">
      <w:r>
        <w:rPr>
          <w:noProof/>
        </w:rPr>
        <w:lastRenderedPageBreak/>
        <w:drawing>
          <wp:inline distT="0" distB="0" distL="0" distR="0" wp14:anchorId="4B85F24C" wp14:editId="036D30A3">
            <wp:extent cx="5733415" cy="2915920"/>
            <wp:effectExtent l="0" t="0" r="0" b="5080"/>
            <wp:docPr id="9750672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67255" name="Picture 9750672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2915920"/>
                    </a:xfrm>
                    <a:prstGeom prst="rect">
                      <a:avLst/>
                    </a:prstGeom>
                  </pic:spPr>
                </pic:pic>
              </a:graphicData>
            </a:graphic>
          </wp:inline>
        </w:drawing>
      </w:r>
    </w:p>
    <w:p w14:paraId="76F2D427" w14:textId="77777777" w:rsidR="001C62D3" w:rsidRDefault="001C62D3" w:rsidP="00561DF6"/>
    <w:p w14:paraId="62AF015B" w14:textId="77777777" w:rsidR="001C62D3" w:rsidRDefault="001C62D3" w:rsidP="00561DF6"/>
    <w:p w14:paraId="35097949" w14:textId="77777777" w:rsidR="001C62D3" w:rsidRDefault="001C62D3" w:rsidP="00561DF6"/>
    <w:p w14:paraId="25E2F695" w14:textId="77777777" w:rsidR="001C62D3" w:rsidRDefault="001C62D3" w:rsidP="00561DF6">
      <w:r>
        <w:rPr>
          <w:noProof/>
        </w:rPr>
        <w:drawing>
          <wp:inline distT="0" distB="0" distL="0" distR="0" wp14:anchorId="61B739EC" wp14:editId="30DC0309">
            <wp:extent cx="5733415" cy="2923540"/>
            <wp:effectExtent l="0" t="0" r="0" b="0"/>
            <wp:docPr id="907966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66272" name="Picture 90796627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2923540"/>
                    </a:xfrm>
                    <a:prstGeom prst="rect">
                      <a:avLst/>
                    </a:prstGeom>
                  </pic:spPr>
                </pic:pic>
              </a:graphicData>
            </a:graphic>
          </wp:inline>
        </w:drawing>
      </w:r>
    </w:p>
    <w:p w14:paraId="7E2A6931" w14:textId="77777777" w:rsidR="001C62D3" w:rsidRDefault="001C62D3" w:rsidP="00561DF6">
      <w:r>
        <w:rPr>
          <w:noProof/>
        </w:rPr>
        <w:lastRenderedPageBreak/>
        <w:drawing>
          <wp:inline distT="0" distB="0" distL="0" distR="0" wp14:anchorId="4DC4FDEC" wp14:editId="65EC2F35">
            <wp:extent cx="5733415" cy="2959735"/>
            <wp:effectExtent l="0" t="0" r="0" b="0"/>
            <wp:docPr id="2091452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5257" name="Picture 20914525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3415" cy="2959735"/>
                    </a:xfrm>
                    <a:prstGeom prst="rect">
                      <a:avLst/>
                    </a:prstGeom>
                  </pic:spPr>
                </pic:pic>
              </a:graphicData>
            </a:graphic>
          </wp:inline>
        </w:drawing>
      </w:r>
    </w:p>
    <w:p w14:paraId="0DF9B93E" w14:textId="77777777" w:rsidR="001C62D3" w:rsidRDefault="001C62D3" w:rsidP="00561DF6"/>
    <w:p w14:paraId="6BC0318F" w14:textId="77777777" w:rsidR="001C62D3" w:rsidRDefault="001C62D3" w:rsidP="00561DF6"/>
    <w:p w14:paraId="78A51287" w14:textId="77777777" w:rsidR="001C62D3" w:rsidRDefault="001C62D3" w:rsidP="00561DF6"/>
    <w:p w14:paraId="6A4A8FFF" w14:textId="330266B1" w:rsidR="001C62D3" w:rsidRPr="00561DF6" w:rsidRDefault="001C62D3" w:rsidP="00561DF6">
      <w:pPr>
        <w:sectPr w:rsidR="001C62D3" w:rsidRPr="00561DF6" w:rsidSect="003D48EB">
          <w:headerReference w:type="default" r:id="rId22"/>
          <w:pgSz w:w="11909" w:h="16834" w:code="9"/>
          <w:pgMar w:top="1440" w:right="1440" w:bottom="1440" w:left="1440" w:header="720" w:footer="720" w:gutter="0"/>
          <w:cols w:space="720"/>
          <w:docGrid w:linePitch="360"/>
        </w:sectPr>
      </w:pPr>
      <w:r>
        <w:rPr>
          <w:noProof/>
        </w:rPr>
        <w:drawing>
          <wp:inline distT="0" distB="0" distL="0" distR="0" wp14:anchorId="7EB44B62" wp14:editId="26AD6AF0">
            <wp:extent cx="5733415" cy="2957830"/>
            <wp:effectExtent l="0" t="0" r="0" b="1270"/>
            <wp:docPr id="20415658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65894" name="Picture 204156589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2957830"/>
                    </a:xfrm>
                    <a:prstGeom prst="rect">
                      <a:avLst/>
                    </a:prstGeom>
                  </pic:spPr>
                </pic:pic>
              </a:graphicData>
            </a:graphic>
          </wp:inline>
        </w:drawing>
      </w:r>
    </w:p>
    <w:p w14:paraId="49832485" w14:textId="70ACD57E" w:rsidR="003F7083" w:rsidRDefault="003F7083" w:rsidP="00C804E9">
      <w:pPr>
        <w:pStyle w:val="Heading1"/>
      </w:pPr>
      <w:bookmarkStart w:id="49" w:name="_Toc532812932"/>
      <w:bookmarkStart w:id="50" w:name="_Toc113958801"/>
      <w:bookmarkStart w:id="51" w:name="_Toc19544171"/>
      <w:bookmarkStart w:id="52" w:name="_Toc19544206"/>
      <w:r>
        <w:lastRenderedPageBreak/>
        <w:t>Implementation</w:t>
      </w:r>
      <w:bookmarkEnd w:id="49"/>
      <w:r w:rsidR="001F3E25">
        <w:t xml:space="preserve"> and Test Cases</w:t>
      </w:r>
      <w:bookmarkEnd w:id="50"/>
    </w:p>
    <w:p w14:paraId="471CD7F6" w14:textId="18AF9F3C" w:rsidR="003F7083" w:rsidRDefault="003F7083" w:rsidP="000F61AA">
      <w:pPr>
        <w:pStyle w:val="BodyText"/>
        <w:rPr>
          <w:color w:val="000000" w:themeColor="text1"/>
        </w:rPr>
      </w:pPr>
      <w:r w:rsidRPr="000F61AA">
        <w:rPr>
          <w:b/>
          <w:bCs/>
        </w:rPr>
        <w:t>For each chapter provide a paragraph of introduction and in the end a paragraph of conclusions.</w:t>
      </w:r>
      <w:r w:rsidR="00EC0E08">
        <w:rPr>
          <w:b/>
          <w:bCs/>
        </w:rPr>
        <w:t xml:space="preserve"> </w:t>
      </w:r>
      <w:r w:rsidR="00EC0E08" w:rsidRPr="0017633E">
        <w:rPr>
          <w:color w:val="000000" w:themeColor="text1"/>
        </w:rPr>
        <w:t>(</w:t>
      </w:r>
      <w:r w:rsidR="0050621B" w:rsidRPr="0017633E">
        <w:rPr>
          <w:color w:val="000000" w:themeColor="text1"/>
        </w:rPr>
        <w:t>Not</w:t>
      </w:r>
      <w:r w:rsidR="00EC0E08" w:rsidRPr="0017633E">
        <w:rPr>
          <w:color w:val="000000" w:themeColor="text1"/>
        </w:rPr>
        <w:t xml:space="preserve"> the programming code but the algorithmic and procedural details especially related to the hidden/ backend algorithms that are not covered in the design)</w:t>
      </w:r>
    </w:p>
    <w:p w14:paraId="634D082D" w14:textId="77777777" w:rsidR="00081B0E" w:rsidRDefault="00081B0E" w:rsidP="000F61AA">
      <w:pPr>
        <w:pStyle w:val="BodyText"/>
        <w:rPr>
          <w:color w:val="000000" w:themeColor="text1"/>
        </w:rPr>
      </w:pPr>
    </w:p>
    <w:p w14:paraId="3CD42638" w14:textId="77777777" w:rsidR="00081B0E" w:rsidRDefault="00081B0E" w:rsidP="000F61AA">
      <w:pPr>
        <w:pStyle w:val="BodyText"/>
        <w:rPr>
          <w:color w:val="000000" w:themeColor="text1"/>
        </w:rPr>
      </w:pPr>
    </w:p>
    <w:p w14:paraId="31CB1254" w14:textId="77777777" w:rsidR="00081B0E" w:rsidRDefault="00081B0E" w:rsidP="000F61AA">
      <w:pPr>
        <w:pStyle w:val="BodyText"/>
        <w:rPr>
          <w:color w:val="000000" w:themeColor="text1"/>
        </w:rPr>
      </w:pPr>
    </w:p>
    <w:p w14:paraId="568AEE24" w14:textId="77777777" w:rsidR="00081B0E" w:rsidRDefault="00081B0E" w:rsidP="000F61AA">
      <w:pPr>
        <w:pStyle w:val="BodyText"/>
        <w:rPr>
          <w:color w:val="000000" w:themeColor="text1"/>
        </w:rPr>
      </w:pPr>
    </w:p>
    <w:p w14:paraId="2ADEBBD0" w14:textId="77777777" w:rsidR="00081B0E" w:rsidRDefault="00081B0E" w:rsidP="000F61AA">
      <w:pPr>
        <w:pStyle w:val="BodyText"/>
        <w:rPr>
          <w:color w:val="000000" w:themeColor="text1"/>
        </w:rPr>
      </w:pPr>
    </w:p>
    <w:p w14:paraId="3DD7E125" w14:textId="77777777" w:rsidR="00081B0E" w:rsidRDefault="00081B0E" w:rsidP="000F61AA">
      <w:pPr>
        <w:pStyle w:val="BodyText"/>
        <w:rPr>
          <w:color w:val="000000" w:themeColor="text1"/>
        </w:rPr>
      </w:pPr>
    </w:p>
    <w:p w14:paraId="1DE52654" w14:textId="77777777" w:rsidR="00081B0E" w:rsidRDefault="00081B0E" w:rsidP="000F61AA">
      <w:pPr>
        <w:pStyle w:val="BodyText"/>
        <w:rPr>
          <w:color w:val="000000" w:themeColor="text1"/>
        </w:rPr>
      </w:pPr>
    </w:p>
    <w:p w14:paraId="7AFC2ED7" w14:textId="77777777" w:rsidR="00081B0E" w:rsidRDefault="00081B0E" w:rsidP="000F61AA">
      <w:pPr>
        <w:pStyle w:val="BodyText"/>
        <w:rPr>
          <w:color w:val="000000" w:themeColor="text1"/>
        </w:rPr>
      </w:pPr>
    </w:p>
    <w:p w14:paraId="379DF580" w14:textId="77777777" w:rsidR="00081B0E" w:rsidRDefault="00081B0E" w:rsidP="000F61AA">
      <w:pPr>
        <w:pStyle w:val="BodyText"/>
        <w:rPr>
          <w:color w:val="000000" w:themeColor="text1"/>
        </w:rPr>
      </w:pPr>
    </w:p>
    <w:p w14:paraId="41E01208" w14:textId="77777777" w:rsidR="00081B0E" w:rsidRDefault="00081B0E" w:rsidP="000F61AA">
      <w:pPr>
        <w:pStyle w:val="BodyText"/>
        <w:rPr>
          <w:color w:val="000000" w:themeColor="text1"/>
        </w:rPr>
      </w:pPr>
    </w:p>
    <w:p w14:paraId="4C209146" w14:textId="77777777" w:rsidR="00081B0E" w:rsidRDefault="00081B0E" w:rsidP="000F61AA">
      <w:pPr>
        <w:pStyle w:val="BodyText"/>
        <w:rPr>
          <w:color w:val="000000" w:themeColor="text1"/>
        </w:rPr>
      </w:pPr>
    </w:p>
    <w:p w14:paraId="18721881" w14:textId="77777777" w:rsidR="00081B0E" w:rsidRDefault="00081B0E" w:rsidP="000F61AA">
      <w:pPr>
        <w:pStyle w:val="BodyText"/>
        <w:rPr>
          <w:color w:val="000000" w:themeColor="text1"/>
        </w:rPr>
      </w:pPr>
    </w:p>
    <w:p w14:paraId="6C22B9D1" w14:textId="77777777" w:rsidR="00081B0E" w:rsidRDefault="00081B0E" w:rsidP="000F61AA">
      <w:pPr>
        <w:pStyle w:val="BodyText"/>
        <w:rPr>
          <w:color w:val="000000" w:themeColor="text1"/>
        </w:rPr>
      </w:pPr>
    </w:p>
    <w:p w14:paraId="0B3F8688" w14:textId="77777777" w:rsidR="00081B0E" w:rsidRDefault="00081B0E" w:rsidP="000F61AA">
      <w:pPr>
        <w:pStyle w:val="BodyText"/>
        <w:rPr>
          <w:color w:val="000000" w:themeColor="text1"/>
        </w:rPr>
      </w:pPr>
    </w:p>
    <w:p w14:paraId="1F18CFC6" w14:textId="77777777" w:rsidR="00081B0E" w:rsidRDefault="00081B0E" w:rsidP="000F61AA">
      <w:pPr>
        <w:pStyle w:val="BodyText"/>
        <w:rPr>
          <w:color w:val="000000" w:themeColor="text1"/>
        </w:rPr>
      </w:pPr>
    </w:p>
    <w:p w14:paraId="15E79388" w14:textId="77777777" w:rsidR="00081B0E" w:rsidRDefault="00081B0E" w:rsidP="000F61AA">
      <w:pPr>
        <w:pStyle w:val="BodyText"/>
        <w:rPr>
          <w:color w:val="000000" w:themeColor="text1"/>
        </w:rPr>
      </w:pPr>
    </w:p>
    <w:p w14:paraId="70138F83" w14:textId="77777777" w:rsidR="00081B0E" w:rsidRDefault="00081B0E" w:rsidP="000F61AA">
      <w:pPr>
        <w:pStyle w:val="BodyText"/>
        <w:rPr>
          <w:color w:val="000000" w:themeColor="text1"/>
        </w:rPr>
      </w:pPr>
    </w:p>
    <w:p w14:paraId="39757CE4" w14:textId="77777777" w:rsidR="00081B0E" w:rsidRDefault="00081B0E" w:rsidP="000F61AA">
      <w:pPr>
        <w:pStyle w:val="BodyText"/>
        <w:rPr>
          <w:color w:val="000000" w:themeColor="text1"/>
        </w:rPr>
      </w:pPr>
    </w:p>
    <w:p w14:paraId="6B450AAC" w14:textId="77777777" w:rsidR="00081B0E" w:rsidRDefault="00081B0E" w:rsidP="000F61AA">
      <w:pPr>
        <w:pStyle w:val="BodyText"/>
        <w:rPr>
          <w:color w:val="000000" w:themeColor="text1"/>
        </w:rPr>
      </w:pPr>
    </w:p>
    <w:p w14:paraId="52B74C23" w14:textId="77777777" w:rsidR="00081B0E" w:rsidRDefault="00081B0E" w:rsidP="000F61AA">
      <w:pPr>
        <w:pStyle w:val="BodyText"/>
        <w:rPr>
          <w:color w:val="000000" w:themeColor="text1"/>
        </w:rPr>
      </w:pPr>
    </w:p>
    <w:p w14:paraId="5CF0CB08" w14:textId="77777777" w:rsidR="00081B0E" w:rsidRDefault="00081B0E" w:rsidP="000F61AA">
      <w:pPr>
        <w:pStyle w:val="BodyText"/>
        <w:rPr>
          <w:color w:val="000000" w:themeColor="text1"/>
        </w:rPr>
      </w:pPr>
    </w:p>
    <w:p w14:paraId="1CA9D676" w14:textId="77777777" w:rsidR="00081B0E" w:rsidRDefault="00081B0E" w:rsidP="000F61AA">
      <w:pPr>
        <w:pStyle w:val="BodyText"/>
        <w:rPr>
          <w:color w:val="000000" w:themeColor="text1"/>
        </w:rPr>
      </w:pPr>
    </w:p>
    <w:p w14:paraId="3A953D91" w14:textId="77777777" w:rsidR="00081B0E" w:rsidRDefault="00081B0E" w:rsidP="000F61AA">
      <w:pPr>
        <w:pStyle w:val="BodyText"/>
        <w:rPr>
          <w:color w:val="000000" w:themeColor="text1"/>
        </w:rPr>
      </w:pPr>
    </w:p>
    <w:p w14:paraId="0A67AF35" w14:textId="77777777" w:rsidR="00081B0E" w:rsidRDefault="00081B0E" w:rsidP="000F61AA">
      <w:pPr>
        <w:pStyle w:val="BodyText"/>
        <w:rPr>
          <w:color w:val="000000" w:themeColor="text1"/>
        </w:rPr>
      </w:pPr>
    </w:p>
    <w:p w14:paraId="46B93B53" w14:textId="77777777" w:rsidR="00081B0E" w:rsidRDefault="00081B0E" w:rsidP="000F61AA">
      <w:pPr>
        <w:pStyle w:val="BodyText"/>
        <w:rPr>
          <w:color w:val="000000" w:themeColor="text1"/>
        </w:rPr>
      </w:pPr>
    </w:p>
    <w:p w14:paraId="4B25CC66" w14:textId="77777777" w:rsidR="00081B0E" w:rsidRDefault="00081B0E" w:rsidP="000F61AA">
      <w:pPr>
        <w:pStyle w:val="BodyText"/>
        <w:rPr>
          <w:color w:val="000000" w:themeColor="text1"/>
        </w:rPr>
      </w:pPr>
    </w:p>
    <w:p w14:paraId="041F3874" w14:textId="77777777" w:rsidR="00081B0E" w:rsidRDefault="00081B0E" w:rsidP="000F61AA">
      <w:pPr>
        <w:pStyle w:val="BodyText"/>
        <w:rPr>
          <w:color w:val="000000" w:themeColor="text1"/>
        </w:rPr>
      </w:pPr>
    </w:p>
    <w:p w14:paraId="3CC573FC" w14:textId="77777777" w:rsidR="00081B0E" w:rsidRDefault="00081B0E" w:rsidP="000F61AA">
      <w:pPr>
        <w:pStyle w:val="BodyText"/>
        <w:rPr>
          <w:color w:val="000000" w:themeColor="text1"/>
        </w:rPr>
      </w:pPr>
    </w:p>
    <w:p w14:paraId="7DFF6D13" w14:textId="77777777" w:rsidR="00081B0E" w:rsidRDefault="00081B0E" w:rsidP="000F61AA">
      <w:pPr>
        <w:pStyle w:val="BodyText"/>
        <w:rPr>
          <w:color w:val="000000" w:themeColor="text1"/>
        </w:rPr>
      </w:pPr>
    </w:p>
    <w:p w14:paraId="4B086CA2" w14:textId="77777777" w:rsidR="00081B0E" w:rsidRDefault="00081B0E" w:rsidP="000F61AA">
      <w:pPr>
        <w:pStyle w:val="BodyText"/>
        <w:rPr>
          <w:color w:val="000000" w:themeColor="text1"/>
        </w:rPr>
      </w:pPr>
    </w:p>
    <w:p w14:paraId="1D3C7113" w14:textId="77777777" w:rsidR="00081B0E" w:rsidRDefault="00081B0E" w:rsidP="000F61AA">
      <w:pPr>
        <w:pStyle w:val="BodyText"/>
        <w:rPr>
          <w:color w:val="000000" w:themeColor="text1"/>
        </w:rPr>
      </w:pPr>
    </w:p>
    <w:p w14:paraId="26EFF899" w14:textId="27B4B901" w:rsidR="00EC0E08" w:rsidRDefault="00EC0E08" w:rsidP="00EC0E08">
      <w:pPr>
        <w:pStyle w:val="Heading1"/>
      </w:pPr>
      <w:bookmarkStart w:id="53" w:name="_Toc113958809"/>
      <w:bookmarkStart w:id="54" w:name="_Toc5527845"/>
      <w:bookmarkEnd w:id="47"/>
      <w:bookmarkEnd w:id="51"/>
      <w:bookmarkEnd w:id="52"/>
      <w:r>
        <w:lastRenderedPageBreak/>
        <w:t>User Manual</w:t>
      </w:r>
      <w:bookmarkEnd w:id="53"/>
    </w:p>
    <w:p w14:paraId="5744BE8E" w14:textId="2A1AFD68" w:rsidR="00D67395" w:rsidRPr="00D67395" w:rsidRDefault="00D67395" w:rsidP="00D67395">
      <w:r w:rsidRPr="00D67395">
        <w:t>Welcome to COGNIDRIVE NEXUS – Your Intelligent Car Ownership Predictor. This system is designed to provide accurate predictions regarding the time it takes for an employee's monthly salary deductions to cover the cost of a company car, making the car eligible for ownership transfer. This chapter provides guidance on using the system effectively.</w:t>
      </w:r>
    </w:p>
    <w:p w14:paraId="6878479C" w14:textId="77777777" w:rsidR="00D67395" w:rsidRPr="00D67395" w:rsidRDefault="00D67395" w:rsidP="00D67395"/>
    <w:p w14:paraId="034F354A" w14:textId="08744D69" w:rsidR="00D67395" w:rsidRPr="00D67395" w:rsidRDefault="00D67395" w:rsidP="00D67395">
      <w:pPr>
        <w:rPr>
          <w:b/>
          <w:sz w:val="32"/>
        </w:rPr>
      </w:pPr>
      <w:r w:rsidRPr="00D67395">
        <w:rPr>
          <w:b/>
          <w:sz w:val="32"/>
        </w:rPr>
        <w:t>Getting Started</w:t>
      </w:r>
    </w:p>
    <w:p w14:paraId="02010883" w14:textId="64939E81" w:rsidR="00D67395" w:rsidRPr="00D67395" w:rsidRDefault="00D67395" w:rsidP="00D67395">
      <w:bookmarkStart w:id="55" w:name="_Toc532812933"/>
      <w:bookmarkStart w:id="56" w:name="_Toc113958811"/>
      <w:bookmarkStart w:id="57" w:name="_Toc19544172"/>
      <w:bookmarkStart w:id="58" w:name="_Toc19544207"/>
      <w:r w:rsidRPr="00D67395">
        <w:t>To begin using COGNIDRIVE NEXUS, follow these initial steps:</w:t>
      </w:r>
    </w:p>
    <w:p w14:paraId="0E34A604" w14:textId="77777777" w:rsidR="00D67395" w:rsidRPr="00D67395" w:rsidRDefault="00D67395" w:rsidP="00D67395"/>
    <w:p w14:paraId="77CCFB98" w14:textId="77777777" w:rsidR="00D67395" w:rsidRPr="00D67395" w:rsidRDefault="00D67395" w:rsidP="00D67395">
      <w:pPr>
        <w:rPr>
          <w:b/>
          <w:sz w:val="32"/>
        </w:rPr>
      </w:pPr>
      <w:r w:rsidRPr="00D67395">
        <w:rPr>
          <w:b/>
          <w:sz w:val="32"/>
        </w:rPr>
        <w:t>1. Loading Page:</w:t>
      </w:r>
    </w:p>
    <w:p w14:paraId="0DDCEDF5" w14:textId="75BC7A90" w:rsidR="00D67395" w:rsidRDefault="00D67395" w:rsidP="00D67395">
      <w:r w:rsidRPr="00D67395">
        <w:t>Upon accessing the application, you will first encounter the loading page. This indicates that the application is initializing. Please wait patiently for the process to complete.</w:t>
      </w:r>
    </w:p>
    <w:p w14:paraId="5AB6F02E" w14:textId="77777777" w:rsidR="00D67395" w:rsidRPr="00D67395" w:rsidRDefault="00D67395" w:rsidP="00D67395"/>
    <w:p w14:paraId="6FA18DAB" w14:textId="77777777" w:rsidR="00D67395" w:rsidRPr="00D67395" w:rsidRDefault="00D67395" w:rsidP="00D67395">
      <w:pPr>
        <w:rPr>
          <w:b/>
          <w:sz w:val="32"/>
        </w:rPr>
      </w:pPr>
      <w:r w:rsidRPr="00D67395">
        <w:rPr>
          <w:b/>
          <w:sz w:val="32"/>
        </w:rPr>
        <w:t>2. Login:</w:t>
      </w:r>
    </w:p>
    <w:p w14:paraId="23C4C5C5" w14:textId="0C0DCF6C" w:rsidR="00D67395" w:rsidRDefault="00D67395" w:rsidP="00D67395">
      <w:r w:rsidRPr="00D67395">
        <w:t>If you are an existing user, click on the "Login" button. Enter your credentials (username and password) to access your account and personalized features.</w:t>
      </w:r>
    </w:p>
    <w:p w14:paraId="08DB0A8D" w14:textId="77777777" w:rsidR="00D67395" w:rsidRPr="00D67395" w:rsidRDefault="00D67395" w:rsidP="00D67395"/>
    <w:p w14:paraId="4EE3D8BA" w14:textId="77777777" w:rsidR="00D67395" w:rsidRPr="00D67395" w:rsidRDefault="00D67395" w:rsidP="00D67395">
      <w:pPr>
        <w:rPr>
          <w:b/>
          <w:sz w:val="32"/>
        </w:rPr>
      </w:pPr>
      <w:r w:rsidRPr="00D67395">
        <w:rPr>
          <w:b/>
          <w:sz w:val="32"/>
        </w:rPr>
        <w:t>3. Signup:</w:t>
      </w:r>
    </w:p>
    <w:p w14:paraId="15FE4053" w14:textId="4DA67F05" w:rsidR="00D67395" w:rsidRDefault="00D67395" w:rsidP="00D67395">
      <w:r w:rsidRPr="00D67395">
        <w:t>New users can click on the "Signup" button to create an account. Fill in the required information, choose a secure password, and click on "Signup" to create your account.</w:t>
      </w:r>
    </w:p>
    <w:p w14:paraId="0763C9D9" w14:textId="77777777" w:rsidR="00D67395" w:rsidRPr="00D67395" w:rsidRDefault="00D67395" w:rsidP="00D67395"/>
    <w:p w14:paraId="55F66114" w14:textId="77777777" w:rsidR="00D67395" w:rsidRPr="00D67395" w:rsidRDefault="00D67395" w:rsidP="00D67395">
      <w:pPr>
        <w:rPr>
          <w:b/>
          <w:sz w:val="32"/>
        </w:rPr>
      </w:pPr>
      <w:r w:rsidRPr="00D67395">
        <w:rPr>
          <w:b/>
          <w:sz w:val="32"/>
        </w:rPr>
        <w:t>4. Dashboard:</w:t>
      </w:r>
    </w:p>
    <w:p w14:paraId="67F72D8E" w14:textId="10A98918" w:rsidR="00D67395" w:rsidRDefault="00D67395" w:rsidP="00D67395">
      <w:r w:rsidRPr="00D67395">
        <w:t>Once logged in, you will be directed to your personalized dashboard. Here, you can find relevant information about your account and previous predictions.</w:t>
      </w:r>
    </w:p>
    <w:p w14:paraId="52FD140A" w14:textId="77777777" w:rsidR="00D67395" w:rsidRPr="00D67395" w:rsidRDefault="00D67395" w:rsidP="00D67395"/>
    <w:p w14:paraId="109B9301" w14:textId="77777777" w:rsidR="00D67395" w:rsidRPr="00D67395" w:rsidRDefault="00D67395" w:rsidP="00D67395">
      <w:pPr>
        <w:rPr>
          <w:b/>
          <w:sz w:val="32"/>
        </w:rPr>
      </w:pPr>
      <w:r w:rsidRPr="00D67395">
        <w:rPr>
          <w:b/>
          <w:sz w:val="32"/>
        </w:rPr>
        <w:t>5. Navigation Bar:</w:t>
      </w:r>
    </w:p>
    <w:p w14:paraId="3B634EDA" w14:textId="77777777" w:rsidR="00D67395" w:rsidRPr="00D67395" w:rsidRDefault="00D67395" w:rsidP="00D67395">
      <w:r w:rsidRPr="00D67395">
        <w:t>The navigation bar provides quick access to various sections of the application, including:</w:t>
      </w:r>
    </w:p>
    <w:p w14:paraId="6BD4D197" w14:textId="77777777" w:rsidR="00D67395" w:rsidRPr="00D67395" w:rsidRDefault="00D67395" w:rsidP="00D67395">
      <w:pPr>
        <w:pStyle w:val="ListParagraph"/>
        <w:numPr>
          <w:ilvl w:val="0"/>
          <w:numId w:val="13"/>
        </w:numPr>
      </w:pPr>
      <w:r w:rsidRPr="00D67395">
        <w:t>Home</w:t>
      </w:r>
    </w:p>
    <w:p w14:paraId="5E798A3C" w14:textId="77777777" w:rsidR="00D67395" w:rsidRPr="00D67395" w:rsidRDefault="00D67395" w:rsidP="00D67395">
      <w:pPr>
        <w:pStyle w:val="ListParagraph"/>
        <w:numPr>
          <w:ilvl w:val="0"/>
          <w:numId w:val="13"/>
        </w:numPr>
      </w:pPr>
      <w:r w:rsidRPr="00D67395">
        <w:t>Contact Us</w:t>
      </w:r>
    </w:p>
    <w:p w14:paraId="77B90DB7" w14:textId="77777777" w:rsidR="00D67395" w:rsidRPr="00D67395" w:rsidRDefault="00D67395" w:rsidP="00D67395">
      <w:pPr>
        <w:pStyle w:val="ListParagraph"/>
        <w:numPr>
          <w:ilvl w:val="0"/>
          <w:numId w:val="13"/>
        </w:numPr>
      </w:pPr>
      <w:r w:rsidRPr="00D67395">
        <w:t>About Us</w:t>
      </w:r>
    </w:p>
    <w:p w14:paraId="1150113B" w14:textId="271F35F5" w:rsidR="00D67395" w:rsidRDefault="00D67395" w:rsidP="00D67395">
      <w:pPr>
        <w:pStyle w:val="ListParagraph"/>
        <w:numPr>
          <w:ilvl w:val="0"/>
          <w:numId w:val="13"/>
        </w:numPr>
      </w:pPr>
      <w:r w:rsidRPr="00D67395">
        <w:t>Logout</w:t>
      </w:r>
    </w:p>
    <w:p w14:paraId="7365C2B4" w14:textId="6534E4EC" w:rsidR="00D67395" w:rsidRPr="00D67395" w:rsidRDefault="00D67395" w:rsidP="00D67395">
      <w:pPr>
        <w:pStyle w:val="ListParagraph"/>
      </w:pPr>
    </w:p>
    <w:p w14:paraId="47B1BFB4" w14:textId="77777777" w:rsidR="00D67395" w:rsidRPr="00D67395" w:rsidRDefault="00D67395" w:rsidP="00D67395">
      <w:pPr>
        <w:rPr>
          <w:b/>
          <w:sz w:val="32"/>
        </w:rPr>
      </w:pPr>
      <w:r w:rsidRPr="00D67395">
        <w:rPr>
          <w:b/>
          <w:sz w:val="32"/>
        </w:rPr>
        <w:t>6. Contact Us:</w:t>
      </w:r>
    </w:p>
    <w:p w14:paraId="091429DF" w14:textId="0D3064B5" w:rsidR="00D67395" w:rsidRDefault="00D67395" w:rsidP="00D67395">
      <w:r w:rsidRPr="00D67395">
        <w:t>Feel free to reach out to us through the "Contact Us" section. You can connect with us on social media platforms like Instagram and Facebook using the provided buttons.</w:t>
      </w:r>
    </w:p>
    <w:p w14:paraId="1494370B" w14:textId="77777777" w:rsidR="00D67395" w:rsidRPr="00D67395" w:rsidRDefault="00D67395" w:rsidP="00D67395"/>
    <w:p w14:paraId="6596FC71" w14:textId="77777777" w:rsidR="00D67395" w:rsidRPr="00D67395" w:rsidRDefault="00D67395" w:rsidP="00D67395">
      <w:pPr>
        <w:rPr>
          <w:b/>
          <w:sz w:val="32"/>
        </w:rPr>
      </w:pPr>
      <w:r w:rsidRPr="00D67395">
        <w:rPr>
          <w:b/>
          <w:sz w:val="32"/>
        </w:rPr>
        <w:t>7. About Us:</w:t>
      </w:r>
    </w:p>
    <w:p w14:paraId="6C5F703C" w14:textId="0AA750A3" w:rsidR="00D67395" w:rsidRDefault="00D67395" w:rsidP="00D67395">
      <w:r w:rsidRPr="00D67395">
        <w:t>Learn more about the application and the development team in the "About Us" section.</w:t>
      </w:r>
    </w:p>
    <w:p w14:paraId="4FCD2F31" w14:textId="77777777" w:rsidR="00D67395" w:rsidRPr="00D67395" w:rsidRDefault="00D67395" w:rsidP="00D67395"/>
    <w:p w14:paraId="2461B14C" w14:textId="77777777" w:rsidR="00D67395" w:rsidRPr="00D67395" w:rsidRDefault="00D67395" w:rsidP="00D67395">
      <w:pPr>
        <w:rPr>
          <w:b/>
          <w:sz w:val="32"/>
        </w:rPr>
      </w:pPr>
      <w:r w:rsidRPr="00D67395">
        <w:rPr>
          <w:b/>
          <w:sz w:val="32"/>
        </w:rPr>
        <w:t>8. User Guidelines:</w:t>
      </w:r>
    </w:p>
    <w:p w14:paraId="52DB820E" w14:textId="29CAD5DB" w:rsidR="00D67395" w:rsidRDefault="00D67395" w:rsidP="00D67395">
      <w:r w:rsidRPr="00D67395">
        <w:t>For a better understanding of the application, refer to the "User Guidelines" section. It provides helpful tips and recommendations.</w:t>
      </w:r>
    </w:p>
    <w:p w14:paraId="657AE967" w14:textId="77777777" w:rsidR="00D67395" w:rsidRPr="00D67395" w:rsidRDefault="00D67395" w:rsidP="00D67395"/>
    <w:p w14:paraId="4A193DEF" w14:textId="77777777" w:rsidR="00D67395" w:rsidRPr="00D67395" w:rsidRDefault="00D67395" w:rsidP="00D67395">
      <w:pPr>
        <w:rPr>
          <w:b/>
          <w:sz w:val="32"/>
        </w:rPr>
      </w:pPr>
      <w:r w:rsidRPr="00D67395">
        <w:rPr>
          <w:b/>
          <w:sz w:val="32"/>
        </w:rPr>
        <w:t>9. Start a Prediction:</w:t>
      </w:r>
    </w:p>
    <w:p w14:paraId="4569D46A" w14:textId="77777777" w:rsidR="00D67395" w:rsidRPr="00D67395" w:rsidRDefault="00D67395" w:rsidP="00D67395">
      <w:r w:rsidRPr="00D67395">
        <w:t>To initiate a new prediction, click on the "Start a Prediction" button.</w:t>
      </w:r>
    </w:p>
    <w:p w14:paraId="0806B124" w14:textId="77777777" w:rsidR="00D67395" w:rsidRPr="00D67395" w:rsidRDefault="00D67395" w:rsidP="00D67395">
      <w:pPr>
        <w:rPr>
          <w:b/>
          <w:sz w:val="32"/>
        </w:rPr>
      </w:pPr>
      <w:r w:rsidRPr="00D67395">
        <w:rPr>
          <w:b/>
          <w:sz w:val="32"/>
        </w:rPr>
        <w:lastRenderedPageBreak/>
        <w:t>10. Enter Required Values:</w:t>
      </w:r>
    </w:p>
    <w:p w14:paraId="03C66243" w14:textId="5C8DF6BF" w:rsidR="00D67395" w:rsidRDefault="00D67395" w:rsidP="00D67395">
      <w:r w:rsidRPr="00D67395">
        <w:t>A new page will open, prompting you to enter the necessary information. Input employee-related data, such as position, monthly salary, car cost, e</w:t>
      </w:r>
      <w:r>
        <w:t>tc. Ensure that all fields are</w:t>
      </w:r>
      <w:r w:rsidRPr="00D67395">
        <w:t xml:space="preserve"> filled accurately.</w:t>
      </w:r>
    </w:p>
    <w:p w14:paraId="3DC358DD" w14:textId="77777777" w:rsidR="00D67395" w:rsidRPr="00D67395" w:rsidRDefault="00D67395" w:rsidP="00D67395"/>
    <w:p w14:paraId="6CB44FF2" w14:textId="77777777" w:rsidR="00D67395" w:rsidRPr="00D67395" w:rsidRDefault="00D67395" w:rsidP="00D67395">
      <w:pPr>
        <w:rPr>
          <w:b/>
          <w:sz w:val="32"/>
        </w:rPr>
      </w:pPr>
      <w:r w:rsidRPr="00D67395">
        <w:rPr>
          <w:b/>
          <w:sz w:val="32"/>
        </w:rPr>
        <w:t>11. Click Predict Button:</w:t>
      </w:r>
    </w:p>
    <w:p w14:paraId="5C6BEC2D" w14:textId="0AF98AD4" w:rsidR="00D67395" w:rsidRDefault="00D67395" w:rsidP="00D67395">
      <w:r w:rsidRPr="00D67395">
        <w:t>After entering the required values, click on the "Predict" button to submit your data for analysis.</w:t>
      </w:r>
    </w:p>
    <w:p w14:paraId="224F99E5" w14:textId="77777777" w:rsidR="00D67395" w:rsidRPr="00D67395" w:rsidRDefault="00D67395" w:rsidP="00D67395"/>
    <w:p w14:paraId="33505E87" w14:textId="77777777" w:rsidR="00D67395" w:rsidRPr="00D67395" w:rsidRDefault="00D67395" w:rsidP="00D67395">
      <w:pPr>
        <w:rPr>
          <w:b/>
          <w:sz w:val="32"/>
        </w:rPr>
      </w:pPr>
      <w:r w:rsidRPr="00D67395">
        <w:rPr>
          <w:b/>
          <w:sz w:val="32"/>
        </w:rPr>
        <w:t>12. View Result:</w:t>
      </w:r>
    </w:p>
    <w:p w14:paraId="2D473544" w14:textId="770FA0D0" w:rsidR="00D67395" w:rsidRDefault="00D67395" w:rsidP="00D67395">
      <w:r w:rsidRPr="00D67395">
        <w:t>The prediction results will be displayed on the screen. You can view the estimated time in months required for the employee's salary deductions to cover the cost of the company car, making it eligible for ownership transfer.</w:t>
      </w:r>
    </w:p>
    <w:p w14:paraId="2D9931FE" w14:textId="77777777" w:rsidR="00D67395" w:rsidRPr="00D67395" w:rsidRDefault="00D67395" w:rsidP="00D67395"/>
    <w:p w14:paraId="1FD32B7A" w14:textId="77777777" w:rsidR="00D67395" w:rsidRPr="00D67395" w:rsidRDefault="00D67395" w:rsidP="00D67395">
      <w:r w:rsidRPr="00D67395">
        <w:t>Congratulations! You have successfully used the Company Car Ownership Threshold Prediction Application. For any further assistance, feel free to refer to the "Contact Us" section or consult the provided user guidelines. Thank you for choosing our application!</w:t>
      </w:r>
    </w:p>
    <w:p w14:paraId="55965D3C" w14:textId="34B2DBCF" w:rsidR="00D67395" w:rsidRDefault="00D67395" w:rsidP="00D67395">
      <w:pPr>
        <w:rPr>
          <w:sz w:val="28"/>
        </w:rPr>
      </w:pPr>
    </w:p>
    <w:p w14:paraId="4CA76BA4" w14:textId="112FCF42" w:rsidR="00D67395" w:rsidRDefault="00D67395" w:rsidP="00D67395">
      <w:pPr>
        <w:rPr>
          <w:sz w:val="28"/>
        </w:rPr>
      </w:pPr>
    </w:p>
    <w:p w14:paraId="722EE26D" w14:textId="049ED4DE" w:rsidR="00D67395" w:rsidRDefault="00D67395" w:rsidP="00D67395">
      <w:pPr>
        <w:rPr>
          <w:sz w:val="28"/>
        </w:rPr>
      </w:pPr>
    </w:p>
    <w:p w14:paraId="5C58EDBD" w14:textId="65F2B0AA" w:rsidR="00D67395" w:rsidRDefault="00D67395" w:rsidP="00D67395">
      <w:pPr>
        <w:rPr>
          <w:sz w:val="28"/>
        </w:rPr>
      </w:pPr>
    </w:p>
    <w:p w14:paraId="2A7069A9" w14:textId="351D237C" w:rsidR="00D67395" w:rsidRDefault="00D67395" w:rsidP="00D67395">
      <w:pPr>
        <w:rPr>
          <w:sz w:val="28"/>
        </w:rPr>
      </w:pPr>
    </w:p>
    <w:p w14:paraId="39E7274F" w14:textId="28E58DAA" w:rsidR="00D67395" w:rsidRDefault="00D67395" w:rsidP="00D67395">
      <w:pPr>
        <w:rPr>
          <w:sz w:val="28"/>
        </w:rPr>
      </w:pPr>
    </w:p>
    <w:p w14:paraId="0978857B" w14:textId="10CE7A52" w:rsidR="00D67395" w:rsidRDefault="00D67395" w:rsidP="00D67395">
      <w:pPr>
        <w:rPr>
          <w:sz w:val="28"/>
        </w:rPr>
      </w:pPr>
    </w:p>
    <w:p w14:paraId="5C3764EB" w14:textId="3A6FCEEB" w:rsidR="00D67395" w:rsidRDefault="00D67395" w:rsidP="00D67395">
      <w:pPr>
        <w:rPr>
          <w:sz w:val="28"/>
        </w:rPr>
      </w:pPr>
    </w:p>
    <w:p w14:paraId="6E61F286" w14:textId="081C7113" w:rsidR="00D67395" w:rsidRDefault="00D67395" w:rsidP="00D67395">
      <w:pPr>
        <w:rPr>
          <w:sz w:val="28"/>
        </w:rPr>
      </w:pPr>
    </w:p>
    <w:p w14:paraId="462AAB36" w14:textId="39B5CD6E" w:rsidR="00D67395" w:rsidRDefault="00D67395" w:rsidP="00D67395">
      <w:pPr>
        <w:rPr>
          <w:sz w:val="28"/>
        </w:rPr>
      </w:pPr>
    </w:p>
    <w:p w14:paraId="0E96C7AF" w14:textId="5D3B2C24" w:rsidR="00D67395" w:rsidRDefault="00D67395" w:rsidP="00D67395">
      <w:pPr>
        <w:rPr>
          <w:sz w:val="28"/>
        </w:rPr>
      </w:pPr>
    </w:p>
    <w:p w14:paraId="421947CE" w14:textId="716B0878" w:rsidR="00D67395" w:rsidRDefault="00D67395" w:rsidP="00D67395">
      <w:pPr>
        <w:rPr>
          <w:sz w:val="28"/>
        </w:rPr>
      </w:pPr>
    </w:p>
    <w:p w14:paraId="3230D3C3" w14:textId="5DB59241" w:rsidR="00D67395" w:rsidRDefault="00D67395" w:rsidP="00D67395">
      <w:pPr>
        <w:rPr>
          <w:sz w:val="28"/>
        </w:rPr>
      </w:pPr>
    </w:p>
    <w:p w14:paraId="19B8B47D" w14:textId="4A2EBF5F" w:rsidR="00D67395" w:rsidRDefault="00D67395" w:rsidP="00D67395">
      <w:pPr>
        <w:rPr>
          <w:sz w:val="28"/>
        </w:rPr>
      </w:pPr>
    </w:p>
    <w:p w14:paraId="7E708795" w14:textId="15AC0D8D" w:rsidR="00D67395" w:rsidRDefault="00D67395" w:rsidP="00D67395">
      <w:pPr>
        <w:rPr>
          <w:sz w:val="28"/>
        </w:rPr>
      </w:pPr>
    </w:p>
    <w:p w14:paraId="04909F63" w14:textId="402E45A4" w:rsidR="00D67395" w:rsidRDefault="00D67395" w:rsidP="00D67395">
      <w:pPr>
        <w:rPr>
          <w:sz w:val="28"/>
        </w:rPr>
      </w:pPr>
    </w:p>
    <w:p w14:paraId="4A327354" w14:textId="5F8CE3E9" w:rsidR="00D67395" w:rsidRDefault="00D67395" w:rsidP="00D67395">
      <w:pPr>
        <w:rPr>
          <w:sz w:val="28"/>
        </w:rPr>
      </w:pPr>
    </w:p>
    <w:p w14:paraId="3B1039D6" w14:textId="16D6C0C1" w:rsidR="00D67395" w:rsidRDefault="00D67395" w:rsidP="00D67395">
      <w:pPr>
        <w:rPr>
          <w:sz w:val="28"/>
        </w:rPr>
      </w:pPr>
    </w:p>
    <w:p w14:paraId="47AD6429" w14:textId="1B104918" w:rsidR="00D67395" w:rsidRDefault="00D67395" w:rsidP="00D67395">
      <w:pPr>
        <w:rPr>
          <w:sz w:val="28"/>
        </w:rPr>
      </w:pPr>
    </w:p>
    <w:p w14:paraId="5AD0D76A" w14:textId="25720988" w:rsidR="00D67395" w:rsidRDefault="00D67395" w:rsidP="00D67395">
      <w:pPr>
        <w:rPr>
          <w:sz w:val="28"/>
        </w:rPr>
      </w:pPr>
    </w:p>
    <w:p w14:paraId="22E462F3" w14:textId="0EB6C2EA" w:rsidR="00D67395" w:rsidRDefault="00D67395" w:rsidP="00D67395">
      <w:pPr>
        <w:rPr>
          <w:sz w:val="28"/>
        </w:rPr>
      </w:pPr>
    </w:p>
    <w:p w14:paraId="14604215" w14:textId="6FCD694F" w:rsidR="00D67395" w:rsidRDefault="00D67395" w:rsidP="00D67395">
      <w:pPr>
        <w:rPr>
          <w:sz w:val="28"/>
        </w:rPr>
      </w:pPr>
    </w:p>
    <w:p w14:paraId="364DE9C5" w14:textId="5C8365DE" w:rsidR="00D67395" w:rsidRDefault="00D67395" w:rsidP="00D67395">
      <w:pPr>
        <w:rPr>
          <w:sz w:val="28"/>
        </w:rPr>
      </w:pPr>
    </w:p>
    <w:p w14:paraId="37E7EF55" w14:textId="5111EAF7" w:rsidR="00D67395" w:rsidRDefault="00D67395" w:rsidP="00D67395">
      <w:pPr>
        <w:rPr>
          <w:sz w:val="28"/>
        </w:rPr>
      </w:pPr>
    </w:p>
    <w:p w14:paraId="376FDD2C" w14:textId="5290CA29" w:rsidR="00D67395" w:rsidRDefault="00D67395" w:rsidP="00D67395">
      <w:pPr>
        <w:rPr>
          <w:sz w:val="28"/>
        </w:rPr>
      </w:pPr>
    </w:p>
    <w:p w14:paraId="17A878B7" w14:textId="66E3351D" w:rsidR="00D67395" w:rsidRDefault="00D67395" w:rsidP="00D67395">
      <w:pPr>
        <w:rPr>
          <w:sz w:val="28"/>
        </w:rPr>
      </w:pPr>
    </w:p>
    <w:p w14:paraId="77DFC6E2" w14:textId="419FE17C" w:rsidR="00D67395" w:rsidRPr="00F522EF" w:rsidRDefault="00D67395" w:rsidP="00D67395">
      <w:pPr>
        <w:rPr>
          <w:sz w:val="28"/>
        </w:rPr>
      </w:pPr>
    </w:p>
    <w:p w14:paraId="34DB506A" w14:textId="0B3C594F" w:rsidR="009E6E06" w:rsidRDefault="009E6E06" w:rsidP="00C804E9">
      <w:pPr>
        <w:pStyle w:val="Heading1"/>
      </w:pPr>
      <w:r>
        <w:lastRenderedPageBreak/>
        <w:t>Conclusion</w:t>
      </w:r>
      <w:bookmarkEnd w:id="55"/>
      <w:r w:rsidR="00F85E77">
        <w:t xml:space="preserve"> and Future Work</w:t>
      </w:r>
      <w:bookmarkEnd w:id="56"/>
    </w:p>
    <w:p w14:paraId="52B7E842" w14:textId="078E6F3C" w:rsidR="001466F8" w:rsidRPr="001466F8" w:rsidRDefault="001466F8" w:rsidP="001466F8">
      <w:pPr>
        <w:pStyle w:val="Heading2"/>
      </w:pPr>
      <w:bookmarkStart w:id="59" w:name="_Toc19544177"/>
      <w:bookmarkStart w:id="60" w:name="_Toc19544225"/>
      <w:bookmarkEnd w:id="48"/>
      <w:bookmarkEnd w:id="54"/>
      <w:bookmarkEnd w:id="57"/>
      <w:bookmarkEnd w:id="58"/>
      <w:r w:rsidRPr="001466F8">
        <w:t>Conclusion:</w:t>
      </w:r>
    </w:p>
    <w:p w14:paraId="75AE808B" w14:textId="5DBF98B3" w:rsidR="001466F8" w:rsidRDefault="001466F8" w:rsidP="001466F8">
      <w:r w:rsidRPr="001466F8">
        <w:t>The "COGNIDRIVE NEXUS" project, centered around using data science to predict the time required for an employee's monthly salary deductions to cover the cost of a company car, has reached a significant milestone. Through the integration of machine learning techniques, data preprocessing, and continuous improvement strategies, our predictive model offers a valuable solution for automating the car ownership transfer process.</w:t>
      </w:r>
    </w:p>
    <w:p w14:paraId="1A520191" w14:textId="77777777" w:rsidR="001466F8" w:rsidRPr="001466F8" w:rsidRDefault="001466F8" w:rsidP="001466F8"/>
    <w:p w14:paraId="428646FD" w14:textId="61043E8C" w:rsidR="001466F8" w:rsidRDefault="001466F8" w:rsidP="001466F8">
      <w:r w:rsidRPr="001466F8">
        <w:t>The journey began with a clear understanding of the problem domain, emphasizing the need for precision in estimating the time it takes for salary deductions to reach the car ownership threshold. The literature review provided insights into existing methodologies, including the integration of Particle Swarm Optimization and Neural Networks, time-series forecasting, and leveraging big data for efficiency. These insights informed our approach and methodology, leading to the development of a regression model.</w:t>
      </w:r>
    </w:p>
    <w:p w14:paraId="7AE07093" w14:textId="77777777" w:rsidR="001466F8" w:rsidRPr="001466F8" w:rsidRDefault="001466F8" w:rsidP="001466F8"/>
    <w:p w14:paraId="345E205E" w14:textId="2AFF3419" w:rsidR="001466F8" w:rsidRDefault="001466F8" w:rsidP="001466F8">
      <w:r w:rsidRPr="001466F8">
        <w:t>The proposed approach involved meticulous data preprocessing, feature engineering, and model selection. The regression model, trained on historical employee data, demonstrated its efficacy in accurately predicting the number of months required for ownership transfer. With a focus on user experience, the user manual was crafted to guide individuals through the application, ensuring a seamless and informative interaction.</w:t>
      </w:r>
    </w:p>
    <w:p w14:paraId="1B7E6758" w14:textId="77777777" w:rsidR="001466F8" w:rsidRPr="001466F8" w:rsidRDefault="001466F8" w:rsidP="001466F8"/>
    <w:p w14:paraId="1A0C826E" w14:textId="77777777" w:rsidR="001466F8" w:rsidRPr="001466F8" w:rsidRDefault="001466F8" w:rsidP="001466F8">
      <w:pPr>
        <w:rPr>
          <w:b/>
          <w:sz w:val="32"/>
        </w:rPr>
      </w:pPr>
      <w:r w:rsidRPr="001466F8">
        <w:rPr>
          <w:b/>
          <w:sz w:val="32"/>
        </w:rPr>
        <w:t>9.2 Future Work:</w:t>
      </w:r>
    </w:p>
    <w:p w14:paraId="6CF465FD" w14:textId="0B71E398" w:rsidR="001466F8" w:rsidRDefault="001466F8" w:rsidP="001466F8">
      <w:r w:rsidRPr="001466F8">
        <w:t>While the project has achieved its primary objectives, there are avenues for future work and improvement:</w:t>
      </w:r>
    </w:p>
    <w:p w14:paraId="2B34F7B1" w14:textId="77777777" w:rsidR="001466F8" w:rsidRPr="001466F8" w:rsidRDefault="001466F8" w:rsidP="001466F8"/>
    <w:p w14:paraId="76F9854E" w14:textId="77777777" w:rsidR="001466F8" w:rsidRPr="001466F8" w:rsidRDefault="001466F8" w:rsidP="001466F8">
      <w:pPr>
        <w:pStyle w:val="ListParagraph"/>
        <w:numPr>
          <w:ilvl w:val="0"/>
          <w:numId w:val="16"/>
        </w:numPr>
      </w:pPr>
      <w:r w:rsidRPr="001466F8">
        <w:t>Enhanced Features: Explore the incorporation of additional features into the predictive model to further refine accuracy. Factors such as employee performance metrics, promotions, or changes in company policies could contribute to a more comprehensive prediction.</w:t>
      </w:r>
    </w:p>
    <w:p w14:paraId="5D7BFED7" w14:textId="77777777" w:rsidR="001466F8" w:rsidRPr="001466F8" w:rsidRDefault="001466F8" w:rsidP="001466F8">
      <w:pPr>
        <w:pStyle w:val="ListParagraph"/>
        <w:numPr>
          <w:ilvl w:val="0"/>
          <w:numId w:val="16"/>
        </w:numPr>
      </w:pPr>
      <w:r w:rsidRPr="001466F8">
        <w:t>Real-time Data Integration: Move towards a more dynamic system by integrating real-time data sources. This could involve connecting directly to payroll systems and employee databases to provide up-to-the-minute predictions.</w:t>
      </w:r>
    </w:p>
    <w:p w14:paraId="78EC6188" w14:textId="77777777" w:rsidR="001466F8" w:rsidRPr="001466F8" w:rsidRDefault="001466F8" w:rsidP="001466F8">
      <w:pPr>
        <w:pStyle w:val="ListParagraph"/>
        <w:numPr>
          <w:ilvl w:val="0"/>
          <w:numId w:val="16"/>
        </w:numPr>
      </w:pPr>
      <w:r w:rsidRPr="001466F8">
        <w:t>User Feedback Implementation: Gather user feedback on the application's usability and accuracy. Implement any suggested improvements to enhance the user experience and ensure the model remains aligned with the evolving needs of the organization.</w:t>
      </w:r>
    </w:p>
    <w:p w14:paraId="1F66A009" w14:textId="77777777" w:rsidR="001466F8" w:rsidRPr="001466F8" w:rsidRDefault="001466F8" w:rsidP="001466F8">
      <w:pPr>
        <w:pStyle w:val="ListParagraph"/>
        <w:numPr>
          <w:ilvl w:val="0"/>
          <w:numId w:val="16"/>
        </w:numPr>
      </w:pPr>
      <w:r w:rsidRPr="001466F8">
        <w:t>Exploration of Advanced Algorithms: Investigate the potential of advanced machine learning algorithms beyond regression models. Techniques such as deep learning or ensemble methods may offer further improvements in predictive capabilities.</w:t>
      </w:r>
    </w:p>
    <w:p w14:paraId="3F163609" w14:textId="73D534C6" w:rsidR="001466F8" w:rsidRDefault="001466F8" w:rsidP="001466F8">
      <w:pPr>
        <w:pStyle w:val="ListParagraph"/>
        <w:numPr>
          <w:ilvl w:val="0"/>
          <w:numId w:val="16"/>
        </w:numPr>
      </w:pPr>
      <w:r w:rsidRPr="001466F8">
        <w:t>Expanded Scope: Consider expanding the scope of the predictive model to cover a broader range of employee benefits or financial planning aspects. This could provide a holistic solution for organizations looking to optimize various aspects of employee compensation.</w:t>
      </w:r>
    </w:p>
    <w:p w14:paraId="55568351" w14:textId="77777777" w:rsidR="001466F8" w:rsidRDefault="001466F8" w:rsidP="001466F8">
      <w:pPr>
        <w:pStyle w:val="ListParagraph"/>
      </w:pPr>
    </w:p>
    <w:p w14:paraId="5223DD05" w14:textId="77777777" w:rsidR="001466F8" w:rsidRPr="001466F8" w:rsidRDefault="001466F8" w:rsidP="001466F8">
      <w:r w:rsidRPr="001466F8">
        <w:t>In conclusion, "COGNIDRIVE NEXUS" marks a significant step forward in automating and optimizing the process of predicting car ownership eligibility. The continuous pursuit of innovation and refinement will ensure the model remains a valuable tool for companies seeking efficient management of company-provided cars and enhanced employee satisfaction.</w:t>
      </w:r>
    </w:p>
    <w:p w14:paraId="18D7CA2C" w14:textId="77777777" w:rsidR="004D4433" w:rsidRPr="004D4433" w:rsidRDefault="004D4433" w:rsidP="004D4433">
      <w:pPr>
        <w:sectPr w:rsidR="004D4433" w:rsidRPr="004D4433" w:rsidSect="003D48EB">
          <w:pgSz w:w="11909" w:h="16834" w:code="9"/>
          <w:pgMar w:top="1440" w:right="1440" w:bottom="1440" w:left="1440" w:header="720" w:footer="720" w:gutter="0"/>
          <w:cols w:space="720"/>
          <w:docGrid w:linePitch="360"/>
        </w:sectPr>
      </w:pPr>
    </w:p>
    <w:p w14:paraId="2973A7D8" w14:textId="0D1F0AD8" w:rsidR="007A0BDA" w:rsidRPr="00070126" w:rsidRDefault="007A0BDA" w:rsidP="00C804E9">
      <w:pPr>
        <w:pStyle w:val="Heading1"/>
        <w:numPr>
          <w:ilvl w:val="0"/>
          <w:numId w:val="0"/>
        </w:numPr>
      </w:pPr>
      <w:bookmarkStart w:id="61" w:name="_Toc113958812"/>
      <w:r w:rsidRPr="00070126">
        <w:lastRenderedPageBreak/>
        <w:t>References</w:t>
      </w:r>
      <w:bookmarkEnd w:id="59"/>
      <w:bookmarkEnd w:id="60"/>
      <w:bookmarkEnd w:id="61"/>
    </w:p>
    <w:p w14:paraId="48FAD06B" w14:textId="77777777" w:rsidR="00066441" w:rsidRPr="00066441" w:rsidRDefault="00066441" w:rsidP="00066441">
      <w:bookmarkStart w:id="62" w:name="ONE"/>
      <w:bookmarkStart w:id="63" w:name="_Toc19544178"/>
      <w:bookmarkStart w:id="64" w:name="_Toc19544226"/>
      <w:bookmarkStart w:id="65" w:name="_Toc113958813"/>
      <w:r w:rsidRPr="00066441">
        <w:t>[1]</w:t>
      </w:r>
      <w:bookmarkEnd w:id="62"/>
      <w:r w:rsidRPr="00066441">
        <w:t xml:space="preserve"> Y. Zhang, Y. Li, and Y. Zhang, "Prediction Model of Car Ownership Based on Back Propagation Neural Network Optimized by Particle Swarm Optimization", Available: </w:t>
      </w:r>
      <w:hyperlink r:id="rId24" w:history="1">
        <w:r w:rsidRPr="00066441">
          <w:rPr>
            <w:rStyle w:val="Hyperlink"/>
          </w:rPr>
          <w:t>https://www.mdpi.com/2071-1050/15/4/2908</w:t>
        </w:r>
      </w:hyperlink>
      <w:r w:rsidRPr="00066441">
        <w:t>, Feb.6, 2023 [Oct. 28, 2023].</w:t>
      </w:r>
    </w:p>
    <w:p w14:paraId="591A6B11" w14:textId="77777777" w:rsidR="00066441" w:rsidRPr="00066441" w:rsidRDefault="00066441" w:rsidP="00066441"/>
    <w:p w14:paraId="658A4EFA" w14:textId="77777777" w:rsidR="00066441" w:rsidRPr="00066441" w:rsidRDefault="00066441" w:rsidP="00066441">
      <w:bookmarkStart w:id="66" w:name="TWO"/>
      <w:r w:rsidRPr="00066441">
        <w:t>[2]</w:t>
      </w:r>
      <w:bookmarkEnd w:id="66"/>
      <w:r w:rsidRPr="00066441">
        <w:t xml:space="preserve"> J. Kramar and A. Alchakov, "Time-Series Forecasting of Seasonal Data Using Machine Learning Methods", Available: </w:t>
      </w:r>
      <w:hyperlink r:id="rId25" w:history="1">
        <w:r w:rsidRPr="00066441">
          <w:rPr>
            <w:rStyle w:val="Hyperlink"/>
          </w:rPr>
          <w:t>https://www.mdpi.com/1999-4893/16/5/248</w:t>
        </w:r>
      </w:hyperlink>
      <w:r w:rsidRPr="00066441">
        <w:t>,  May.10, 2023 [Oct. 28, 2023].</w:t>
      </w:r>
    </w:p>
    <w:p w14:paraId="0604CAEE" w14:textId="77777777" w:rsidR="00066441" w:rsidRPr="00066441" w:rsidRDefault="00066441" w:rsidP="00066441"/>
    <w:p w14:paraId="00E9B47A" w14:textId="75CDC682" w:rsidR="00066441" w:rsidRPr="00066441" w:rsidRDefault="00066441" w:rsidP="00066441">
      <w:bookmarkStart w:id="67" w:name="THREE"/>
      <w:r w:rsidRPr="00066441">
        <w:t>[3]</w:t>
      </w:r>
      <w:bookmarkEnd w:id="67"/>
      <w:r w:rsidRPr="00066441">
        <w:t xml:space="preserve"> Gebeyehu Belay Gebremeskel, “Leveraging Big Data Analytics for Intelligent Transportation Systems: Optimize the Internet of Vehicles Data Structure and Modeling”, Available: </w:t>
      </w:r>
      <w:hyperlink r:id="rId26" w:history="1">
        <w:r w:rsidRPr="00066441">
          <w:rPr>
            <w:rStyle w:val="Hyperlink"/>
          </w:rPr>
          <w:t>https://www.researchsquare.com/article/rs-1640856/v2</w:t>
        </w:r>
      </w:hyperlink>
      <w:r w:rsidRPr="00066441">
        <w:t>, Jan.03, 2023 [Oct. 28, 2023].</w:t>
      </w:r>
    </w:p>
    <w:p w14:paraId="724563BB" w14:textId="4D31B52D" w:rsidR="00066441" w:rsidRDefault="00066441" w:rsidP="00066441">
      <w:pPr>
        <w:rPr>
          <w:sz w:val="31"/>
          <w:szCs w:val="31"/>
        </w:rPr>
      </w:pPr>
    </w:p>
    <w:p w14:paraId="07004D6D" w14:textId="7B9F49B3" w:rsidR="00066441" w:rsidRDefault="00066441" w:rsidP="00066441">
      <w:pPr>
        <w:rPr>
          <w:sz w:val="31"/>
          <w:szCs w:val="31"/>
        </w:rPr>
      </w:pPr>
    </w:p>
    <w:p w14:paraId="28DB5A08" w14:textId="3972FB83" w:rsidR="00066441" w:rsidRDefault="00066441" w:rsidP="00066441">
      <w:pPr>
        <w:rPr>
          <w:sz w:val="31"/>
          <w:szCs w:val="31"/>
        </w:rPr>
      </w:pPr>
    </w:p>
    <w:p w14:paraId="0B27ABEE" w14:textId="6DB9C3CD" w:rsidR="00066441" w:rsidRDefault="00066441" w:rsidP="00066441">
      <w:pPr>
        <w:rPr>
          <w:sz w:val="31"/>
          <w:szCs w:val="31"/>
        </w:rPr>
      </w:pPr>
    </w:p>
    <w:p w14:paraId="0A9987E3" w14:textId="224906C9" w:rsidR="00066441" w:rsidRDefault="00066441" w:rsidP="00066441">
      <w:pPr>
        <w:rPr>
          <w:sz w:val="31"/>
          <w:szCs w:val="31"/>
        </w:rPr>
      </w:pPr>
    </w:p>
    <w:p w14:paraId="669607C3" w14:textId="4AFABC84" w:rsidR="00066441" w:rsidRDefault="00066441" w:rsidP="00066441">
      <w:pPr>
        <w:rPr>
          <w:sz w:val="31"/>
          <w:szCs w:val="31"/>
        </w:rPr>
      </w:pPr>
    </w:p>
    <w:p w14:paraId="101EE9E6" w14:textId="26E12CF4" w:rsidR="00066441" w:rsidRDefault="00066441" w:rsidP="00066441">
      <w:pPr>
        <w:rPr>
          <w:sz w:val="31"/>
          <w:szCs w:val="31"/>
        </w:rPr>
      </w:pPr>
    </w:p>
    <w:p w14:paraId="27864450" w14:textId="03F38DDD" w:rsidR="00066441" w:rsidRDefault="00066441" w:rsidP="00066441">
      <w:pPr>
        <w:rPr>
          <w:sz w:val="31"/>
          <w:szCs w:val="31"/>
        </w:rPr>
      </w:pPr>
    </w:p>
    <w:p w14:paraId="319607FD" w14:textId="1A87A9CA" w:rsidR="00066441" w:rsidRDefault="00066441" w:rsidP="00066441">
      <w:pPr>
        <w:rPr>
          <w:sz w:val="31"/>
          <w:szCs w:val="31"/>
        </w:rPr>
      </w:pPr>
    </w:p>
    <w:p w14:paraId="61897A8E" w14:textId="2AAFEE8F" w:rsidR="00066441" w:rsidRDefault="00066441" w:rsidP="00066441">
      <w:pPr>
        <w:rPr>
          <w:sz w:val="31"/>
          <w:szCs w:val="31"/>
        </w:rPr>
      </w:pPr>
    </w:p>
    <w:p w14:paraId="3A5FA9A2" w14:textId="349F7A01" w:rsidR="00066441" w:rsidRDefault="00066441" w:rsidP="00066441">
      <w:pPr>
        <w:rPr>
          <w:sz w:val="31"/>
          <w:szCs w:val="31"/>
        </w:rPr>
      </w:pPr>
    </w:p>
    <w:p w14:paraId="65184F58" w14:textId="6B9B1070" w:rsidR="00066441" w:rsidRDefault="00066441" w:rsidP="00066441">
      <w:pPr>
        <w:rPr>
          <w:sz w:val="31"/>
          <w:szCs w:val="31"/>
        </w:rPr>
      </w:pPr>
    </w:p>
    <w:p w14:paraId="36D281E3" w14:textId="1129F815" w:rsidR="00066441" w:rsidRDefault="00066441" w:rsidP="00066441">
      <w:pPr>
        <w:rPr>
          <w:sz w:val="31"/>
          <w:szCs w:val="31"/>
        </w:rPr>
      </w:pPr>
    </w:p>
    <w:p w14:paraId="121EF767" w14:textId="620B5AFA" w:rsidR="00066441" w:rsidRDefault="00066441" w:rsidP="00066441">
      <w:pPr>
        <w:rPr>
          <w:sz w:val="31"/>
          <w:szCs w:val="31"/>
        </w:rPr>
      </w:pPr>
    </w:p>
    <w:p w14:paraId="68AE1251" w14:textId="3C338F99" w:rsidR="00066441" w:rsidRDefault="00066441" w:rsidP="00066441">
      <w:pPr>
        <w:rPr>
          <w:sz w:val="31"/>
          <w:szCs w:val="31"/>
        </w:rPr>
      </w:pPr>
    </w:p>
    <w:p w14:paraId="2118A212" w14:textId="16840835" w:rsidR="00066441" w:rsidRDefault="00066441" w:rsidP="00066441">
      <w:pPr>
        <w:rPr>
          <w:sz w:val="31"/>
          <w:szCs w:val="31"/>
        </w:rPr>
      </w:pPr>
    </w:p>
    <w:p w14:paraId="623B8E3A" w14:textId="4B60574F" w:rsidR="00066441" w:rsidRDefault="00066441" w:rsidP="00066441">
      <w:pPr>
        <w:rPr>
          <w:sz w:val="31"/>
          <w:szCs w:val="31"/>
        </w:rPr>
      </w:pPr>
    </w:p>
    <w:p w14:paraId="4A0243BF" w14:textId="4B4EEDA1" w:rsidR="00066441" w:rsidRDefault="00066441" w:rsidP="00066441">
      <w:pPr>
        <w:rPr>
          <w:sz w:val="31"/>
          <w:szCs w:val="31"/>
        </w:rPr>
      </w:pPr>
    </w:p>
    <w:p w14:paraId="749AD3C6" w14:textId="60335945" w:rsidR="00066441" w:rsidRDefault="00066441" w:rsidP="00066441">
      <w:pPr>
        <w:rPr>
          <w:sz w:val="31"/>
          <w:szCs w:val="31"/>
        </w:rPr>
      </w:pPr>
    </w:p>
    <w:p w14:paraId="2CF49651" w14:textId="77777777" w:rsidR="00066441" w:rsidRDefault="00066441" w:rsidP="00066441">
      <w:pPr>
        <w:rPr>
          <w:sz w:val="31"/>
          <w:szCs w:val="31"/>
        </w:rPr>
      </w:pPr>
    </w:p>
    <w:p w14:paraId="25E26570" w14:textId="14B6186F" w:rsidR="00066441" w:rsidRDefault="00066441" w:rsidP="00066441">
      <w:pPr>
        <w:rPr>
          <w:sz w:val="31"/>
          <w:szCs w:val="31"/>
        </w:rPr>
      </w:pPr>
    </w:p>
    <w:p w14:paraId="4C516987" w14:textId="662F4093" w:rsidR="00066441" w:rsidRDefault="00066441" w:rsidP="00066441">
      <w:pPr>
        <w:rPr>
          <w:sz w:val="31"/>
          <w:szCs w:val="31"/>
        </w:rPr>
      </w:pPr>
    </w:p>
    <w:p w14:paraId="3DCD394B" w14:textId="77777777" w:rsidR="00066441" w:rsidRPr="0093501F" w:rsidRDefault="00066441" w:rsidP="00066441">
      <w:pPr>
        <w:rPr>
          <w:sz w:val="31"/>
          <w:szCs w:val="31"/>
        </w:rPr>
      </w:pPr>
    </w:p>
    <w:p w14:paraId="0DDA4FB3" w14:textId="77777777" w:rsidR="006704B8" w:rsidRPr="008B57AF" w:rsidRDefault="002A4BA7" w:rsidP="00C804E9">
      <w:pPr>
        <w:pStyle w:val="Heading1"/>
        <w:numPr>
          <w:ilvl w:val="0"/>
          <w:numId w:val="0"/>
        </w:numPr>
      </w:pPr>
      <w:r w:rsidRPr="008B57AF">
        <w:lastRenderedPageBreak/>
        <w:t>Appendix</w:t>
      </w:r>
      <w:bookmarkEnd w:id="63"/>
      <w:bookmarkEnd w:id="64"/>
      <w:bookmarkEnd w:id="65"/>
    </w:p>
    <w:p w14:paraId="0B304D5D" w14:textId="4B03916F" w:rsidR="00DA613E" w:rsidRPr="00B777DD" w:rsidRDefault="00543F7C" w:rsidP="00967B9B">
      <w:pPr>
        <w:pStyle w:val="Heading2"/>
        <w:numPr>
          <w:ilvl w:val="0"/>
          <w:numId w:val="0"/>
        </w:numPr>
      </w:pPr>
      <w:bookmarkStart w:id="68" w:name="_Toc23494337"/>
      <w:bookmarkStart w:id="69" w:name="_Toc113958814"/>
      <w:r>
        <w:t xml:space="preserve">Appendix A: </w:t>
      </w:r>
      <w:r w:rsidR="00DA613E">
        <w:t>Guidelines</w:t>
      </w:r>
      <w:bookmarkEnd w:id="68"/>
      <w:bookmarkEnd w:id="69"/>
    </w:p>
    <w:p w14:paraId="57149943" w14:textId="77777777" w:rsidR="00DA613E" w:rsidRPr="006D280A" w:rsidRDefault="00DA613E" w:rsidP="00DA613E">
      <w:pPr>
        <w:pStyle w:val="BodyText"/>
      </w:pPr>
      <w:r w:rsidRPr="006D280A">
        <w:t xml:space="preserve">This section should include all supporting information from the project that was not included in the body of the report.  You should include surveys, complex statistical calculations, certain detailed tables and other such information in an appendix.  The information presented in this section is important to support the work presented in the body of the report but would make it more difficult to read and understand if presented within the body of the report. </w:t>
      </w:r>
    </w:p>
    <w:p w14:paraId="4C488D2F" w14:textId="77777777" w:rsidR="00DA613E" w:rsidRPr="006D280A" w:rsidRDefault="00DA613E" w:rsidP="00DA613E">
      <w:pPr>
        <w:pStyle w:val="BodyText"/>
      </w:pPr>
      <w:r w:rsidRPr="006D280A">
        <w:t xml:space="preserve">Cite the appendix items in the report narrative (write "see Appendix A") and organize appendices (e.g., Appendix A, Appendix B, </w:t>
      </w:r>
    </w:p>
    <w:p w14:paraId="165D28DB" w14:textId="77777777" w:rsidR="00DA613E" w:rsidRPr="006D280A" w:rsidRDefault="00DA613E" w:rsidP="00DA613E">
      <w:pPr>
        <w:pStyle w:val="BodyText"/>
      </w:pPr>
      <w:r w:rsidRPr="006D280A">
        <w:t>Any tables, figures, forms, or other materials that are not totally central to the analysis but that need to be included are placed in the Appendix.</w:t>
      </w:r>
    </w:p>
    <w:p w14:paraId="0EF518CD" w14:textId="77777777" w:rsidR="00DA613E" w:rsidRDefault="00DA613E" w:rsidP="00967B9B">
      <w:pPr>
        <w:pStyle w:val="Heading2"/>
        <w:numPr>
          <w:ilvl w:val="0"/>
          <w:numId w:val="0"/>
        </w:numPr>
      </w:pPr>
      <w:bookmarkStart w:id="70" w:name="_Toc23494338"/>
      <w:bookmarkStart w:id="71" w:name="_Toc113958815"/>
      <w:r>
        <w:t>Appendix B: Heading of Sample Appendix B</w:t>
      </w:r>
      <w:bookmarkEnd w:id="70"/>
      <w:bookmarkEnd w:id="71"/>
    </w:p>
    <w:p w14:paraId="6BC52FA3" w14:textId="77777777" w:rsidR="00DA613E" w:rsidRDefault="00DA613E" w:rsidP="00DA613E">
      <w:pPr>
        <w:pStyle w:val="BodyText"/>
      </w:pPr>
      <w:r>
        <w:t>Following is a sample code with “code” style format.</w:t>
      </w:r>
    </w:p>
    <w:p w14:paraId="06C15EC7" w14:textId="77777777" w:rsidR="00DA613E" w:rsidRPr="006D280A" w:rsidRDefault="00DA613E" w:rsidP="00B1123E">
      <w:pPr>
        <w:pStyle w:val="Code"/>
      </w:pPr>
      <w:r w:rsidRPr="006D280A">
        <w:t>Void SampleFunction(){</w:t>
      </w:r>
    </w:p>
    <w:p w14:paraId="435DB4C3" w14:textId="77777777" w:rsidR="00DA613E" w:rsidRPr="006D280A" w:rsidRDefault="00DA613E" w:rsidP="00B1123E">
      <w:pPr>
        <w:pStyle w:val="Code"/>
      </w:pPr>
      <w:r w:rsidRPr="006D280A">
        <w:t xml:space="preserve">         Print “Hello World.”;</w:t>
      </w:r>
    </w:p>
    <w:p w14:paraId="7CEC66B7" w14:textId="77777777" w:rsidR="00DD279C" w:rsidRPr="009235AA" w:rsidRDefault="00DA613E" w:rsidP="00B1123E">
      <w:pPr>
        <w:pStyle w:val="Code"/>
      </w:pPr>
      <w:r w:rsidRPr="006D280A">
        <w:t>}</w:t>
      </w:r>
    </w:p>
    <w:p w14:paraId="142D7E6F" w14:textId="77777777" w:rsidR="00C921AB" w:rsidRDefault="00111E3C" w:rsidP="00C804E9">
      <w:pPr>
        <w:pStyle w:val="Heading1"/>
        <w:numPr>
          <w:ilvl w:val="0"/>
          <w:numId w:val="0"/>
        </w:numPr>
      </w:pPr>
      <w:r w:rsidRPr="008B57AF">
        <w:br w:type="page"/>
      </w:r>
      <w:bookmarkStart w:id="72" w:name="_Toc55560440"/>
      <w:bookmarkStart w:id="73" w:name="_Toc55561110"/>
      <w:bookmarkStart w:id="74" w:name="_Toc113958816"/>
      <w:bookmarkStart w:id="75" w:name="_Toc19544179"/>
      <w:bookmarkStart w:id="76" w:name="_Toc19544227"/>
      <w:r w:rsidR="00C921AB">
        <w:lastRenderedPageBreak/>
        <w:t xml:space="preserve">Formatting </w:t>
      </w:r>
      <w:r w:rsidR="00C921AB" w:rsidRPr="00C921AB">
        <w:t>Guidelines</w:t>
      </w:r>
      <w:bookmarkEnd w:id="72"/>
      <w:bookmarkEnd w:id="73"/>
      <w:bookmarkEnd w:id="74"/>
    </w:p>
    <w:bookmarkEnd w:id="75"/>
    <w:bookmarkEnd w:id="76"/>
    <w:p w14:paraId="305816DB" w14:textId="77777777" w:rsidR="008719AF" w:rsidRPr="003119AC" w:rsidRDefault="008719AF" w:rsidP="003119AC">
      <w:pPr>
        <w:pStyle w:val="BodyText"/>
      </w:pPr>
      <w:r w:rsidRPr="003119AC">
        <w:t xml:space="preserve">This document also serves as style guide for final year project reports. In order to give a similar </w:t>
      </w:r>
      <w:r w:rsidR="00D7233E" w:rsidRPr="003119AC">
        <w:t>high-quality</w:t>
      </w:r>
      <w:r w:rsidRPr="003119AC">
        <w:t xml:space="preserve"> appearance to all final year software project reports this template uses a collection of predefined Microsoft Word formatting styles. </w:t>
      </w:r>
      <w:r w:rsidRPr="003119AC">
        <w:rPr>
          <w:b/>
        </w:rPr>
        <w:t>These styles should be used without modification or replacement.</w:t>
      </w:r>
      <w:r w:rsidRPr="003119AC">
        <w:t xml:space="preserve"> Font in the document is </w:t>
      </w:r>
      <w:r w:rsidRPr="00D7233E">
        <w:rPr>
          <w:b/>
          <w:bCs/>
          <w:i/>
          <w:iCs/>
        </w:rPr>
        <w:t>“Time New Roman”.</w:t>
      </w:r>
      <w:r w:rsidRPr="003119AC">
        <w:t xml:space="preserve"> This template provides following styles: </w:t>
      </w:r>
    </w:p>
    <w:p w14:paraId="3E71A1AE" w14:textId="77777777" w:rsidR="0052222B" w:rsidRPr="00D743D5" w:rsidRDefault="0052222B" w:rsidP="00482896">
      <w:pPr>
        <w:pStyle w:val="Bullet"/>
      </w:pPr>
      <w:r w:rsidRPr="00D743D5">
        <w:rPr>
          <w:b/>
        </w:rPr>
        <w:t>Title</w:t>
      </w:r>
      <w:r>
        <w:t xml:space="preserve"> – the main title</w:t>
      </w:r>
      <w:r w:rsidR="00D7233E">
        <w:t xml:space="preserve"> style</w:t>
      </w:r>
    </w:p>
    <w:p w14:paraId="28546D0D" w14:textId="77777777" w:rsidR="0052222B" w:rsidRDefault="0052222B" w:rsidP="00482896">
      <w:pPr>
        <w:pStyle w:val="Bullet"/>
      </w:pPr>
      <w:r>
        <w:rPr>
          <w:b/>
        </w:rPr>
        <w:t>Title2</w:t>
      </w:r>
      <w:r>
        <w:t xml:space="preserve"> – the subtitle style</w:t>
      </w:r>
    </w:p>
    <w:p w14:paraId="49E84139" w14:textId="77777777" w:rsidR="0052222B" w:rsidRPr="00D743D5" w:rsidRDefault="0052222B" w:rsidP="00482896">
      <w:pPr>
        <w:pStyle w:val="Bullet"/>
      </w:pPr>
      <w:r w:rsidRPr="00D743D5">
        <w:rPr>
          <w:b/>
        </w:rPr>
        <w:t>Body Text</w:t>
      </w:r>
      <w:r w:rsidRPr="00D743D5">
        <w:t xml:space="preserve"> – style for paragraphs</w:t>
      </w:r>
    </w:p>
    <w:p w14:paraId="6E1AF5B4" w14:textId="77777777" w:rsidR="0052222B" w:rsidRDefault="0052222B" w:rsidP="00482896">
      <w:pPr>
        <w:pStyle w:val="Bullet"/>
      </w:pPr>
      <w:r w:rsidRPr="00D743D5">
        <w:rPr>
          <w:b/>
        </w:rPr>
        <w:t>Caption</w:t>
      </w:r>
      <w:r w:rsidRPr="00D743D5">
        <w:t xml:space="preserve"> – the styl</w:t>
      </w:r>
      <w:r>
        <w:t>e for a figure or table caption</w:t>
      </w:r>
    </w:p>
    <w:p w14:paraId="1B50FDF8" w14:textId="77777777" w:rsidR="0052222B" w:rsidRDefault="0052222B" w:rsidP="00482896">
      <w:pPr>
        <w:pStyle w:val="Bullet"/>
      </w:pPr>
      <w:r>
        <w:rPr>
          <w:b/>
        </w:rPr>
        <w:t xml:space="preserve">Table Description </w:t>
      </w:r>
      <w:r>
        <w:t>– the style for description of table</w:t>
      </w:r>
      <w:r w:rsidR="00035BA7">
        <w:t>, it must be added after caption.</w:t>
      </w:r>
    </w:p>
    <w:p w14:paraId="0D2BC513" w14:textId="77777777" w:rsidR="0052222B" w:rsidRPr="00D743D5" w:rsidRDefault="0052222B" w:rsidP="00482896">
      <w:pPr>
        <w:pStyle w:val="Bullet"/>
      </w:pPr>
      <w:r>
        <w:rPr>
          <w:b/>
        </w:rPr>
        <w:t xml:space="preserve">Figure Description </w:t>
      </w:r>
      <w:r w:rsidRPr="00AA728B">
        <w:t>-</w:t>
      </w:r>
      <w:r>
        <w:t xml:space="preserve"> the style for description of figure</w:t>
      </w:r>
      <w:r w:rsidR="00035BA7">
        <w:t>,</w:t>
      </w:r>
      <w:r w:rsidR="00035BA7" w:rsidRPr="00035BA7">
        <w:t xml:space="preserve"> </w:t>
      </w:r>
      <w:r w:rsidR="00035BA7">
        <w:t>it must be added after caption.</w:t>
      </w:r>
    </w:p>
    <w:p w14:paraId="6334234C" w14:textId="77777777" w:rsidR="0052222B" w:rsidRDefault="0052222B" w:rsidP="00482896">
      <w:pPr>
        <w:pStyle w:val="Bullet"/>
      </w:pPr>
      <w:r w:rsidRPr="00D743D5">
        <w:rPr>
          <w:b/>
        </w:rPr>
        <w:t>Code</w:t>
      </w:r>
      <w:r w:rsidRPr="00D743D5">
        <w:t xml:space="preserve"> – th</w:t>
      </w:r>
      <w:r>
        <w:t>e style for program source code</w:t>
      </w:r>
    </w:p>
    <w:p w14:paraId="623AF9B1" w14:textId="77777777" w:rsidR="00BE2D44" w:rsidRDefault="00BE2D44" w:rsidP="00482896">
      <w:pPr>
        <w:pStyle w:val="Bullet"/>
      </w:pPr>
      <w:r>
        <w:rPr>
          <w:b/>
        </w:rPr>
        <w:t xml:space="preserve">int x </w:t>
      </w:r>
      <w:r>
        <w:t>= 10; // Writing important code</w:t>
      </w:r>
    </w:p>
    <w:p w14:paraId="0B89E866" w14:textId="77777777" w:rsidR="0052222B" w:rsidRPr="00D743D5" w:rsidRDefault="0052222B" w:rsidP="00482896">
      <w:pPr>
        <w:pStyle w:val="Bullet"/>
      </w:pPr>
      <w:r>
        <w:rPr>
          <w:b/>
        </w:rPr>
        <w:t xml:space="preserve">Table Header Row </w:t>
      </w:r>
      <w:r>
        <w:t>– Style for the header row of table</w:t>
      </w:r>
    </w:p>
    <w:p w14:paraId="44A55683" w14:textId="77777777" w:rsidR="0052222B" w:rsidRPr="00D743D5" w:rsidRDefault="0052222B" w:rsidP="00482896">
      <w:pPr>
        <w:pStyle w:val="Bullet"/>
      </w:pPr>
      <w:r w:rsidRPr="00D743D5">
        <w:rPr>
          <w:b/>
        </w:rPr>
        <w:t>Table Grid</w:t>
      </w:r>
      <w:r>
        <w:t xml:space="preserve"> – the style for the data rows in the tables</w:t>
      </w:r>
    </w:p>
    <w:p w14:paraId="15F4C80B" w14:textId="77777777" w:rsidR="00B1123E" w:rsidRDefault="0052222B" w:rsidP="00482896">
      <w:pPr>
        <w:pStyle w:val="Bullet"/>
      </w:pPr>
      <w:r w:rsidRPr="00D743D5">
        <w:rPr>
          <w:b/>
        </w:rPr>
        <w:t>Reference</w:t>
      </w:r>
      <w:r>
        <w:t xml:space="preserve"> – The style for reference</w:t>
      </w:r>
      <w:r w:rsidR="00D7233E">
        <w:t>s</w:t>
      </w:r>
    </w:p>
    <w:p w14:paraId="6AAB0969" w14:textId="77777777" w:rsidR="0052222B" w:rsidRDefault="0052222B" w:rsidP="00482896">
      <w:pPr>
        <w:pStyle w:val="Bullet"/>
      </w:pPr>
      <w:r>
        <w:rPr>
          <w:b/>
        </w:rPr>
        <w:t xml:space="preserve">Bullets </w:t>
      </w:r>
      <w:r>
        <w:t>– The style for th</w:t>
      </w:r>
      <w:r w:rsidR="00D7233E">
        <w:t>e bullet</w:t>
      </w:r>
      <w:r>
        <w:t xml:space="preserve"> list</w:t>
      </w:r>
      <w:r w:rsidR="00D7233E">
        <w:t>s</w:t>
      </w:r>
    </w:p>
    <w:p w14:paraId="3E9502EC" w14:textId="77777777" w:rsidR="0052222B" w:rsidRDefault="0052222B" w:rsidP="00482896">
      <w:pPr>
        <w:pStyle w:val="Bullet"/>
      </w:pPr>
      <w:r w:rsidRPr="00D743D5">
        <w:rPr>
          <w:b/>
        </w:rPr>
        <w:t>Numbered</w:t>
      </w:r>
      <w:r>
        <w:t xml:space="preserve"> </w:t>
      </w:r>
      <w:r w:rsidR="00BE2D44" w:rsidRPr="00BE2D44">
        <w:rPr>
          <w:b/>
          <w:bCs/>
        </w:rPr>
        <w:t>List</w:t>
      </w:r>
      <w:r>
        <w:t>– Style for numbered list</w:t>
      </w:r>
      <w:r w:rsidR="00D7233E">
        <w:t>s</w:t>
      </w:r>
    </w:p>
    <w:p w14:paraId="759DE249" w14:textId="77777777" w:rsidR="00035BA7" w:rsidRDefault="00035BA7" w:rsidP="00035BA7">
      <w:pPr>
        <w:pStyle w:val="BodyText"/>
      </w:pPr>
      <w:r>
        <w:t>All Heading styles with different level numbers are listed below</w:t>
      </w:r>
      <w:r w:rsidRPr="00035BA7">
        <w:t>.</w:t>
      </w:r>
    </w:p>
    <w:p w14:paraId="44FF0075" w14:textId="77777777" w:rsidR="00035BA7" w:rsidRDefault="00035BA7" w:rsidP="00C804E9">
      <w:pPr>
        <w:pStyle w:val="Heading1"/>
        <w:numPr>
          <w:ilvl w:val="0"/>
          <w:numId w:val="9"/>
        </w:numPr>
      </w:pPr>
      <w:bookmarkStart w:id="77" w:name="_Toc55559527"/>
      <w:bookmarkStart w:id="78" w:name="_Toc55560441"/>
      <w:bookmarkStart w:id="79" w:name="_Toc55561111"/>
      <w:bookmarkStart w:id="80" w:name="_Toc113958817"/>
      <w:r>
        <w:t>Heading 1</w:t>
      </w:r>
      <w:bookmarkEnd w:id="77"/>
      <w:bookmarkEnd w:id="78"/>
      <w:bookmarkEnd w:id="79"/>
      <w:bookmarkEnd w:id="80"/>
    </w:p>
    <w:p w14:paraId="05C15EC0" w14:textId="77777777" w:rsidR="00035BA7" w:rsidRPr="00035BA7" w:rsidRDefault="00035BA7" w:rsidP="00967B9B">
      <w:pPr>
        <w:pStyle w:val="Heading2"/>
      </w:pPr>
      <w:bookmarkStart w:id="81" w:name="_Toc55559528"/>
      <w:bookmarkStart w:id="82" w:name="_Toc55560442"/>
      <w:bookmarkStart w:id="83" w:name="_Toc55561112"/>
      <w:bookmarkStart w:id="84" w:name="_Toc113958818"/>
      <w:r w:rsidRPr="00035BA7">
        <w:t xml:space="preserve">Heading </w:t>
      </w:r>
      <w:r>
        <w:t>2</w:t>
      </w:r>
      <w:bookmarkEnd w:id="81"/>
      <w:bookmarkEnd w:id="82"/>
      <w:bookmarkEnd w:id="83"/>
      <w:bookmarkEnd w:id="84"/>
    </w:p>
    <w:p w14:paraId="665CA1D9" w14:textId="77777777" w:rsidR="00035BA7" w:rsidRPr="00035BA7" w:rsidRDefault="00035BA7" w:rsidP="00655EB5">
      <w:pPr>
        <w:pStyle w:val="Heading3"/>
      </w:pPr>
      <w:bookmarkStart w:id="85" w:name="_Toc55559529"/>
      <w:bookmarkStart w:id="86" w:name="_Toc55560443"/>
      <w:bookmarkStart w:id="87" w:name="_Toc55561113"/>
      <w:bookmarkStart w:id="88" w:name="_Toc113958819"/>
      <w:r w:rsidRPr="00035BA7">
        <w:t xml:space="preserve">Heading </w:t>
      </w:r>
      <w:r>
        <w:t>3</w:t>
      </w:r>
      <w:bookmarkEnd w:id="85"/>
      <w:bookmarkEnd w:id="86"/>
      <w:bookmarkEnd w:id="87"/>
      <w:bookmarkEnd w:id="88"/>
    </w:p>
    <w:p w14:paraId="0AB9E138" w14:textId="77777777" w:rsidR="00035BA7" w:rsidRPr="00820648" w:rsidRDefault="00035BA7" w:rsidP="00820648">
      <w:pPr>
        <w:pStyle w:val="Heading4"/>
      </w:pPr>
      <w:r w:rsidRPr="00820648">
        <w:t>Heading 4</w:t>
      </w:r>
    </w:p>
    <w:p w14:paraId="1801DD97" w14:textId="77777777" w:rsidR="00035BA7" w:rsidRPr="00820648" w:rsidRDefault="00035BA7" w:rsidP="00820648">
      <w:pPr>
        <w:pStyle w:val="Heading5"/>
      </w:pPr>
      <w:r w:rsidRPr="00820648">
        <w:t>Heading 5</w:t>
      </w:r>
    </w:p>
    <w:p w14:paraId="1A9E9ED5" w14:textId="77777777" w:rsidR="00035BA7" w:rsidRPr="00820648" w:rsidRDefault="00035BA7" w:rsidP="00820648">
      <w:pPr>
        <w:pStyle w:val="Heading6"/>
      </w:pPr>
      <w:r w:rsidRPr="00820648">
        <w:t>Heading 6</w:t>
      </w:r>
    </w:p>
    <w:p w14:paraId="524014F7" w14:textId="77777777" w:rsidR="00035BA7" w:rsidRPr="00035BA7" w:rsidRDefault="00035BA7" w:rsidP="00035BA7">
      <w:pPr>
        <w:pStyle w:val="Heading7"/>
      </w:pPr>
      <w:r w:rsidRPr="00035BA7">
        <w:t xml:space="preserve">Heading </w:t>
      </w:r>
      <w:r>
        <w:t>7</w:t>
      </w:r>
    </w:p>
    <w:p w14:paraId="7F711B6C" w14:textId="77777777" w:rsidR="00035BA7" w:rsidRPr="00035BA7" w:rsidRDefault="00035BA7" w:rsidP="00035BA7">
      <w:pPr>
        <w:pStyle w:val="Heading8"/>
      </w:pPr>
      <w:r w:rsidRPr="00035BA7">
        <w:t xml:space="preserve">Heading </w:t>
      </w:r>
      <w:r>
        <w:t>8</w:t>
      </w:r>
    </w:p>
    <w:p w14:paraId="3135FA51" w14:textId="77777777" w:rsidR="00035BA7" w:rsidRDefault="00035BA7" w:rsidP="00035BA7">
      <w:pPr>
        <w:pStyle w:val="Heading9"/>
      </w:pPr>
      <w:r w:rsidRPr="00035BA7">
        <w:t xml:space="preserve">Heading </w:t>
      </w:r>
      <w:r>
        <w:t>9</w:t>
      </w:r>
    </w:p>
    <w:p w14:paraId="7ED0C778" w14:textId="77777777" w:rsidR="00C804E9" w:rsidRDefault="00C804E9" w:rsidP="00C804E9"/>
    <w:p w14:paraId="2A8142D4" w14:textId="77777777" w:rsidR="00C804E9" w:rsidRPr="00C804E9" w:rsidRDefault="00C804E9" w:rsidP="00C804E9"/>
    <w:p w14:paraId="3BED78C9" w14:textId="77777777" w:rsidR="00C921AB" w:rsidRPr="00035BA7" w:rsidRDefault="00C921AB" w:rsidP="00967B9B">
      <w:pPr>
        <w:pStyle w:val="Heading2"/>
        <w:numPr>
          <w:ilvl w:val="0"/>
          <w:numId w:val="0"/>
        </w:numPr>
      </w:pPr>
      <w:bookmarkStart w:id="89" w:name="_Toc55560444"/>
      <w:bookmarkStart w:id="90" w:name="_Toc55561114"/>
      <w:bookmarkStart w:id="91" w:name="_Toc113958820"/>
      <w:bookmarkStart w:id="92" w:name="_Toc19544228"/>
      <w:bookmarkStart w:id="93" w:name="_Toc19644471"/>
      <w:bookmarkStart w:id="94" w:name="_Toc19696987"/>
      <w:bookmarkStart w:id="95" w:name="_Toc55559530"/>
      <w:r w:rsidRPr="00C921AB">
        <w:lastRenderedPageBreak/>
        <w:t>Tables and Figure</w:t>
      </w:r>
      <w:r>
        <w:t>s</w:t>
      </w:r>
      <w:bookmarkEnd w:id="89"/>
      <w:bookmarkEnd w:id="90"/>
      <w:bookmarkEnd w:id="91"/>
    </w:p>
    <w:bookmarkEnd w:id="92"/>
    <w:bookmarkEnd w:id="93"/>
    <w:bookmarkEnd w:id="94"/>
    <w:bookmarkEnd w:id="95"/>
    <w:p w14:paraId="203F9296" w14:textId="77777777" w:rsidR="00D7233E" w:rsidRDefault="00D7233E" w:rsidP="00BE2D44">
      <w:pPr>
        <w:pStyle w:val="BodyText"/>
      </w:pPr>
      <w:r w:rsidRPr="009235AA">
        <w:t>Tables and figures should be centered</w:t>
      </w:r>
      <w:r>
        <w:t xml:space="preserve"> horizontally. </w:t>
      </w:r>
      <w:r w:rsidRPr="009235AA">
        <w:t xml:space="preserve">The caption button should be used to insert caption for both the figures and tables. All figures and tables must be numbered properly. Always refer to tables and figures according to their numbers. A table or figure can be cited as follows: ‘see Table1’ or ‘as shown in Table1’. The caption of table should be centered above the table and figure caption should be centered below the figure. Place the tables/figures close to </w:t>
      </w:r>
      <w:r>
        <w:t>their reference. Use “Table Header Row” and ‘Table Grid’ style for table’s</w:t>
      </w:r>
      <w:r w:rsidRPr="009235AA">
        <w:t xml:space="preserve"> </w:t>
      </w:r>
      <w:r>
        <w:t>header and data rows respectively</w:t>
      </w:r>
      <w:r w:rsidRPr="008B57AF">
        <w:t>.</w:t>
      </w:r>
      <w:r>
        <w:t xml:space="preserve"> It is compulsory to provide brief description of table/figure after its caption. Styles for table and figure descriptions are “Table Description” and “Figure Description” respectively. </w:t>
      </w:r>
    </w:p>
    <w:p w14:paraId="41E7369F" w14:textId="026B1695" w:rsidR="00BE2D44" w:rsidRPr="00B17CBA" w:rsidRDefault="00BE2D44" w:rsidP="00BE2D44">
      <w:pPr>
        <w:pStyle w:val="BodyText"/>
      </w:pPr>
      <w:r>
        <w:t xml:space="preserve">Press </w:t>
      </w:r>
      <w:r w:rsidRPr="00E25221">
        <w:rPr>
          <w:b/>
          <w:bCs/>
        </w:rPr>
        <w:t>Ctrl</w:t>
      </w:r>
      <w:r w:rsidR="00E25221" w:rsidRPr="00E25221">
        <w:rPr>
          <w:b/>
          <w:bCs/>
        </w:rPr>
        <w:t xml:space="preserve"> </w:t>
      </w:r>
      <w:r w:rsidRPr="00E25221">
        <w:rPr>
          <w:b/>
          <w:bCs/>
        </w:rPr>
        <w:t>+</w:t>
      </w:r>
      <w:r w:rsidR="00E25221" w:rsidRPr="00E25221">
        <w:rPr>
          <w:b/>
          <w:bCs/>
        </w:rPr>
        <w:t xml:space="preserve"> </w:t>
      </w:r>
      <w:r w:rsidRPr="00E25221">
        <w:rPr>
          <w:b/>
          <w:bCs/>
        </w:rPr>
        <w:t>Shift</w:t>
      </w:r>
      <w:r w:rsidR="00E25221" w:rsidRPr="00E25221">
        <w:rPr>
          <w:b/>
          <w:bCs/>
        </w:rPr>
        <w:t xml:space="preserve"> </w:t>
      </w:r>
      <w:r w:rsidRPr="00E25221">
        <w:rPr>
          <w:b/>
          <w:bCs/>
        </w:rPr>
        <w:t>+</w:t>
      </w:r>
      <w:r w:rsidR="00E25221" w:rsidRPr="00E25221">
        <w:rPr>
          <w:b/>
          <w:bCs/>
        </w:rPr>
        <w:t xml:space="preserve"> </w:t>
      </w:r>
      <w:r w:rsidRPr="00E25221">
        <w:rPr>
          <w:b/>
          <w:bCs/>
        </w:rPr>
        <w:t>S</w:t>
      </w:r>
      <w:r>
        <w:t xml:space="preserve"> to see list of styles mentioned above. Figure 1 shows the Apply Style window displaying the list of styles. Select any text then press </w:t>
      </w:r>
      <w:r w:rsidRPr="00E25221">
        <w:rPr>
          <w:b/>
          <w:bCs/>
        </w:rPr>
        <w:t>Ctrl</w:t>
      </w:r>
      <w:r w:rsidR="00E25221" w:rsidRPr="00E25221">
        <w:rPr>
          <w:b/>
          <w:bCs/>
        </w:rPr>
        <w:t xml:space="preserve"> </w:t>
      </w:r>
      <w:r w:rsidRPr="00E25221">
        <w:rPr>
          <w:b/>
          <w:bCs/>
        </w:rPr>
        <w:t>+</w:t>
      </w:r>
      <w:r w:rsidR="00E25221" w:rsidRPr="00E25221">
        <w:rPr>
          <w:b/>
          <w:bCs/>
        </w:rPr>
        <w:t xml:space="preserve"> </w:t>
      </w:r>
      <w:r w:rsidRPr="00E25221">
        <w:rPr>
          <w:b/>
          <w:bCs/>
        </w:rPr>
        <w:t>Shift</w:t>
      </w:r>
      <w:r w:rsidR="00E25221" w:rsidRPr="00E25221">
        <w:rPr>
          <w:b/>
          <w:bCs/>
        </w:rPr>
        <w:t xml:space="preserve"> </w:t>
      </w:r>
      <w:r w:rsidRPr="00E25221">
        <w:rPr>
          <w:b/>
          <w:bCs/>
        </w:rPr>
        <w:t>+</w:t>
      </w:r>
      <w:r w:rsidR="00E25221" w:rsidRPr="00E25221">
        <w:rPr>
          <w:b/>
          <w:bCs/>
        </w:rPr>
        <w:t xml:space="preserve"> </w:t>
      </w:r>
      <w:r w:rsidRPr="00E25221">
        <w:rPr>
          <w:b/>
          <w:bCs/>
        </w:rPr>
        <w:t>S</w:t>
      </w:r>
      <w:r>
        <w:t xml:space="preserve">, the Apply Style window will show you the current style applied on that text and if required, you can change the style by selecting any other style from the “Style Name” dropdown. </w:t>
      </w:r>
    </w:p>
    <w:p w14:paraId="5E273918" w14:textId="77777777" w:rsidR="00D7233E" w:rsidRPr="00D7233E" w:rsidRDefault="00D7233E" w:rsidP="00B55118">
      <w:pPr>
        <w:pStyle w:val="FigureDescription"/>
      </w:pPr>
      <w:r>
        <w:rPr>
          <w:noProof/>
          <w:lang w:val="en-US"/>
        </w:rPr>
        <mc:AlternateContent>
          <mc:Choice Requires="wps">
            <w:drawing>
              <wp:anchor distT="0" distB="0" distL="114300" distR="114300" simplePos="0" relativeHeight="251674112" behindDoc="0" locked="0" layoutInCell="1" allowOverlap="1" wp14:anchorId="6DE80B23" wp14:editId="7A001D8B">
                <wp:simplePos x="0" y="0"/>
                <wp:positionH relativeFrom="column">
                  <wp:posOffset>-635</wp:posOffset>
                </wp:positionH>
                <wp:positionV relativeFrom="paragraph">
                  <wp:posOffset>2607945</wp:posOffset>
                </wp:positionV>
                <wp:extent cx="573278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a:effectLst/>
                      </wps:spPr>
                      <wps:txbx>
                        <w:txbxContent>
                          <w:p w14:paraId="1412E1D2" w14:textId="3F2E85D9" w:rsidR="00644AE3" w:rsidRPr="002B3DBF" w:rsidRDefault="00644AE3" w:rsidP="00D7233E">
                            <w:pPr>
                              <w:pStyle w:val="Caption"/>
                              <w:rPr>
                                <w:sz w:val="24"/>
                                <w:szCs w:val="24"/>
                              </w:rPr>
                            </w:pPr>
                            <w:bookmarkStart w:id="96" w:name="_Toc19544930"/>
                            <w:bookmarkStart w:id="97" w:name="_Toc19699616"/>
                            <w:bookmarkStart w:id="98" w:name="_Toc19700200"/>
                            <w:bookmarkStart w:id="99" w:name="_Toc113879479"/>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List of Styles</w:t>
                            </w:r>
                            <w:bookmarkEnd w:id="96"/>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E80B23" id="_x0000_t202" coordsize="21600,21600" o:spt="202" path="m,l,21600r21600,l21600,xe">
                <v:stroke joinstyle="miter"/>
                <v:path gradientshapeok="t" o:connecttype="rect"/>
              </v:shapetype>
              <v:shape id="Text Box 6" o:spid="_x0000_s1026" type="#_x0000_t202" style="position:absolute;left:0;text-align:left;margin-left:-.05pt;margin-top:205.35pt;width:451.4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" stroked="f">
                <v:textbox style="mso-fit-shape-to-text:t" inset="0,0,0,0">
                  <w:txbxContent>
                    <w:p w14:paraId="1412E1D2" w14:textId="3F2E85D9" w:rsidR="00644AE3" w:rsidRPr="002B3DBF" w:rsidRDefault="00644AE3" w:rsidP="00D7233E">
                      <w:pPr>
                        <w:pStyle w:val="Caption"/>
                        <w:rPr>
                          <w:sz w:val="24"/>
                          <w:szCs w:val="24"/>
                        </w:rPr>
                      </w:pPr>
                      <w:bookmarkStart w:id="100" w:name="_Toc19544930"/>
                      <w:bookmarkStart w:id="101" w:name="_Toc19699616"/>
                      <w:bookmarkStart w:id="102" w:name="_Toc19700200"/>
                      <w:bookmarkStart w:id="103" w:name="_Toc113879479"/>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List of Styles</w:t>
                      </w:r>
                      <w:bookmarkEnd w:id="100"/>
                      <w:bookmarkEnd w:id="101"/>
                      <w:bookmarkEnd w:id="102"/>
                      <w:bookmarkEnd w:id="103"/>
                    </w:p>
                  </w:txbxContent>
                </v:textbox>
                <w10:wrap type="topAndBottom"/>
              </v:shape>
            </w:pict>
          </mc:Fallback>
        </mc:AlternateContent>
      </w:r>
      <w:r w:rsidRPr="00C37F1A">
        <w:rPr>
          <w:noProof/>
          <w:lang w:val="en-US"/>
        </w:rPr>
        <w:drawing>
          <wp:anchor distT="0" distB="0" distL="114300" distR="114300" simplePos="0" relativeHeight="251673088" behindDoc="0" locked="0" layoutInCell="1" allowOverlap="1" wp14:anchorId="717A69FC" wp14:editId="0040D892">
            <wp:simplePos x="0" y="0"/>
            <wp:positionH relativeFrom="page">
              <wp:align>center</wp:align>
            </wp:positionH>
            <wp:positionV relativeFrom="paragraph">
              <wp:posOffset>0</wp:posOffset>
            </wp:positionV>
            <wp:extent cx="5733288" cy="2551176"/>
            <wp:effectExtent l="19050" t="19050" r="20320" b="2095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288" cy="2551176"/>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t>This is brief description of above figure.</w:t>
      </w:r>
    </w:p>
    <w:p w14:paraId="21C62490" w14:textId="0D75D669" w:rsidR="00C51239" w:rsidRPr="009F421A" w:rsidRDefault="00C51239" w:rsidP="00C51239">
      <w:pPr>
        <w:pStyle w:val="Caption"/>
      </w:pPr>
      <w:bookmarkStart w:id="104" w:name="_Toc113452248"/>
      <w:r w:rsidRPr="009F421A">
        <w:t xml:space="preserve">Table </w:t>
      </w:r>
      <w:r>
        <w:rPr>
          <w:noProof/>
        </w:rPr>
        <w:fldChar w:fldCharType="begin"/>
      </w:r>
      <w:r>
        <w:rPr>
          <w:noProof/>
        </w:rPr>
        <w:instrText xml:space="preserve"> SEQ Table \* ARABIC </w:instrText>
      </w:r>
      <w:r>
        <w:rPr>
          <w:noProof/>
        </w:rPr>
        <w:fldChar w:fldCharType="separate"/>
      </w:r>
      <w:r w:rsidR="00884372">
        <w:rPr>
          <w:noProof/>
        </w:rPr>
        <w:t>2</w:t>
      </w:r>
      <w:r>
        <w:rPr>
          <w:noProof/>
        </w:rPr>
        <w:fldChar w:fldCharType="end"/>
      </w:r>
      <w:r w:rsidRPr="009F421A">
        <w:t>: This is Sample table caption</w:t>
      </w:r>
      <w:bookmarkEnd w:id="104"/>
    </w:p>
    <w:p w14:paraId="49756FCB" w14:textId="77777777" w:rsidR="00C51239" w:rsidRPr="005D2627" w:rsidRDefault="00C51239" w:rsidP="00B55118">
      <w:pPr>
        <w:pStyle w:val="TableDescription"/>
      </w:pPr>
      <w:r>
        <w:t>This is brief description of following Table.</w:t>
      </w:r>
    </w:p>
    <w:tbl>
      <w:tblPr>
        <w:tblStyle w:val="TableGrid"/>
        <w:tblW w:w="0" w:type="auto"/>
        <w:tblLayout w:type="fixed"/>
        <w:tblLook w:val="04A0" w:firstRow="1" w:lastRow="0" w:firstColumn="1" w:lastColumn="0" w:noHBand="0" w:noVBand="1"/>
      </w:tblPr>
      <w:tblGrid>
        <w:gridCol w:w="1800"/>
        <w:gridCol w:w="1800"/>
        <w:gridCol w:w="1800"/>
        <w:gridCol w:w="1800"/>
      </w:tblGrid>
      <w:tr w:rsidR="00C51239" w:rsidRPr="008B57AF" w14:paraId="3E5E0F08" w14:textId="77777777" w:rsidTr="00C921AB">
        <w:trPr>
          <w:trHeight w:val="432"/>
        </w:trPr>
        <w:tc>
          <w:tcPr>
            <w:tcW w:w="1800" w:type="dxa"/>
          </w:tcPr>
          <w:p w14:paraId="394EA386" w14:textId="77777777" w:rsidR="00C51239" w:rsidRPr="008D413B" w:rsidRDefault="00C51239" w:rsidP="00C921AB">
            <w:pPr>
              <w:pStyle w:val="TableHeaderRow"/>
            </w:pPr>
            <w:r w:rsidRPr="008D413B">
              <w:t>Header row</w:t>
            </w:r>
          </w:p>
        </w:tc>
        <w:tc>
          <w:tcPr>
            <w:tcW w:w="1800" w:type="dxa"/>
          </w:tcPr>
          <w:p w14:paraId="18E43149" w14:textId="77777777" w:rsidR="00C51239" w:rsidRPr="008D413B" w:rsidRDefault="00C51239" w:rsidP="00C921AB">
            <w:pPr>
              <w:pStyle w:val="TableHeaderRow"/>
            </w:pPr>
            <w:r w:rsidRPr="008D413B">
              <w:t>Header row</w:t>
            </w:r>
          </w:p>
        </w:tc>
        <w:tc>
          <w:tcPr>
            <w:tcW w:w="1800" w:type="dxa"/>
          </w:tcPr>
          <w:p w14:paraId="05437CB0" w14:textId="77777777" w:rsidR="00C51239" w:rsidRPr="008D413B" w:rsidRDefault="00C51239" w:rsidP="00C921AB">
            <w:pPr>
              <w:pStyle w:val="TableHeaderRow"/>
            </w:pPr>
            <w:r w:rsidRPr="008D413B">
              <w:t>Header row</w:t>
            </w:r>
          </w:p>
        </w:tc>
        <w:tc>
          <w:tcPr>
            <w:tcW w:w="1800" w:type="dxa"/>
          </w:tcPr>
          <w:p w14:paraId="09132423" w14:textId="77777777" w:rsidR="00C51239" w:rsidRPr="008D413B" w:rsidRDefault="00C51239" w:rsidP="00C921AB">
            <w:pPr>
              <w:pStyle w:val="TableHeaderRow"/>
            </w:pPr>
            <w:r w:rsidRPr="008D413B">
              <w:t>Header row</w:t>
            </w:r>
          </w:p>
        </w:tc>
      </w:tr>
      <w:tr w:rsidR="00C51239" w:rsidRPr="008B57AF" w14:paraId="2C648368" w14:textId="77777777" w:rsidTr="00C921AB">
        <w:trPr>
          <w:trHeight w:val="432"/>
        </w:trPr>
        <w:tc>
          <w:tcPr>
            <w:tcW w:w="1800" w:type="dxa"/>
          </w:tcPr>
          <w:p w14:paraId="39738837" w14:textId="77777777" w:rsidR="00C51239" w:rsidRPr="00F1146C" w:rsidRDefault="00C51239" w:rsidP="00C921AB">
            <w:r w:rsidRPr="00F1146C">
              <w:t>Row1 col1</w:t>
            </w:r>
          </w:p>
        </w:tc>
        <w:tc>
          <w:tcPr>
            <w:tcW w:w="1800" w:type="dxa"/>
          </w:tcPr>
          <w:p w14:paraId="203D6572" w14:textId="77777777" w:rsidR="00C51239" w:rsidRPr="00F1146C" w:rsidRDefault="00C51239" w:rsidP="00C921AB">
            <w:r w:rsidRPr="00F1146C">
              <w:t>Row1 col2</w:t>
            </w:r>
          </w:p>
        </w:tc>
        <w:tc>
          <w:tcPr>
            <w:tcW w:w="1800" w:type="dxa"/>
          </w:tcPr>
          <w:p w14:paraId="6E699A7B" w14:textId="77777777" w:rsidR="00C51239" w:rsidRPr="00F1146C" w:rsidRDefault="00C51239" w:rsidP="00C921AB">
            <w:r w:rsidRPr="00F1146C">
              <w:t>Row1 col3</w:t>
            </w:r>
          </w:p>
        </w:tc>
        <w:tc>
          <w:tcPr>
            <w:tcW w:w="1800" w:type="dxa"/>
          </w:tcPr>
          <w:p w14:paraId="6458593E" w14:textId="77777777" w:rsidR="00C51239" w:rsidRPr="00F1146C" w:rsidRDefault="00C51239" w:rsidP="00C921AB">
            <w:r w:rsidRPr="00F1146C">
              <w:t>Row1 col4</w:t>
            </w:r>
          </w:p>
        </w:tc>
      </w:tr>
      <w:tr w:rsidR="00C51239" w:rsidRPr="008B57AF" w14:paraId="3F43614F" w14:textId="77777777" w:rsidTr="00C921AB">
        <w:trPr>
          <w:trHeight w:val="432"/>
        </w:trPr>
        <w:tc>
          <w:tcPr>
            <w:tcW w:w="1800" w:type="dxa"/>
          </w:tcPr>
          <w:p w14:paraId="2711E521" w14:textId="77777777" w:rsidR="00C51239" w:rsidRPr="00F1146C" w:rsidRDefault="00C51239" w:rsidP="00C921AB">
            <w:r w:rsidRPr="00F1146C">
              <w:t>Row2 col1</w:t>
            </w:r>
          </w:p>
        </w:tc>
        <w:tc>
          <w:tcPr>
            <w:tcW w:w="1800" w:type="dxa"/>
          </w:tcPr>
          <w:p w14:paraId="748FED3D" w14:textId="77777777" w:rsidR="00C51239" w:rsidRPr="00F1146C" w:rsidRDefault="00C51239" w:rsidP="00C921AB">
            <w:r w:rsidRPr="00F1146C">
              <w:t>Row2 col2</w:t>
            </w:r>
          </w:p>
        </w:tc>
        <w:tc>
          <w:tcPr>
            <w:tcW w:w="1800" w:type="dxa"/>
          </w:tcPr>
          <w:p w14:paraId="508D3D96" w14:textId="77777777" w:rsidR="00C51239" w:rsidRPr="00F1146C" w:rsidRDefault="00C51239" w:rsidP="00C921AB">
            <w:r w:rsidRPr="00F1146C">
              <w:t>Row2 col3</w:t>
            </w:r>
          </w:p>
        </w:tc>
        <w:tc>
          <w:tcPr>
            <w:tcW w:w="1800" w:type="dxa"/>
          </w:tcPr>
          <w:p w14:paraId="55808A38" w14:textId="77777777" w:rsidR="00C51239" w:rsidRPr="00F1146C" w:rsidRDefault="00C51239" w:rsidP="00C921AB">
            <w:r w:rsidRPr="00F1146C">
              <w:t>Row2 col4</w:t>
            </w:r>
          </w:p>
        </w:tc>
      </w:tr>
    </w:tbl>
    <w:p w14:paraId="16F8DACF" w14:textId="2832B46B" w:rsidR="0052222B" w:rsidRPr="009F421A" w:rsidRDefault="0052222B" w:rsidP="0052222B">
      <w:pPr>
        <w:pStyle w:val="Caption"/>
      </w:pPr>
      <w:bookmarkStart w:id="105" w:name="_Toc19699615"/>
      <w:bookmarkStart w:id="106" w:name="_Toc113452249"/>
      <w:r w:rsidRPr="009F421A">
        <w:t xml:space="preserve">Table </w:t>
      </w:r>
      <w:r>
        <w:rPr>
          <w:noProof/>
        </w:rPr>
        <w:fldChar w:fldCharType="begin"/>
      </w:r>
      <w:r>
        <w:rPr>
          <w:noProof/>
        </w:rPr>
        <w:instrText xml:space="preserve"> SEQ Table \* ARABIC </w:instrText>
      </w:r>
      <w:r>
        <w:rPr>
          <w:noProof/>
        </w:rPr>
        <w:fldChar w:fldCharType="separate"/>
      </w:r>
      <w:r w:rsidR="00884372">
        <w:rPr>
          <w:noProof/>
        </w:rPr>
        <w:t>3</w:t>
      </w:r>
      <w:r>
        <w:rPr>
          <w:noProof/>
        </w:rPr>
        <w:fldChar w:fldCharType="end"/>
      </w:r>
      <w:r w:rsidRPr="009F421A">
        <w:t>: This is Sample table caption</w:t>
      </w:r>
      <w:bookmarkEnd w:id="105"/>
      <w:bookmarkEnd w:id="106"/>
    </w:p>
    <w:p w14:paraId="63EEF922" w14:textId="77777777" w:rsidR="0052222B" w:rsidRPr="005D2627" w:rsidRDefault="0052222B" w:rsidP="00B55118">
      <w:pPr>
        <w:pStyle w:val="TableDescription"/>
      </w:pPr>
      <w:r>
        <w:t>This is brief description of following Table.</w:t>
      </w:r>
    </w:p>
    <w:tbl>
      <w:tblPr>
        <w:tblStyle w:val="TableGrid"/>
        <w:tblW w:w="0" w:type="auto"/>
        <w:tblLayout w:type="fixed"/>
        <w:tblLook w:val="04A0" w:firstRow="1" w:lastRow="0" w:firstColumn="1" w:lastColumn="0" w:noHBand="0" w:noVBand="1"/>
      </w:tblPr>
      <w:tblGrid>
        <w:gridCol w:w="1800"/>
        <w:gridCol w:w="1800"/>
        <w:gridCol w:w="1800"/>
        <w:gridCol w:w="1800"/>
      </w:tblGrid>
      <w:tr w:rsidR="0052222B" w:rsidRPr="008B57AF" w14:paraId="5990B41B" w14:textId="77777777" w:rsidTr="008D413B">
        <w:trPr>
          <w:trHeight w:val="432"/>
        </w:trPr>
        <w:tc>
          <w:tcPr>
            <w:tcW w:w="1800" w:type="dxa"/>
          </w:tcPr>
          <w:p w14:paraId="61D8878F" w14:textId="77777777" w:rsidR="0052222B" w:rsidRPr="008D413B" w:rsidRDefault="0052222B" w:rsidP="008D413B">
            <w:pPr>
              <w:pStyle w:val="TableHeaderRow"/>
            </w:pPr>
            <w:r w:rsidRPr="008D413B">
              <w:t>Header row</w:t>
            </w:r>
          </w:p>
        </w:tc>
        <w:tc>
          <w:tcPr>
            <w:tcW w:w="1800" w:type="dxa"/>
          </w:tcPr>
          <w:p w14:paraId="4AD55C9A" w14:textId="77777777" w:rsidR="0052222B" w:rsidRPr="008D413B" w:rsidRDefault="0052222B" w:rsidP="008D413B">
            <w:pPr>
              <w:pStyle w:val="TableHeaderRow"/>
            </w:pPr>
            <w:r w:rsidRPr="008D413B">
              <w:t>Header row</w:t>
            </w:r>
          </w:p>
        </w:tc>
        <w:tc>
          <w:tcPr>
            <w:tcW w:w="1800" w:type="dxa"/>
          </w:tcPr>
          <w:p w14:paraId="764E701C" w14:textId="77777777" w:rsidR="0052222B" w:rsidRPr="008D413B" w:rsidRDefault="0052222B" w:rsidP="008D413B">
            <w:pPr>
              <w:pStyle w:val="TableHeaderRow"/>
            </w:pPr>
            <w:r w:rsidRPr="008D413B">
              <w:t>Header row</w:t>
            </w:r>
          </w:p>
        </w:tc>
        <w:tc>
          <w:tcPr>
            <w:tcW w:w="1800" w:type="dxa"/>
          </w:tcPr>
          <w:p w14:paraId="3A2FDF27" w14:textId="77777777" w:rsidR="0052222B" w:rsidRPr="008D413B" w:rsidRDefault="0052222B" w:rsidP="008D413B">
            <w:pPr>
              <w:pStyle w:val="TableHeaderRow"/>
            </w:pPr>
            <w:r w:rsidRPr="008D413B">
              <w:t>Header row</w:t>
            </w:r>
          </w:p>
        </w:tc>
      </w:tr>
      <w:tr w:rsidR="0052222B" w:rsidRPr="008B57AF" w14:paraId="31D1DCFB" w14:textId="77777777" w:rsidTr="008D413B">
        <w:trPr>
          <w:trHeight w:val="432"/>
        </w:trPr>
        <w:tc>
          <w:tcPr>
            <w:tcW w:w="1800" w:type="dxa"/>
          </w:tcPr>
          <w:p w14:paraId="1F5A60F4" w14:textId="77777777" w:rsidR="0052222B" w:rsidRPr="00F1146C" w:rsidRDefault="0052222B" w:rsidP="00070126">
            <w:r w:rsidRPr="00F1146C">
              <w:t>Row1 col1</w:t>
            </w:r>
          </w:p>
        </w:tc>
        <w:tc>
          <w:tcPr>
            <w:tcW w:w="1800" w:type="dxa"/>
          </w:tcPr>
          <w:p w14:paraId="69462EC1" w14:textId="77777777" w:rsidR="0052222B" w:rsidRPr="00F1146C" w:rsidRDefault="0052222B" w:rsidP="00070126">
            <w:r w:rsidRPr="00F1146C">
              <w:t>Row1 col2</w:t>
            </w:r>
          </w:p>
        </w:tc>
        <w:tc>
          <w:tcPr>
            <w:tcW w:w="1800" w:type="dxa"/>
          </w:tcPr>
          <w:p w14:paraId="447C9235" w14:textId="77777777" w:rsidR="0052222B" w:rsidRPr="00F1146C" w:rsidRDefault="0052222B" w:rsidP="00070126">
            <w:r w:rsidRPr="00F1146C">
              <w:t>Row1 col3</w:t>
            </w:r>
          </w:p>
        </w:tc>
        <w:tc>
          <w:tcPr>
            <w:tcW w:w="1800" w:type="dxa"/>
          </w:tcPr>
          <w:p w14:paraId="7A01CAE6" w14:textId="77777777" w:rsidR="0052222B" w:rsidRPr="00F1146C" w:rsidRDefault="0052222B" w:rsidP="00070126">
            <w:r w:rsidRPr="00F1146C">
              <w:t>Row1 col4</w:t>
            </w:r>
          </w:p>
        </w:tc>
      </w:tr>
      <w:tr w:rsidR="0052222B" w:rsidRPr="008B57AF" w14:paraId="12D7F153" w14:textId="77777777" w:rsidTr="008D413B">
        <w:trPr>
          <w:trHeight w:val="432"/>
        </w:trPr>
        <w:tc>
          <w:tcPr>
            <w:tcW w:w="1800" w:type="dxa"/>
          </w:tcPr>
          <w:p w14:paraId="5B1753BC" w14:textId="77777777" w:rsidR="0052222B" w:rsidRPr="00F1146C" w:rsidRDefault="0052222B" w:rsidP="00070126">
            <w:r w:rsidRPr="00F1146C">
              <w:t>Row2 col1</w:t>
            </w:r>
          </w:p>
        </w:tc>
        <w:tc>
          <w:tcPr>
            <w:tcW w:w="1800" w:type="dxa"/>
          </w:tcPr>
          <w:p w14:paraId="28F4493C" w14:textId="77777777" w:rsidR="0052222B" w:rsidRPr="00F1146C" w:rsidRDefault="0052222B" w:rsidP="00070126">
            <w:r w:rsidRPr="00F1146C">
              <w:t>Row2 col2</w:t>
            </w:r>
          </w:p>
        </w:tc>
        <w:tc>
          <w:tcPr>
            <w:tcW w:w="1800" w:type="dxa"/>
          </w:tcPr>
          <w:p w14:paraId="3EAA58E4" w14:textId="77777777" w:rsidR="0052222B" w:rsidRPr="00F1146C" w:rsidRDefault="0052222B" w:rsidP="00070126">
            <w:r w:rsidRPr="00F1146C">
              <w:t>Row2 col3</w:t>
            </w:r>
          </w:p>
        </w:tc>
        <w:tc>
          <w:tcPr>
            <w:tcW w:w="1800" w:type="dxa"/>
          </w:tcPr>
          <w:p w14:paraId="2820F15B" w14:textId="77777777" w:rsidR="0052222B" w:rsidRPr="00F1146C" w:rsidRDefault="0052222B" w:rsidP="00070126">
            <w:r w:rsidRPr="00F1146C">
              <w:t>Row2 col4</w:t>
            </w:r>
          </w:p>
        </w:tc>
      </w:tr>
    </w:tbl>
    <w:p w14:paraId="0151B8A6" w14:textId="77777777" w:rsidR="0052222B" w:rsidRDefault="0052222B" w:rsidP="00967B9B">
      <w:pPr>
        <w:pStyle w:val="Heading2"/>
        <w:numPr>
          <w:ilvl w:val="0"/>
          <w:numId w:val="0"/>
        </w:numPr>
      </w:pPr>
      <w:bookmarkStart w:id="107" w:name="_Toc19544229"/>
      <w:bookmarkStart w:id="108" w:name="_Toc19644472"/>
      <w:bookmarkStart w:id="109" w:name="_Toc19696988"/>
      <w:bookmarkStart w:id="110" w:name="_Toc55559531"/>
      <w:bookmarkStart w:id="111" w:name="_Toc55560445"/>
      <w:bookmarkStart w:id="112" w:name="_Toc55561115"/>
      <w:bookmarkStart w:id="113" w:name="_Toc113958821"/>
      <w:r>
        <w:lastRenderedPageBreak/>
        <w:t>Equations</w:t>
      </w:r>
      <w:bookmarkEnd w:id="107"/>
      <w:bookmarkEnd w:id="108"/>
      <w:bookmarkEnd w:id="109"/>
      <w:bookmarkEnd w:id="110"/>
      <w:bookmarkEnd w:id="111"/>
      <w:bookmarkEnd w:id="112"/>
      <w:bookmarkEnd w:id="113"/>
    </w:p>
    <w:p w14:paraId="37257453" w14:textId="77777777" w:rsidR="0052222B" w:rsidRPr="008B57AF" w:rsidRDefault="0052222B" w:rsidP="00C921AB">
      <w:pPr>
        <w:pStyle w:val="BodyText"/>
      </w:pPr>
      <w:r w:rsidRPr="009235AA">
        <w:t>Use equation editor to write equations in this report. Use last button of the custom tool bar to invoke equation editor. Similar to tables and figures, equations should also be aligned centered hor</w:t>
      </w:r>
      <w:r w:rsidR="00C46F0D">
        <w:t xml:space="preserve">izontally. Number all </w:t>
      </w:r>
      <w:r w:rsidRPr="009235AA">
        <w:t xml:space="preserve">equations and insert them in parenthesis. Below is a sample equation and its reference number. An equation can be referenced like this: ‘it is clear from (1)’. </w:t>
      </w:r>
    </w:p>
    <w:p w14:paraId="32EC5A96" w14:textId="77777777" w:rsidR="0052222B" w:rsidRPr="008B57AF" w:rsidRDefault="0052222B" w:rsidP="0052222B">
      <w:pPr>
        <w:pStyle w:val="Caption"/>
      </w:pPr>
      <w:r w:rsidRPr="008B57AF">
        <w:t xml:space="preserve">  </w:t>
      </w:r>
      <w:r w:rsidRPr="008B57AF">
        <w:tab/>
      </w:r>
      <w:r w:rsidRPr="008B57AF">
        <w:tab/>
      </w:r>
      <w:r w:rsidRPr="008B57AF">
        <w:tab/>
      </w:r>
      <w:r w:rsidRPr="008B57AF">
        <w:tab/>
      </w:r>
      <w:r w:rsidR="002D4DC4" w:rsidRPr="008B57AF">
        <w:rPr>
          <w:noProof/>
          <w:position w:val="-30"/>
        </w:rPr>
        <w:object w:dxaOrig="2100" w:dyaOrig="560" w14:anchorId="52C0FB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04.7pt;height:29.7pt;mso-width-percent:0;mso-height-percent:0;mso-width-percent:0;mso-height-percent:0" o:ole="">
            <v:imagedata r:id="rId28" o:title=""/>
          </v:shape>
          <o:OLEObject Type="Embed" ProgID="Equation.3" ShapeID="_x0000_i1025" DrawAspect="Content" ObjectID="_1761936358" r:id="rId29"/>
        </w:object>
      </w:r>
      <w:r w:rsidRPr="008B57AF">
        <w:tab/>
      </w:r>
      <w:r w:rsidRPr="008B57AF">
        <w:tab/>
      </w:r>
      <w:r w:rsidRPr="008B57AF">
        <w:tab/>
      </w:r>
      <w:r w:rsidRPr="008B57AF">
        <w:tab/>
      </w:r>
      <w:r w:rsidRPr="008B57AF">
        <w:tab/>
      </w:r>
      <w:r w:rsidRPr="008B57AF">
        <w:rPr>
          <w:b w:val="0"/>
        </w:rPr>
        <w:t>(1)</w:t>
      </w:r>
    </w:p>
    <w:p w14:paraId="305C07E8" w14:textId="77777777" w:rsidR="0052222B" w:rsidRDefault="0052222B" w:rsidP="00967B9B">
      <w:pPr>
        <w:pStyle w:val="Heading2"/>
        <w:numPr>
          <w:ilvl w:val="0"/>
          <w:numId w:val="0"/>
        </w:numPr>
      </w:pPr>
      <w:bookmarkStart w:id="114" w:name="_Toc19544230"/>
      <w:bookmarkStart w:id="115" w:name="_Toc19644473"/>
      <w:bookmarkStart w:id="116" w:name="_Toc19696989"/>
      <w:bookmarkStart w:id="117" w:name="_Toc55559532"/>
      <w:bookmarkStart w:id="118" w:name="_Toc55560446"/>
      <w:bookmarkStart w:id="119" w:name="_Toc55561116"/>
      <w:bookmarkStart w:id="120" w:name="_Toc113958822"/>
      <w:r>
        <w:t>Header</w:t>
      </w:r>
      <w:bookmarkEnd w:id="114"/>
      <w:bookmarkEnd w:id="115"/>
      <w:r>
        <w:t>/Footer</w:t>
      </w:r>
      <w:bookmarkEnd w:id="116"/>
      <w:bookmarkEnd w:id="117"/>
      <w:bookmarkEnd w:id="118"/>
      <w:bookmarkEnd w:id="119"/>
      <w:bookmarkEnd w:id="120"/>
    </w:p>
    <w:p w14:paraId="55A819D5" w14:textId="7E43F2D9" w:rsidR="0052222B" w:rsidRDefault="0052222B" w:rsidP="0052222B">
      <w:pPr>
        <w:pStyle w:val="BodyText"/>
      </w:pPr>
      <w:r>
        <w:t>Notice the headers in this document, before Introduction (</w:t>
      </w:r>
      <w:r w:rsidR="00E25221">
        <w:t>i.e.,</w:t>
      </w:r>
      <w:r>
        <w:t xml:space="preserve"> the main content of this document) page numbers are in roman numerals. The page numbers of the actual content start with Arabic numerals i.e. 1, 2, 3 and so on. All </w:t>
      </w:r>
      <w:r w:rsidR="00BE2D44">
        <w:t xml:space="preserve">of </w:t>
      </w:r>
      <w:r>
        <w:t xml:space="preserve">the </w:t>
      </w:r>
      <w:r w:rsidRPr="00BE2D44">
        <w:rPr>
          <w:b/>
          <w:bCs/>
        </w:rPr>
        <w:t>odd numbered pages</w:t>
      </w:r>
      <w:r>
        <w:t xml:space="preserve"> contain title of your project while the </w:t>
      </w:r>
      <w:r w:rsidRPr="00BE2D44">
        <w:rPr>
          <w:b/>
          <w:bCs/>
        </w:rPr>
        <w:t>even numbered pages</w:t>
      </w:r>
      <w:r>
        <w:t xml:space="preserve"> contain the section heading (</w:t>
      </w:r>
      <w:r w:rsidR="00E25221">
        <w:t>i.e.,</w:t>
      </w:r>
      <w:r>
        <w:t xml:space="preserve"> chapter’s name) in the headers.  </w:t>
      </w:r>
    </w:p>
    <w:p w14:paraId="2CF3F651" w14:textId="77777777" w:rsidR="00F12446" w:rsidRDefault="00F12446" w:rsidP="00967B9B">
      <w:pPr>
        <w:pStyle w:val="Heading2"/>
        <w:numPr>
          <w:ilvl w:val="0"/>
          <w:numId w:val="0"/>
        </w:numPr>
      </w:pPr>
      <w:bookmarkStart w:id="121" w:name="_Toc23494343"/>
      <w:bookmarkStart w:id="122" w:name="_Toc55559533"/>
      <w:bookmarkStart w:id="123" w:name="_Toc55560447"/>
      <w:bookmarkStart w:id="124" w:name="_Toc55561117"/>
      <w:bookmarkStart w:id="125" w:name="_Toc113958823"/>
      <w:bookmarkStart w:id="126" w:name="_Toc19544231"/>
      <w:bookmarkStart w:id="127" w:name="_Toc19644474"/>
      <w:bookmarkStart w:id="128" w:name="_Toc19696990"/>
      <w:r>
        <w:t>Other Formatting Guidelines</w:t>
      </w:r>
      <w:bookmarkEnd w:id="121"/>
      <w:bookmarkEnd w:id="122"/>
      <w:bookmarkEnd w:id="123"/>
      <w:bookmarkEnd w:id="124"/>
      <w:bookmarkEnd w:id="125"/>
    </w:p>
    <w:p w14:paraId="263D5785" w14:textId="77777777" w:rsidR="00F12446" w:rsidRDefault="00F12446" w:rsidP="00655740">
      <w:pPr>
        <w:pStyle w:val="Bullet"/>
      </w:pPr>
      <w:r>
        <w:t>Keep 2-4 GUIs in one page. Consume as much space as possible. Do not leave most of page blank unnecessarily.</w:t>
      </w:r>
    </w:p>
    <w:p w14:paraId="1A5357D8" w14:textId="77777777" w:rsidR="00F12446" w:rsidRDefault="00F12446" w:rsidP="00655740">
      <w:pPr>
        <w:pStyle w:val="Bullet"/>
      </w:pPr>
      <w:r>
        <w:t>Do not break tables (or use cases) in multiple pages unless the table is too large to fit in one page.</w:t>
      </w:r>
    </w:p>
    <w:p w14:paraId="0A5DBABC" w14:textId="6E331F3E" w:rsidR="00F12446" w:rsidRDefault="00F12446" w:rsidP="00655740">
      <w:pPr>
        <w:pStyle w:val="Bullet"/>
      </w:pPr>
      <w:r>
        <w:t xml:space="preserve">Re-arrange the content </w:t>
      </w:r>
      <w:r w:rsidR="00E25221">
        <w:t>i.e.,</w:t>
      </w:r>
      <w:r>
        <w:t xml:space="preserve"> text, images and tables properly to meet above two guidelines.</w:t>
      </w:r>
    </w:p>
    <w:p w14:paraId="48D179CA" w14:textId="77777777" w:rsidR="0052222B" w:rsidRDefault="0052222B" w:rsidP="00967B9B">
      <w:pPr>
        <w:pStyle w:val="Heading2"/>
        <w:numPr>
          <w:ilvl w:val="0"/>
          <w:numId w:val="0"/>
        </w:numPr>
      </w:pPr>
      <w:bookmarkStart w:id="129" w:name="_Toc55559534"/>
      <w:bookmarkStart w:id="130" w:name="_Toc55560448"/>
      <w:bookmarkStart w:id="131" w:name="_Toc55561118"/>
      <w:bookmarkStart w:id="132" w:name="_Toc113958824"/>
      <w:r w:rsidRPr="001202BF">
        <w:t>References</w:t>
      </w:r>
      <w:bookmarkEnd w:id="126"/>
      <w:bookmarkEnd w:id="127"/>
      <w:bookmarkEnd w:id="128"/>
      <w:bookmarkEnd w:id="129"/>
      <w:bookmarkEnd w:id="130"/>
      <w:bookmarkEnd w:id="131"/>
      <w:bookmarkEnd w:id="132"/>
    </w:p>
    <w:p w14:paraId="273A1CC4" w14:textId="77777777" w:rsidR="0052222B" w:rsidRDefault="0052222B" w:rsidP="0052222B">
      <w:pPr>
        <w:pStyle w:val="BodyText"/>
      </w:pPr>
      <w:r w:rsidRPr="009235AA">
        <w:t>Always refer to the source of information by inserting the reference number in square brackets like this [5]. The reference numbers can either be added at the end of the sentence or within the sentence without changing the punctuation of sentence. A reference can also be cited as follows: ‘as Ruskey [2] mentioned’. List each source only once on your reference page.</w:t>
      </w:r>
    </w:p>
    <w:p w14:paraId="7B6E51A2" w14:textId="77777777" w:rsidR="00B1123E" w:rsidRDefault="00B1123E" w:rsidP="0052222B">
      <w:pPr>
        <w:pStyle w:val="BodyText"/>
      </w:pPr>
      <w:r w:rsidRPr="00B1123E">
        <w:rPr>
          <w:noProof/>
        </w:rPr>
        <w:drawing>
          <wp:inline distT="0" distB="0" distL="0" distR="0" wp14:anchorId="507A931D" wp14:editId="096A93D5">
            <wp:extent cx="5668645" cy="2171687"/>
            <wp:effectExtent l="19050" t="19050" r="8255"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BEBA8EAE-BF5A-486C-A8C5-ECC9F3942E4B}">
                          <a14:imgProps xmlns:a14="http://schemas.microsoft.com/office/drawing/2010/main">
                            <a14:imgLayer r:embed="rId31">
                              <a14:imgEffect>
                                <a14:sharpenSoften amount="25000"/>
                              </a14:imgEffect>
                            </a14:imgLayer>
                          </a14:imgProps>
                        </a:ext>
                      </a:extLst>
                    </a:blip>
                    <a:srcRect t="39769" b="1"/>
                    <a:stretch/>
                  </pic:blipFill>
                  <pic:spPr bwMode="auto">
                    <a:xfrm>
                      <a:off x="0" y="0"/>
                      <a:ext cx="5681801" cy="217672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3EAA2A" w14:textId="640AAF19" w:rsidR="00B55118" w:rsidRDefault="00B55118" w:rsidP="00B55118">
      <w:pPr>
        <w:pStyle w:val="Caption"/>
      </w:pPr>
      <w:bookmarkStart w:id="133" w:name="_Toc113879480"/>
      <w:r>
        <w:t xml:space="preserve">Figure </w:t>
      </w:r>
      <w:r>
        <w:rPr>
          <w:noProof/>
        </w:rPr>
        <w:fldChar w:fldCharType="begin"/>
      </w:r>
      <w:r>
        <w:rPr>
          <w:noProof/>
        </w:rPr>
        <w:instrText xml:space="preserve"> SEQ Figure \* ARABIC </w:instrText>
      </w:r>
      <w:r>
        <w:rPr>
          <w:noProof/>
        </w:rPr>
        <w:fldChar w:fldCharType="separate"/>
      </w:r>
      <w:r w:rsidR="00884372">
        <w:rPr>
          <w:noProof/>
        </w:rPr>
        <w:t>3</w:t>
      </w:r>
      <w:r>
        <w:rPr>
          <w:noProof/>
        </w:rPr>
        <w:fldChar w:fldCharType="end"/>
      </w:r>
      <w:r>
        <w:t>: IEEE Reference style</w:t>
      </w:r>
      <w:bookmarkEnd w:id="133"/>
    </w:p>
    <w:p w14:paraId="4912DFE7" w14:textId="77777777" w:rsidR="00B55118" w:rsidRPr="00B55118" w:rsidRDefault="00B55118" w:rsidP="00B55118">
      <w:pPr>
        <w:pStyle w:val="FigureDescription"/>
      </w:pPr>
      <w:r>
        <w:t>This figure represents the styling information for adding references in IEEE format</w:t>
      </w:r>
    </w:p>
    <w:p w14:paraId="7424882B" w14:textId="77777777" w:rsidR="00EE61F6" w:rsidRDefault="00EE61F6" w:rsidP="002F6C6F">
      <w:pPr>
        <w:pStyle w:val="BodyText"/>
        <w:rPr>
          <w:b/>
        </w:rPr>
      </w:pPr>
    </w:p>
    <w:p w14:paraId="3888BF00" w14:textId="380D4DF0" w:rsidR="002F6C6F" w:rsidRPr="009235AA" w:rsidRDefault="002F6C6F" w:rsidP="002F6C6F">
      <w:pPr>
        <w:pStyle w:val="BodyText"/>
      </w:pPr>
      <w:r w:rsidRPr="0019310B">
        <w:rPr>
          <w:b/>
        </w:rPr>
        <w:t>Following is a list of sample reference for various type of sources in IEEE format.</w:t>
      </w:r>
    </w:p>
    <w:p w14:paraId="711433B2" w14:textId="77777777" w:rsidR="002F6C6F" w:rsidRDefault="002F6C6F" w:rsidP="00041ECD">
      <w:pPr>
        <w:pStyle w:val="Reference"/>
      </w:pPr>
      <w:r>
        <w:t xml:space="preserve">P.M. Morse and H. Feshback, </w:t>
      </w:r>
      <w:r>
        <w:rPr>
          <w:i/>
          <w:iCs/>
        </w:rPr>
        <w:t xml:space="preserve">Methods </w:t>
      </w:r>
      <w:r w:rsidRPr="00E645D2">
        <w:t>of</w:t>
      </w:r>
      <w:r>
        <w:rPr>
          <w:i/>
          <w:iCs/>
        </w:rPr>
        <w:t xml:space="preserve"> Theoretical Physics</w:t>
      </w:r>
      <w:r>
        <w:t xml:space="preserve">. New York: McGraw Hill, 1953. </w:t>
      </w:r>
      <w:r w:rsidRPr="00EF0E7F">
        <w:rPr>
          <w:b/>
          <w:color w:val="548DD4" w:themeColor="text2" w:themeTint="99"/>
        </w:rPr>
        <w:t>//Format for Book</w:t>
      </w:r>
    </w:p>
    <w:p w14:paraId="2F10258E" w14:textId="035C31BC" w:rsidR="002F6C6F" w:rsidRDefault="002F6C6F" w:rsidP="00041ECD">
      <w:pPr>
        <w:pStyle w:val="Reference"/>
      </w:pPr>
      <w:r>
        <w:t xml:space="preserve">S.K. Kenue and J.F. Greenleaf, “Limited angle multifrequency </w:t>
      </w:r>
      <w:r w:rsidR="00E25221">
        <w:t>deification</w:t>
      </w:r>
      <w:r>
        <w:t xml:space="preserve"> tomography,” </w:t>
      </w:r>
      <w:r>
        <w:rPr>
          <w:i/>
          <w:iCs/>
        </w:rPr>
        <w:t>IEEE Trans. Sonics Ultrason</w:t>
      </w:r>
      <w:r>
        <w:t xml:space="preserve">., vol. SU-29, no. 6, pp. 213-2 17, July 1982. </w:t>
      </w:r>
      <w:r w:rsidRPr="00EF0E7F">
        <w:rPr>
          <w:b/>
          <w:color w:val="548DD4" w:themeColor="text2" w:themeTint="99"/>
        </w:rPr>
        <w:t>//Format for Journal Article</w:t>
      </w:r>
      <w:r>
        <w:rPr>
          <w:color w:val="548DD4" w:themeColor="text2" w:themeTint="99"/>
        </w:rPr>
        <w:t xml:space="preserve"> </w:t>
      </w:r>
    </w:p>
    <w:p w14:paraId="197D9606" w14:textId="77777777" w:rsidR="002F6C6F" w:rsidRDefault="002F6C6F" w:rsidP="00041ECD">
      <w:pPr>
        <w:pStyle w:val="Reference"/>
      </w:pPr>
      <w:r>
        <w:t xml:space="preserve">B. Tsikos, “Segmentation of 3-D scenes using multi-modal interaction between machine vision and programmable mechanical scene manipulation,” Ph.D. dissertation, Univ. of Pennsylvania, BCE Dept., Philadelphia, 1987. [Add if applicable: University Microfilms, Inc., University of Michigan, Ann Arbor, Michigan.] </w:t>
      </w:r>
      <w:r w:rsidRPr="00EF0E7F">
        <w:rPr>
          <w:b/>
          <w:color w:val="548DD4" w:themeColor="text2" w:themeTint="99"/>
        </w:rPr>
        <w:t>//Format for</w:t>
      </w:r>
      <w:r w:rsidRPr="00EF0E7F">
        <w:rPr>
          <w:rFonts w:cs="Times New Roman"/>
          <w:b/>
          <w:bCs/>
        </w:rPr>
        <w:t xml:space="preserve"> </w:t>
      </w:r>
      <w:r w:rsidRPr="00EF0E7F">
        <w:rPr>
          <w:b/>
          <w:bCs/>
          <w:color w:val="548DD4" w:themeColor="text2" w:themeTint="99"/>
        </w:rPr>
        <w:t>Dissertation or thesis</w:t>
      </w:r>
      <w:r w:rsidRPr="00EF0E7F">
        <w:rPr>
          <w:b/>
          <w:color w:val="548DD4" w:themeColor="text2" w:themeTint="99"/>
        </w:rPr>
        <w:t xml:space="preserve"> </w:t>
      </w:r>
    </w:p>
    <w:p w14:paraId="01F12B11" w14:textId="77777777" w:rsidR="002F6C6F" w:rsidRDefault="002F6C6F" w:rsidP="00041ECD">
      <w:pPr>
        <w:pStyle w:val="Reference"/>
      </w:pPr>
      <w:r>
        <w:t xml:space="preserve">R. Finkel, R. Taylor, R. Bolles, R. Paul, and J. Feldman, “An overview of AL, programming system for automation,” in </w:t>
      </w:r>
      <w:r>
        <w:rPr>
          <w:i/>
          <w:iCs/>
        </w:rPr>
        <w:t>Proc. Fourth Int. Joint Conf Artif. Intell</w:t>
      </w:r>
      <w:r>
        <w:t xml:space="preserve">., pp. 758-765, Sept. 3-7, 1975. </w:t>
      </w:r>
      <w:r w:rsidRPr="00EF0E7F">
        <w:rPr>
          <w:b/>
          <w:color w:val="548DD4" w:themeColor="text2" w:themeTint="99"/>
        </w:rPr>
        <w:t>//Format for</w:t>
      </w:r>
      <w:r w:rsidRPr="00EF0E7F">
        <w:rPr>
          <w:rFonts w:cs="Times New Roman"/>
          <w:b/>
          <w:bCs/>
        </w:rPr>
        <w:t xml:space="preserve"> </w:t>
      </w:r>
      <w:r w:rsidRPr="00EF0E7F">
        <w:rPr>
          <w:b/>
          <w:bCs/>
          <w:color w:val="548DD4" w:themeColor="text2" w:themeTint="99"/>
        </w:rPr>
        <w:t>Proceedings paper</w:t>
      </w:r>
    </w:p>
    <w:p w14:paraId="1C0DD836" w14:textId="77777777" w:rsidR="002F6C6F" w:rsidRDefault="002F6C6F" w:rsidP="00041ECD">
      <w:pPr>
        <w:pStyle w:val="Reference"/>
      </w:pPr>
      <w:r>
        <w:t xml:space="preserve">“Technology threatens to shatter the world of college textbooks, </w:t>
      </w:r>
      <w:r>
        <w:rPr>
          <w:i/>
          <w:iCs/>
        </w:rPr>
        <w:t>The Wall Street Journal</w:t>
      </w:r>
      <w:r>
        <w:t xml:space="preserve">, vol 91, pp. Al, A8, June 1, 1993. </w:t>
      </w:r>
      <w:r w:rsidRPr="00EF0E7F">
        <w:rPr>
          <w:b/>
          <w:color w:val="548DD4" w:themeColor="text2" w:themeTint="99"/>
        </w:rPr>
        <w:t xml:space="preserve">//Format for </w:t>
      </w:r>
      <w:r w:rsidRPr="00EF0E7F">
        <w:rPr>
          <w:b/>
          <w:bCs/>
          <w:color w:val="548DD4" w:themeColor="text2" w:themeTint="99"/>
        </w:rPr>
        <w:t>Newspaper article</w:t>
      </w:r>
    </w:p>
    <w:p w14:paraId="5A2C4977" w14:textId="77777777" w:rsidR="002F6C6F" w:rsidRDefault="002F6C6F" w:rsidP="00041ECD">
      <w:pPr>
        <w:pStyle w:val="Reference"/>
      </w:pPr>
      <w:r>
        <w:t xml:space="preserve">R. Cox and J. S. Turner, “Project Zeus: design of a broadband network and its application on a university campus,” Washington Univ., Dept. of Comp. Sci., Technical Report WUCS-91-45, July 30, 1991. </w:t>
      </w:r>
      <w:r w:rsidRPr="00EF0E7F">
        <w:rPr>
          <w:b/>
          <w:color w:val="548DD4" w:themeColor="text2" w:themeTint="99"/>
        </w:rPr>
        <w:t xml:space="preserve">//Format for </w:t>
      </w:r>
      <w:r w:rsidRPr="00EF0E7F">
        <w:rPr>
          <w:b/>
          <w:bCs/>
          <w:color w:val="548DD4" w:themeColor="text2" w:themeTint="99"/>
        </w:rPr>
        <w:t>Technical Report</w:t>
      </w:r>
    </w:p>
    <w:p w14:paraId="700B2D66" w14:textId="77777777" w:rsidR="002F6C6F" w:rsidRPr="00307D5D" w:rsidRDefault="002F6C6F" w:rsidP="00041ECD">
      <w:pPr>
        <w:pStyle w:val="Reference"/>
        <w:rPr>
          <w:b/>
          <w:bCs/>
        </w:rPr>
      </w:pPr>
      <w:r>
        <w:t xml:space="preserve">M. Janzen, </w:t>
      </w:r>
      <w:r w:rsidRPr="00307D5D">
        <w:rPr>
          <w:i/>
          <w:iCs/>
        </w:rPr>
        <w:t>Instant Access Accounting</w:t>
      </w:r>
      <w:r>
        <w:t xml:space="preserve">. Computer software. Nexus Software, Inc IBM-PC, 1993. </w:t>
      </w:r>
      <w:r w:rsidRPr="00EF0E7F">
        <w:rPr>
          <w:b/>
          <w:color w:val="548DD4" w:themeColor="text2" w:themeTint="99"/>
        </w:rPr>
        <w:t>//Format for</w:t>
      </w:r>
      <w:r>
        <w:rPr>
          <w:color w:val="548DD4" w:themeColor="text2" w:themeTint="99"/>
        </w:rPr>
        <w:t xml:space="preserve"> </w:t>
      </w:r>
      <w:r w:rsidRPr="00EF0E7F">
        <w:rPr>
          <w:b/>
          <w:bCs/>
          <w:color w:val="548DD4" w:themeColor="text2" w:themeTint="99"/>
        </w:rPr>
        <w:t>Software</w:t>
      </w:r>
    </w:p>
    <w:p w14:paraId="77D993B8" w14:textId="77777777" w:rsidR="002F6C6F" w:rsidRDefault="002F6C6F" w:rsidP="00041ECD">
      <w:pPr>
        <w:pStyle w:val="Reference"/>
      </w:pPr>
      <w:r>
        <w:t xml:space="preserve">Fuminao Okumura and Hajime Takagi, “Maglev Guideway On the Yamanashi Test Line,” </w:t>
      </w:r>
      <w:r>
        <w:rPr>
          <w:i/>
          <w:iCs/>
        </w:rPr>
        <w:t>http://www.rtri.or.jp/rd/maglev2/okumura.html</w:t>
      </w:r>
      <w:r>
        <w:t xml:space="preserve">, October 24, 1998. </w:t>
      </w:r>
      <w:r w:rsidRPr="00EF0E7F">
        <w:rPr>
          <w:b/>
          <w:color w:val="548DD4" w:themeColor="text2" w:themeTint="99"/>
        </w:rPr>
        <w:t>//Format for</w:t>
      </w:r>
      <w:r>
        <w:rPr>
          <w:color w:val="548DD4" w:themeColor="text2" w:themeTint="99"/>
        </w:rPr>
        <w:t xml:space="preserve"> </w:t>
      </w:r>
      <w:r w:rsidRPr="00EF0E7F">
        <w:rPr>
          <w:b/>
          <w:bCs/>
          <w:color w:val="548DD4" w:themeColor="text2" w:themeTint="99"/>
        </w:rPr>
        <w:t xml:space="preserve">World Wide Web </w:t>
      </w:r>
      <w:r w:rsidRPr="00EF0E7F">
        <w:rPr>
          <w:color w:val="548DD4" w:themeColor="text2" w:themeTint="99"/>
        </w:rPr>
        <w:t>(give author and title if named)</w:t>
      </w:r>
    </w:p>
    <w:p w14:paraId="7104E8CF" w14:textId="77777777" w:rsidR="0052222B" w:rsidRPr="000E6F88" w:rsidRDefault="002F6C6F" w:rsidP="0052222B">
      <w:pPr>
        <w:pStyle w:val="Reference"/>
      </w:pPr>
      <w:r>
        <w:t xml:space="preserve"> “AT&amp;T Supplies First CDMA Cellular System in Indonesia,” </w:t>
      </w:r>
      <w:r w:rsidRPr="008552FC">
        <w:t>http://www.att.com/press/1095/951011.nsa.html</w:t>
      </w:r>
      <w:r>
        <w:t xml:space="preserve">, Feb 5, 1996. </w:t>
      </w:r>
      <w:r w:rsidRPr="008552FC">
        <w:rPr>
          <w:b/>
          <w:color w:val="548DD4" w:themeColor="text2" w:themeTint="99"/>
        </w:rPr>
        <w:t>//Format for World Wide Web</w:t>
      </w:r>
    </w:p>
    <w:sectPr w:rsidR="0052222B" w:rsidRPr="000E6F88" w:rsidSect="003D48EB">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C584EA" w14:textId="77777777" w:rsidR="002D4DC4" w:rsidRDefault="002D4DC4">
      <w:r>
        <w:separator/>
      </w:r>
    </w:p>
  </w:endnote>
  <w:endnote w:type="continuationSeparator" w:id="0">
    <w:p w14:paraId="66EE729E" w14:textId="77777777" w:rsidR="002D4DC4" w:rsidRDefault="002D4D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6FF" w:usb1="4000FCFF" w:usb2="00000009" w:usb3="00000000" w:csb0="0000019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ê@¯øœ1Ÿ">
    <w:altName w:val="Times New Roman"/>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7EDEC0" w14:textId="77777777" w:rsidR="002D4DC4" w:rsidRDefault="002D4DC4">
      <w:r>
        <w:separator/>
      </w:r>
    </w:p>
  </w:footnote>
  <w:footnote w:type="continuationSeparator" w:id="0">
    <w:p w14:paraId="18599D57" w14:textId="77777777" w:rsidR="002D4DC4" w:rsidRDefault="002D4D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A98C2" w14:textId="77777777" w:rsidR="00644AE3" w:rsidRDefault="00644AE3" w:rsidP="00AC297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07425" w14:textId="28984DC0" w:rsidR="00BF30A7" w:rsidRDefault="00BF30A7" w:rsidP="00BF30A7">
    <w:pPr>
      <w:pStyle w:val="Header"/>
    </w:pPr>
    <w:r>
      <w:rPr>
        <w:noProof/>
      </w:rPr>
      <w:fldChar w:fldCharType="begin"/>
    </w:r>
    <w:r>
      <w:rPr>
        <w:noProof/>
      </w:rPr>
      <w:instrText xml:space="preserve"> STYLEREF  "Heading 1"  \* MERGEFORMAT </w:instrText>
    </w:r>
    <w:r>
      <w:rPr>
        <w:noProof/>
      </w:rPr>
      <w:fldChar w:fldCharType="separate"/>
    </w:r>
    <w:r w:rsidR="000453B3">
      <w:rPr>
        <w:noProof/>
      </w:rPr>
      <w:t>Implementation and Test Cases</w:t>
    </w:r>
    <w:r>
      <w:rPr>
        <w:noProof/>
      </w:rPr>
      <w:fldChar w:fldCharType="end"/>
    </w:r>
  </w:p>
  <w:p w14:paraId="3F770E72" w14:textId="77777777" w:rsidR="00644AE3" w:rsidRPr="00482896" w:rsidRDefault="00644AE3" w:rsidP="004828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2B628" w14:textId="78D88327" w:rsidR="00644AE3" w:rsidRDefault="00644AE3" w:rsidP="004C3191">
    <w:pPr>
      <w:pStyle w:val="Header"/>
    </w:pPr>
    <w:r>
      <w:rPr>
        <w:noProof/>
      </w:rPr>
      <w:fldChar w:fldCharType="begin"/>
    </w:r>
    <w:r>
      <w:rPr>
        <w:noProof/>
      </w:rPr>
      <w:instrText xml:space="preserve"> STYLEREF  Subtitle  \* MERGEFORMAT </w:instrText>
    </w:r>
    <w:r w:rsidR="000453B3">
      <w:rPr>
        <w:noProof/>
      </w:rPr>
      <w:fldChar w:fldCharType="separate"/>
    </w:r>
    <w:r w:rsidR="000453B3">
      <w:rPr>
        <w:noProof/>
      </w:rPr>
      <w:t>Table of Contents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1466F8">
      <w:rPr>
        <w:noProof/>
      </w:rPr>
      <w:t>i</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394B5" w14:textId="6F9F4B15" w:rsidR="00644AE3" w:rsidRDefault="00644AE3" w:rsidP="004C3191">
    <w:pPr>
      <w:pStyle w:val="Header"/>
    </w:pPr>
    <w:r>
      <w:rPr>
        <w:noProof/>
      </w:rPr>
      <w:fldChar w:fldCharType="begin"/>
    </w:r>
    <w:r>
      <w:rPr>
        <w:noProof/>
      </w:rPr>
      <w:instrText xml:space="preserve"> STYLEREF  Subtitle  \* MERGEFORMAT </w:instrText>
    </w:r>
    <w:r>
      <w:rPr>
        <w:noProof/>
      </w:rPr>
      <w:fldChar w:fldCharType="separate"/>
    </w:r>
    <w:r w:rsidR="000453B3">
      <w:rPr>
        <w:noProof/>
      </w:rPr>
      <w:t>List of Tables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1466F8">
      <w:rPr>
        <w:noProof/>
      </w:rPr>
      <w:t>iii</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5AA72" w14:textId="04DA2084" w:rsidR="00644AE3" w:rsidRDefault="00644AE3" w:rsidP="004C3191">
    <w:pPr>
      <w:pStyle w:val="Header"/>
    </w:pPr>
    <w:r>
      <w:rPr>
        <w:noProof/>
      </w:rPr>
      <w:fldChar w:fldCharType="begin"/>
    </w:r>
    <w:r>
      <w:rPr>
        <w:noProof/>
      </w:rPr>
      <w:instrText xml:space="preserve"> STYLEREF  Subtitle  \* MERGEFORMAT </w:instrText>
    </w:r>
    <w:r>
      <w:rPr>
        <w:noProof/>
      </w:rPr>
      <w:fldChar w:fldCharType="separate"/>
    </w:r>
    <w:r w:rsidR="000453B3">
      <w:rPr>
        <w:noProof/>
      </w:rPr>
      <w:t>List of Figures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1466F8">
      <w:rPr>
        <w:noProof/>
      </w:rPr>
      <w:t>iv</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D57B2" w14:textId="459A3980" w:rsidR="00644AE3" w:rsidRDefault="00644AE3"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466F8">
      <w:rPr>
        <w:rStyle w:val="PageNumber"/>
        <w:noProof/>
      </w:rPr>
      <w:t>9</w:t>
    </w:r>
    <w:r>
      <w:rPr>
        <w:rStyle w:val="PageNumber"/>
      </w:rPr>
      <w:fldChar w:fldCharType="end"/>
    </w:r>
  </w:p>
  <w:p w14:paraId="3810BEAE" w14:textId="46906432" w:rsidR="00E4123B" w:rsidRDefault="00E4123B" w:rsidP="00E4123B">
    <w:pPr>
      <w:pStyle w:val="Header"/>
    </w:pPr>
    <w:r>
      <w:rPr>
        <w:noProof/>
      </w:rPr>
      <w:fldChar w:fldCharType="begin"/>
    </w:r>
    <w:r>
      <w:rPr>
        <w:noProof/>
      </w:rPr>
      <w:instrText xml:space="preserve"> STYLEREF  "Heading 1"  \* MERGEFORMAT </w:instrText>
    </w:r>
    <w:r>
      <w:rPr>
        <w:noProof/>
      </w:rPr>
      <w:fldChar w:fldCharType="separate"/>
    </w:r>
    <w:r w:rsidR="000453B3">
      <w:rPr>
        <w:noProof/>
      </w:rPr>
      <w:t>Proposed Approach and Methodology</w:t>
    </w:r>
    <w:r>
      <w:rPr>
        <w:noProof/>
      </w:rPr>
      <w:fldChar w:fldCharType="end"/>
    </w:r>
  </w:p>
  <w:p w14:paraId="2C7A05E5" w14:textId="4A68F877" w:rsidR="00644AE3" w:rsidRDefault="00644AE3" w:rsidP="00E4123B">
    <w:pPr>
      <w:pStyle w:val="Header"/>
      <w:ind w:right="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E65B1" w14:textId="37EAF9DF" w:rsidR="00644AE3" w:rsidRDefault="00644AE3"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466F8">
      <w:rPr>
        <w:rStyle w:val="PageNumber"/>
        <w:noProof/>
      </w:rPr>
      <w:t>15</w:t>
    </w:r>
    <w:r>
      <w:rPr>
        <w:rStyle w:val="PageNumber"/>
      </w:rPr>
      <w:fldChar w:fldCharType="end"/>
    </w:r>
  </w:p>
  <w:p w14:paraId="7A019A23" w14:textId="159427DB" w:rsidR="00D67395" w:rsidRDefault="00D67395" w:rsidP="00D67395">
    <w:pPr>
      <w:pStyle w:val="Header"/>
    </w:pPr>
    <w:r>
      <w:rPr>
        <w:noProof/>
      </w:rPr>
      <w:fldChar w:fldCharType="begin"/>
    </w:r>
    <w:r>
      <w:rPr>
        <w:noProof/>
      </w:rPr>
      <w:instrText xml:space="preserve"> STYLEREF  "Heading 1"  \* MERGEFORMAT </w:instrText>
    </w:r>
    <w:r>
      <w:rPr>
        <w:noProof/>
      </w:rPr>
      <w:fldChar w:fldCharType="separate"/>
    </w:r>
    <w:r w:rsidR="000453B3">
      <w:rPr>
        <w:noProof/>
      </w:rPr>
      <w:t>High-Level and Low-Level Design</w:t>
    </w:r>
    <w:r>
      <w:rPr>
        <w:noProof/>
      </w:rPr>
      <w:fldChar w:fldCharType="end"/>
    </w:r>
  </w:p>
  <w:p w14:paraId="48EFF3C5" w14:textId="03053652" w:rsidR="00644AE3" w:rsidRDefault="00644AE3" w:rsidP="00D67395">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A14ED176"/>
    <w:lvl w:ilvl="0">
      <w:start w:val="1"/>
      <w:numFmt w:val="decimal"/>
      <w:pStyle w:val="Reference"/>
      <w:lvlText w:val="[%1]"/>
      <w:lvlJc w:val="left"/>
      <w:pPr>
        <w:tabs>
          <w:tab w:val="num" w:pos="360"/>
        </w:tabs>
        <w:ind w:left="360" w:hanging="360"/>
      </w:pPr>
      <w:rPr>
        <w:rFonts w:hint="default"/>
        <w:b w:val="0"/>
      </w:rPr>
    </w:lvl>
  </w:abstractNum>
  <w:abstractNum w:abstractNumId="1" w15:restartNumberingAfterBreak="0">
    <w:nsid w:val="046F3CA7"/>
    <w:multiLevelType w:val="hybridMultilevel"/>
    <w:tmpl w:val="1750C34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47710C"/>
    <w:multiLevelType w:val="hybridMultilevel"/>
    <w:tmpl w:val="2F8A4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0A0EBF"/>
    <w:multiLevelType w:val="hybridMultilevel"/>
    <w:tmpl w:val="2D100D9E"/>
    <w:lvl w:ilvl="0" w:tplc="B05AF4CE">
      <w:start w:val="1"/>
      <w:numFmt w:val="decimal"/>
      <w:pStyle w:val="NumberedList"/>
      <w:lvlText w:val="%1."/>
      <w:lvlJc w:val="left"/>
      <w:pPr>
        <w:ind w:left="1791" w:hanging="360"/>
      </w:pPr>
      <w:rPr>
        <w:rFonts w:ascii="Times New Roman" w:hAnsi="Times New Roman" w:hint="default"/>
        <w:b/>
        <w:i w:val="0"/>
      </w:rPr>
    </w:lvl>
    <w:lvl w:ilvl="1" w:tplc="04090003">
      <w:start w:val="1"/>
      <w:numFmt w:val="bullet"/>
      <w:lvlText w:val="o"/>
      <w:lvlJc w:val="left"/>
      <w:pPr>
        <w:tabs>
          <w:tab w:val="num" w:pos="2511"/>
        </w:tabs>
        <w:ind w:left="2511" w:hanging="360"/>
      </w:pPr>
      <w:rPr>
        <w:rFonts w:ascii="Courier New" w:hAnsi="Courier New" w:hint="default"/>
      </w:rPr>
    </w:lvl>
    <w:lvl w:ilvl="2" w:tplc="04090005" w:tentative="1">
      <w:start w:val="1"/>
      <w:numFmt w:val="bullet"/>
      <w:lvlText w:val=""/>
      <w:lvlJc w:val="left"/>
      <w:pPr>
        <w:tabs>
          <w:tab w:val="num" w:pos="3231"/>
        </w:tabs>
        <w:ind w:left="3231" w:hanging="360"/>
      </w:pPr>
      <w:rPr>
        <w:rFonts w:ascii="Wingdings" w:hAnsi="Wingdings" w:hint="default"/>
      </w:rPr>
    </w:lvl>
    <w:lvl w:ilvl="3" w:tplc="04090001" w:tentative="1">
      <w:start w:val="1"/>
      <w:numFmt w:val="bullet"/>
      <w:lvlText w:val=""/>
      <w:lvlJc w:val="left"/>
      <w:pPr>
        <w:tabs>
          <w:tab w:val="num" w:pos="3951"/>
        </w:tabs>
        <w:ind w:left="3951" w:hanging="360"/>
      </w:pPr>
      <w:rPr>
        <w:rFonts w:ascii="Symbol" w:hAnsi="Symbol" w:hint="default"/>
      </w:rPr>
    </w:lvl>
    <w:lvl w:ilvl="4" w:tplc="04090003" w:tentative="1">
      <w:start w:val="1"/>
      <w:numFmt w:val="bullet"/>
      <w:lvlText w:val="o"/>
      <w:lvlJc w:val="left"/>
      <w:pPr>
        <w:tabs>
          <w:tab w:val="num" w:pos="4671"/>
        </w:tabs>
        <w:ind w:left="4671" w:hanging="360"/>
      </w:pPr>
      <w:rPr>
        <w:rFonts w:ascii="Courier New" w:hAnsi="Courier New" w:hint="default"/>
      </w:rPr>
    </w:lvl>
    <w:lvl w:ilvl="5" w:tplc="04090005" w:tentative="1">
      <w:start w:val="1"/>
      <w:numFmt w:val="bullet"/>
      <w:lvlText w:val=""/>
      <w:lvlJc w:val="left"/>
      <w:pPr>
        <w:tabs>
          <w:tab w:val="num" w:pos="5391"/>
        </w:tabs>
        <w:ind w:left="5391" w:hanging="360"/>
      </w:pPr>
      <w:rPr>
        <w:rFonts w:ascii="Wingdings" w:hAnsi="Wingdings" w:hint="default"/>
      </w:rPr>
    </w:lvl>
    <w:lvl w:ilvl="6" w:tplc="04090001" w:tentative="1">
      <w:start w:val="1"/>
      <w:numFmt w:val="bullet"/>
      <w:lvlText w:val=""/>
      <w:lvlJc w:val="left"/>
      <w:pPr>
        <w:tabs>
          <w:tab w:val="num" w:pos="6111"/>
        </w:tabs>
        <w:ind w:left="6111" w:hanging="360"/>
      </w:pPr>
      <w:rPr>
        <w:rFonts w:ascii="Symbol" w:hAnsi="Symbol" w:hint="default"/>
      </w:rPr>
    </w:lvl>
    <w:lvl w:ilvl="7" w:tplc="04090003" w:tentative="1">
      <w:start w:val="1"/>
      <w:numFmt w:val="bullet"/>
      <w:lvlText w:val="o"/>
      <w:lvlJc w:val="left"/>
      <w:pPr>
        <w:tabs>
          <w:tab w:val="num" w:pos="6831"/>
        </w:tabs>
        <w:ind w:left="6831" w:hanging="360"/>
      </w:pPr>
      <w:rPr>
        <w:rFonts w:ascii="Courier New" w:hAnsi="Courier New" w:hint="default"/>
      </w:rPr>
    </w:lvl>
    <w:lvl w:ilvl="8" w:tplc="04090005" w:tentative="1">
      <w:start w:val="1"/>
      <w:numFmt w:val="bullet"/>
      <w:lvlText w:val=""/>
      <w:lvlJc w:val="left"/>
      <w:pPr>
        <w:tabs>
          <w:tab w:val="num" w:pos="7551"/>
        </w:tabs>
        <w:ind w:left="7551" w:hanging="360"/>
      </w:pPr>
      <w:rPr>
        <w:rFonts w:ascii="Wingdings" w:hAnsi="Wingdings" w:hint="default"/>
      </w:rPr>
    </w:lvl>
  </w:abstractNum>
  <w:abstractNum w:abstractNumId="4" w15:restartNumberingAfterBreak="0">
    <w:nsid w:val="2E76297D"/>
    <w:multiLevelType w:val="multilevel"/>
    <w:tmpl w:val="CBCCC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8830E4"/>
    <w:multiLevelType w:val="multilevel"/>
    <w:tmpl w:val="8AA6A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B340B62"/>
    <w:multiLevelType w:val="multilevel"/>
    <w:tmpl w:val="0E80BA30"/>
    <w:lvl w:ilvl="0">
      <w:start w:val="1"/>
      <w:numFmt w:val="decimal"/>
      <w:pStyle w:val="Heading1"/>
      <w:suff w:val="space"/>
      <w:lvlText w:val="Chapter %1:"/>
      <w:lvlJc w:val="left"/>
      <w:pPr>
        <w:ind w:left="0" w:firstLine="0"/>
      </w:pPr>
      <w:rPr>
        <w:b/>
        <w:bCs/>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142" w:firstLine="0"/>
      </w:pPr>
      <w:rPr>
        <w:specVanish w:val="0"/>
      </w:rPr>
    </w:lvl>
    <w:lvl w:ilvl="2">
      <w:start w:val="1"/>
      <w:numFmt w:val="decimal"/>
      <w:pStyle w:val="Heading3"/>
      <w:suff w:val="space"/>
      <w:lvlText w:val="%1.%2.%3"/>
      <w:lvlJc w:val="left"/>
      <w:pPr>
        <w:ind w:left="0" w:firstLine="0"/>
      </w:pPr>
    </w:lvl>
    <w:lvl w:ilvl="3">
      <w:start w:val="1"/>
      <w:numFmt w:val="decimal"/>
      <w:pStyle w:val="Heading4"/>
      <w:suff w:val="space"/>
      <w:lvlText w:val="%1.%2.%3.%4"/>
      <w:lvlJc w:val="left"/>
      <w:pPr>
        <w:ind w:left="0" w:firstLine="0"/>
      </w:pPr>
      <w:rPr>
        <w:b/>
        <w:bCs/>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7" w15:restartNumberingAfterBreak="0">
    <w:nsid w:val="411F0961"/>
    <w:multiLevelType w:val="hybridMultilevel"/>
    <w:tmpl w:val="CB306DA2"/>
    <w:lvl w:ilvl="0" w:tplc="7522F8D2">
      <w:start w:val="1"/>
      <w:numFmt w:val="decimal"/>
      <w:suff w:val="space"/>
      <w:lvlText w:val="Chapter %1:"/>
      <w:lvlJc w:val="left"/>
      <w:pPr>
        <w:ind w:left="720" w:hanging="720"/>
      </w:pPr>
      <w:rPr>
        <w:rFonts w:ascii="Times New Roman" w:hAnsi="Times New Roman" w:hint="default"/>
        <w:b/>
        <w:i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6BEA4C4D"/>
    <w:multiLevelType w:val="hybridMultilevel"/>
    <w:tmpl w:val="E970F990"/>
    <w:lvl w:ilvl="0" w:tplc="C99E2F9A">
      <w:start w:val="1"/>
      <w:numFmt w:val="bullet"/>
      <w:pStyle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7431BA2"/>
    <w:multiLevelType w:val="hybridMultilevel"/>
    <w:tmpl w:val="A96E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0823261">
    <w:abstractNumId w:val="0"/>
  </w:num>
  <w:num w:numId="2" w16cid:durableId="1633634073">
    <w:abstractNumId w:val="3"/>
  </w:num>
  <w:num w:numId="3" w16cid:durableId="1790660972">
    <w:abstractNumId w:val="8"/>
  </w:num>
  <w:num w:numId="4" w16cid:durableId="163860294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53015913">
    <w:abstractNumId w:val="6"/>
  </w:num>
  <w:num w:numId="6" w16cid:durableId="161948887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42890734">
    <w:abstractNumId w:val="7"/>
  </w:num>
  <w:num w:numId="8" w16cid:durableId="6678336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2915456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15225271">
    <w:abstractNumId w:val="6"/>
  </w:num>
  <w:num w:numId="11" w16cid:durableId="444810848">
    <w:abstractNumId w:val="8"/>
  </w:num>
  <w:num w:numId="12" w16cid:durableId="2138837837">
    <w:abstractNumId w:val="5"/>
  </w:num>
  <w:num w:numId="13" w16cid:durableId="1732002599">
    <w:abstractNumId w:val="2"/>
  </w:num>
  <w:num w:numId="14" w16cid:durableId="2103646435">
    <w:abstractNumId w:val="4"/>
  </w:num>
  <w:num w:numId="15" w16cid:durableId="342364473">
    <w:abstractNumId w:val="9"/>
  </w:num>
  <w:num w:numId="16" w16cid:durableId="212932455">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755"/>
    <w:rsid w:val="00001AF9"/>
    <w:rsid w:val="000047D5"/>
    <w:rsid w:val="0000521A"/>
    <w:rsid w:val="00005549"/>
    <w:rsid w:val="0000731E"/>
    <w:rsid w:val="00011B9F"/>
    <w:rsid w:val="00017FB1"/>
    <w:rsid w:val="00023F26"/>
    <w:rsid w:val="000270A2"/>
    <w:rsid w:val="00031CF3"/>
    <w:rsid w:val="00032D46"/>
    <w:rsid w:val="000356D1"/>
    <w:rsid w:val="00035BA7"/>
    <w:rsid w:val="000361F5"/>
    <w:rsid w:val="00040D9B"/>
    <w:rsid w:val="00041ECD"/>
    <w:rsid w:val="000426C0"/>
    <w:rsid w:val="000453B3"/>
    <w:rsid w:val="00050142"/>
    <w:rsid w:val="0005056E"/>
    <w:rsid w:val="0005379B"/>
    <w:rsid w:val="00054374"/>
    <w:rsid w:val="000626D6"/>
    <w:rsid w:val="00065284"/>
    <w:rsid w:val="00066441"/>
    <w:rsid w:val="00070126"/>
    <w:rsid w:val="00071327"/>
    <w:rsid w:val="00075ACA"/>
    <w:rsid w:val="00076505"/>
    <w:rsid w:val="00080B6F"/>
    <w:rsid w:val="00081B0E"/>
    <w:rsid w:val="00085CBA"/>
    <w:rsid w:val="000872CB"/>
    <w:rsid w:val="000941DA"/>
    <w:rsid w:val="00095B7F"/>
    <w:rsid w:val="000A2246"/>
    <w:rsid w:val="000A61D2"/>
    <w:rsid w:val="000A7C64"/>
    <w:rsid w:val="000A7E0B"/>
    <w:rsid w:val="000B20E8"/>
    <w:rsid w:val="000B3BE4"/>
    <w:rsid w:val="000B46CA"/>
    <w:rsid w:val="000B50D4"/>
    <w:rsid w:val="000B6DAA"/>
    <w:rsid w:val="000B7008"/>
    <w:rsid w:val="000C1DCD"/>
    <w:rsid w:val="000C36A1"/>
    <w:rsid w:val="000C6985"/>
    <w:rsid w:val="000D2510"/>
    <w:rsid w:val="000D3370"/>
    <w:rsid w:val="000D519E"/>
    <w:rsid w:val="000E2D7C"/>
    <w:rsid w:val="000E4B41"/>
    <w:rsid w:val="000E59B9"/>
    <w:rsid w:val="000E61E1"/>
    <w:rsid w:val="000E6F88"/>
    <w:rsid w:val="000F2D63"/>
    <w:rsid w:val="000F2E4C"/>
    <w:rsid w:val="000F5E9C"/>
    <w:rsid w:val="000F61AA"/>
    <w:rsid w:val="000F6CD4"/>
    <w:rsid w:val="000F7C5F"/>
    <w:rsid w:val="00100F38"/>
    <w:rsid w:val="00102411"/>
    <w:rsid w:val="0010545E"/>
    <w:rsid w:val="0010752B"/>
    <w:rsid w:val="0010780B"/>
    <w:rsid w:val="00111E3C"/>
    <w:rsid w:val="0011269D"/>
    <w:rsid w:val="00114A04"/>
    <w:rsid w:val="00116B39"/>
    <w:rsid w:val="0011711B"/>
    <w:rsid w:val="001202BF"/>
    <w:rsid w:val="001224B7"/>
    <w:rsid w:val="00131129"/>
    <w:rsid w:val="00131A45"/>
    <w:rsid w:val="00141299"/>
    <w:rsid w:val="001466F8"/>
    <w:rsid w:val="00153EBF"/>
    <w:rsid w:val="0015439C"/>
    <w:rsid w:val="001564CC"/>
    <w:rsid w:val="00161F9E"/>
    <w:rsid w:val="0017168C"/>
    <w:rsid w:val="00176FB0"/>
    <w:rsid w:val="00191B25"/>
    <w:rsid w:val="0019310B"/>
    <w:rsid w:val="00195730"/>
    <w:rsid w:val="00196B97"/>
    <w:rsid w:val="001B1237"/>
    <w:rsid w:val="001B3702"/>
    <w:rsid w:val="001B4561"/>
    <w:rsid w:val="001C009C"/>
    <w:rsid w:val="001C214C"/>
    <w:rsid w:val="001C4C75"/>
    <w:rsid w:val="001C62D3"/>
    <w:rsid w:val="001D7AAE"/>
    <w:rsid w:val="001E094F"/>
    <w:rsid w:val="001E3C78"/>
    <w:rsid w:val="001F095F"/>
    <w:rsid w:val="001F13BE"/>
    <w:rsid w:val="001F2C8D"/>
    <w:rsid w:val="001F2EAE"/>
    <w:rsid w:val="001F3E25"/>
    <w:rsid w:val="001F4A51"/>
    <w:rsid w:val="001F515D"/>
    <w:rsid w:val="0020123F"/>
    <w:rsid w:val="002019F7"/>
    <w:rsid w:val="00204622"/>
    <w:rsid w:val="00206263"/>
    <w:rsid w:val="00206796"/>
    <w:rsid w:val="0021728D"/>
    <w:rsid w:val="0023679A"/>
    <w:rsid w:val="0024195A"/>
    <w:rsid w:val="00242A9C"/>
    <w:rsid w:val="00245971"/>
    <w:rsid w:val="00253FFB"/>
    <w:rsid w:val="00254E2E"/>
    <w:rsid w:val="00262028"/>
    <w:rsid w:val="00265780"/>
    <w:rsid w:val="0026667A"/>
    <w:rsid w:val="002754C8"/>
    <w:rsid w:val="0027744C"/>
    <w:rsid w:val="00291486"/>
    <w:rsid w:val="002918B7"/>
    <w:rsid w:val="00293887"/>
    <w:rsid w:val="002A4BA7"/>
    <w:rsid w:val="002A7A1A"/>
    <w:rsid w:val="002B27F3"/>
    <w:rsid w:val="002B651A"/>
    <w:rsid w:val="002C5EDD"/>
    <w:rsid w:val="002C6C7E"/>
    <w:rsid w:val="002C7870"/>
    <w:rsid w:val="002D4DC4"/>
    <w:rsid w:val="002D6545"/>
    <w:rsid w:val="002E146A"/>
    <w:rsid w:val="002E2A59"/>
    <w:rsid w:val="002E4BC7"/>
    <w:rsid w:val="002E5A46"/>
    <w:rsid w:val="002F3A89"/>
    <w:rsid w:val="002F6C6F"/>
    <w:rsid w:val="00310CE1"/>
    <w:rsid w:val="003119AC"/>
    <w:rsid w:val="00324F92"/>
    <w:rsid w:val="003266FF"/>
    <w:rsid w:val="00327104"/>
    <w:rsid w:val="00333515"/>
    <w:rsid w:val="0033585A"/>
    <w:rsid w:val="0033613A"/>
    <w:rsid w:val="00340DE7"/>
    <w:rsid w:val="00342F3B"/>
    <w:rsid w:val="003434B2"/>
    <w:rsid w:val="00345B09"/>
    <w:rsid w:val="003463B7"/>
    <w:rsid w:val="00351F74"/>
    <w:rsid w:val="00371408"/>
    <w:rsid w:val="00371575"/>
    <w:rsid w:val="00377461"/>
    <w:rsid w:val="00382453"/>
    <w:rsid w:val="00384070"/>
    <w:rsid w:val="00386E0A"/>
    <w:rsid w:val="00387734"/>
    <w:rsid w:val="00390A6B"/>
    <w:rsid w:val="003924D7"/>
    <w:rsid w:val="003A3500"/>
    <w:rsid w:val="003A48D8"/>
    <w:rsid w:val="003A6105"/>
    <w:rsid w:val="003B0215"/>
    <w:rsid w:val="003B1E8A"/>
    <w:rsid w:val="003B58EB"/>
    <w:rsid w:val="003B6E2D"/>
    <w:rsid w:val="003B7948"/>
    <w:rsid w:val="003C5FB8"/>
    <w:rsid w:val="003D1FBC"/>
    <w:rsid w:val="003D48EB"/>
    <w:rsid w:val="003D692E"/>
    <w:rsid w:val="003D70EE"/>
    <w:rsid w:val="003E4003"/>
    <w:rsid w:val="003E41DD"/>
    <w:rsid w:val="003E5DD7"/>
    <w:rsid w:val="003F08A4"/>
    <w:rsid w:val="003F38CF"/>
    <w:rsid w:val="003F7083"/>
    <w:rsid w:val="00405D1D"/>
    <w:rsid w:val="004064FD"/>
    <w:rsid w:val="004120D7"/>
    <w:rsid w:val="0041499F"/>
    <w:rsid w:val="0042293F"/>
    <w:rsid w:val="00426937"/>
    <w:rsid w:val="00431DC4"/>
    <w:rsid w:val="00432A04"/>
    <w:rsid w:val="0043432F"/>
    <w:rsid w:val="004355D9"/>
    <w:rsid w:val="00446331"/>
    <w:rsid w:val="004471F9"/>
    <w:rsid w:val="0045373F"/>
    <w:rsid w:val="00462664"/>
    <w:rsid w:val="00465E36"/>
    <w:rsid w:val="00482192"/>
    <w:rsid w:val="00482896"/>
    <w:rsid w:val="00482E9A"/>
    <w:rsid w:val="004831E9"/>
    <w:rsid w:val="004835B2"/>
    <w:rsid w:val="00490CCB"/>
    <w:rsid w:val="00490E64"/>
    <w:rsid w:val="004B48AD"/>
    <w:rsid w:val="004B73B0"/>
    <w:rsid w:val="004C3191"/>
    <w:rsid w:val="004D2F7B"/>
    <w:rsid w:val="004D4433"/>
    <w:rsid w:val="004E166E"/>
    <w:rsid w:val="004E3046"/>
    <w:rsid w:val="004E5FC8"/>
    <w:rsid w:val="004F67C7"/>
    <w:rsid w:val="005007AB"/>
    <w:rsid w:val="005034E2"/>
    <w:rsid w:val="0050621B"/>
    <w:rsid w:val="005064B1"/>
    <w:rsid w:val="0051048A"/>
    <w:rsid w:val="00511B7D"/>
    <w:rsid w:val="005153C1"/>
    <w:rsid w:val="0051773C"/>
    <w:rsid w:val="00520752"/>
    <w:rsid w:val="0052222B"/>
    <w:rsid w:val="00526AC8"/>
    <w:rsid w:val="00527EA8"/>
    <w:rsid w:val="00531271"/>
    <w:rsid w:val="0053171F"/>
    <w:rsid w:val="00532BA5"/>
    <w:rsid w:val="005332CC"/>
    <w:rsid w:val="00536F82"/>
    <w:rsid w:val="00543F7C"/>
    <w:rsid w:val="00545F72"/>
    <w:rsid w:val="00550BED"/>
    <w:rsid w:val="005544B9"/>
    <w:rsid w:val="00560284"/>
    <w:rsid w:val="00561DF6"/>
    <w:rsid w:val="005711A9"/>
    <w:rsid w:val="00572331"/>
    <w:rsid w:val="00577C93"/>
    <w:rsid w:val="00580F3F"/>
    <w:rsid w:val="00584E1F"/>
    <w:rsid w:val="0058657B"/>
    <w:rsid w:val="00587DDA"/>
    <w:rsid w:val="00590E6F"/>
    <w:rsid w:val="005914F3"/>
    <w:rsid w:val="00596A99"/>
    <w:rsid w:val="005A03C9"/>
    <w:rsid w:val="005A161E"/>
    <w:rsid w:val="005A2800"/>
    <w:rsid w:val="005A4180"/>
    <w:rsid w:val="005B14C2"/>
    <w:rsid w:val="005B6BA6"/>
    <w:rsid w:val="005C2EE2"/>
    <w:rsid w:val="005C7267"/>
    <w:rsid w:val="005D2627"/>
    <w:rsid w:val="005D6288"/>
    <w:rsid w:val="005F25A6"/>
    <w:rsid w:val="005F2E00"/>
    <w:rsid w:val="00616C6D"/>
    <w:rsid w:val="00626F9E"/>
    <w:rsid w:val="00627A2C"/>
    <w:rsid w:val="00644AE3"/>
    <w:rsid w:val="00644C0D"/>
    <w:rsid w:val="006506EE"/>
    <w:rsid w:val="00655740"/>
    <w:rsid w:val="00655EB5"/>
    <w:rsid w:val="00657558"/>
    <w:rsid w:val="00657A11"/>
    <w:rsid w:val="00661554"/>
    <w:rsid w:val="006704B8"/>
    <w:rsid w:val="006728E4"/>
    <w:rsid w:val="00675F78"/>
    <w:rsid w:val="00681BC3"/>
    <w:rsid w:val="00686622"/>
    <w:rsid w:val="00693665"/>
    <w:rsid w:val="00694F81"/>
    <w:rsid w:val="00696C6E"/>
    <w:rsid w:val="006A40C5"/>
    <w:rsid w:val="006B07A6"/>
    <w:rsid w:val="006B0B48"/>
    <w:rsid w:val="006B3B6B"/>
    <w:rsid w:val="006B6459"/>
    <w:rsid w:val="006C00C6"/>
    <w:rsid w:val="006E1EF1"/>
    <w:rsid w:val="006E3E8D"/>
    <w:rsid w:val="006E5F6E"/>
    <w:rsid w:val="006E62D5"/>
    <w:rsid w:val="006F1841"/>
    <w:rsid w:val="006F5416"/>
    <w:rsid w:val="007030EC"/>
    <w:rsid w:val="007112E9"/>
    <w:rsid w:val="007117C5"/>
    <w:rsid w:val="00714A84"/>
    <w:rsid w:val="00717E3A"/>
    <w:rsid w:val="007218AF"/>
    <w:rsid w:val="00723D89"/>
    <w:rsid w:val="00732026"/>
    <w:rsid w:val="00735582"/>
    <w:rsid w:val="0073637A"/>
    <w:rsid w:val="00740504"/>
    <w:rsid w:val="00750B75"/>
    <w:rsid w:val="00750BEB"/>
    <w:rsid w:val="00753966"/>
    <w:rsid w:val="0075462C"/>
    <w:rsid w:val="00763551"/>
    <w:rsid w:val="0077171C"/>
    <w:rsid w:val="00771CE9"/>
    <w:rsid w:val="00772C5D"/>
    <w:rsid w:val="007732D1"/>
    <w:rsid w:val="0077363B"/>
    <w:rsid w:val="00776AA4"/>
    <w:rsid w:val="00780C62"/>
    <w:rsid w:val="007865DB"/>
    <w:rsid w:val="007865E8"/>
    <w:rsid w:val="007877B4"/>
    <w:rsid w:val="007A0869"/>
    <w:rsid w:val="007A0BDA"/>
    <w:rsid w:val="007A674B"/>
    <w:rsid w:val="007A762C"/>
    <w:rsid w:val="007C24E1"/>
    <w:rsid w:val="007C4B72"/>
    <w:rsid w:val="007C7B5D"/>
    <w:rsid w:val="007D0570"/>
    <w:rsid w:val="007D1E8B"/>
    <w:rsid w:val="007D34CA"/>
    <w:rsid w:val="007E20B5"/>
    <w:rsid w:val="007E3A6B"/>
    <w:rsid w:val="007E6522"/>
    <w:rsid w:val="007E71BF"/>
    <w:rsid w:val="007F10E1"/>
    <w:rsid w:val="007F4A00"/>
    <w:rsid w:val="008007F5"/>
    <w:rsid w:val="00804A0B"/>
    <w:rsid w:val="0080553D"/>
    <w:rsid w:val="008100DB"/>
    <w:rsid w:val="0081402C"/>
    <w:rsid w:val="00820648"/>
    <w:rsid w:val="00821C63"/>
    <w:rsid w:val="00826384"/>
    <w:rsid w:val="00827CF8"/>
    <w:rsid w:val="0083660C"/>
    <w:rsid w:val="008522A7"/>
    <w:rsid w:val="008529AA"/>
    <w:rsid w:val="008552FC"/>
    <w:rsid w:val="00856562"/>
    <w:rsid w:val="00862200"/>
    <w:rsid w:val="008672BD"/>
    <w:rsid w:val="008719AF"/>
    <w:rsid w:val="00872E68"/>
    <w:rsid w:val="00875A93"/>
    <w:rsid w:val="00875EAB"/>
    <w:rsid w:val="00884369"/>
    <w:rsid w:val="00884372"/>
    <w:rsid w:val="00884C85"/>
    <w:rsid w:val="00885886"/>
    <w:rsid w:val="0089334C"/>
    <w:rsid w:val="008A1D0F"/>
    <w:rsid w:val="008A7926"/>
    <w:rsid w:val="008B57AF"/>
    <w:rsid w:val="008C0688"/>
    <w:rsid w:val="008C5755"/>
    <w:rsid w:val="008C6CC8"/>
    <w:rsid w:val="008D2876"/>
    <w:rsid w:val="008D413B"/>
    <w:rsid w:val="008D5ACC"/>
    <w:rsid w:val="008E4568"/>
    <w:rsid w:val="008E57BE"/>
    <w:rsid w:val="008F6E28"/>
    <w:rsid w:val="00905FCF"/>
    <w:rsid w:val="00920EBF"/>
    <w:rsid w:val="009235AA"/>
    <w:rsid w:val="00924719"/>
    <w:rsid w:val="009256AA"/>
    <w:rsid w:val="00926B55"/>
    <w:rsid w:val="00933471"/>
    <w:rsid w:val="00936F50"/>
    <w:rsid w:val="0094042C"/>
    <w:rsid w:val="009414ED"/>
    <w:rsid w:val="00943395"/>
    <w:rsid w:val="00964F51"/>
    <w:rsid w:val="00967B9B"/>
    <w:rsid w:val="00967C9D"/>
    <w:rsid w:val="00975ED3"/>
    <w:rsid w:val="009802B8"/>
    <w:rsid w:val="00982BDF"/>
    <w:rsid w:val="00984320"/>
    <w:rsid w:val="00985D53"/>
    <w:rsid w:val="00985E0D"/>
    <w:rsid w:val="00991738"/>
    <w:rsid w:val="009A3C6B"/>
    <w:rsid w:val="009A7394"/>
    <w:rsid w:val="009B07C3"/>
    <w:rsid w:val="009B593B"/>
    <w:rsid w:val="009C0868"/>
    <w:rsid w:val="009C4044"/>
    <w:rsid w:val="009D3E64"/>
    <w:rsid w:val="009D5048"/>
    <w:rsid w:val="009D6B84"/>
    <w:rsid w:val="009E6E06"/>
    <w:rsid w:val="009F0161"/>
    <w:rsid w:val="00A0098E"/>
    <w:rsid w:val="00A01044"/>
    <w:rsid w:val="00A04249"/>
    <w:rsid w:val="00A11546"/>
    <w:rsid w:val="00A11B83"/>
    <w:rsid w:val="00A12229"/>
    <w:rsid w:val="00A145AD"/>
    <w:rsid w:val="00A15D69"/>
    <w:rsid w:val="00A23B46"/>
    <w:rsid w:val="00A2622E"/>
    <w:rsid w:val="00A26E97"/>
    <w:rsid w:val="00A31617"/>
    <w:rsid w:val="00A4084A"/>
    <w:rsid w:val="00A40D67"/>
    <w:rsid w:val="00A4263A"/>
    <w:rsid w:val="00A46AF8"/>
    <w:rsid w:val="00A52FCA"/>
    <w:rsid w:val="00A53A83"/>
    <w:rsid w:val="00A6396D"/>
    <w:rsid w:val="00A65724"/>
    <w:rsid w:val="00A8316F"/>
    <w:rsid w:val="00A85A9B"/>
    <w:rsid w:val="00A93A3C"/>
    <w:rsid w:val="00A97387"/>
    <w:rsid w:val="00AA1824"/>
    <w:rsid w:val="00AA2E3F"/>
    <w:rsid w:val="00AA728B"/>
    <w:rsid w:val="00AC0662"/>
    <w:rsid w:val="00AC2211"/>
    <w:rsid w:val="00AC2518"/>
    <w:rsid w:val="00AC2975"/>
    <w:rsid w:val="00AD2448"/>
    <w:rsid w:val="00AD396F"/>
    <w:rsid w:val="00AD6AD6"/>
    <w:rsid w:val="00AE0BAE"/>
    <w:rsid w:val="00AE120D"/>
    <w:rsid w:val="00AE15D4"/>
    <w:rsid w:val="00AF0038"/>
    <w:rsid w:val="00AF7737"/>
    <w:rsid w:val="00B02AF8"/>
    <w:rsid w:val="00B108F6"/>
    <w:rsid w:val="00B10FBD"/>
    <w:rsid w:val="00B1123E"/>
    <w:rsid w:val="00B1213E"/>
    <w:rsid w:val="00B12F09"/>
    <w:rsid w:val="00B14C6D"/>
    <w:rsid w:val="00B17408"/>
    <w:rsid w:val="00B17CBA"/>
    <w:rsid w:val="00B17FFE"/>
    <w:rsid w:val="00B2274F"/>
    <w:rsid w:val="00B31E54"/>
    <w:rsid w:val="00B34215"/>
    <w:rsid w:val="00B37975"/>
    <w:rsid w:val="00B37D8A"/>
    <w:rsid w:val="00B450C1"/>
    <w:rsid w:val="00B51339"/>
    <w:rsid w:val="00B52F19"/>
    <w:rsid w:val="00B55118"/>
    <w:rsid w:val="00B610CE"/>
    <w:rsid w:val="00B615D8"/>
    <w:rsid w:val="00B636BB"/>
    <w:rsid w:val="00B63CBA"/>
    <w:rsid w:val="00B6478D"/>
    <w:rsid w:val="00B65444"/>
    <w:rsid w:val="00B659E0"/>
    <w:rsid w:val="00B70CE6"/>
    <w:rsid w:val="00B757AE"/>
    <w:rsid w:val="00B75D56"/>
    <w:rsid w:val="00B8210F"/>
    <w:rsid w:val="00B8706E"/>
    <w:rsid w:val="00B91F22"/>
    <w:rsid w:val="00BB03C1"/>
    <w:rsid w:val="00BB3642"/>
    <w:rsid w:val="00BC1895"/>
    <w:rsid w:val="00BC1EE0"/>
    <w:rsid w:val="00BE0AC8"/>
    <w:rsid w:val="00BE2D44"/>
    <w:rsid w:val="00BE39AA"/>
    <w:rsid w:val="00BE3E1D"/>
    <w:rsid w:val="00BE40B2"/>
    <w:rsid w:val="00BE4589"/>
    <w:rsid w:val="00BE733D"/>
    <w:rsid w:val="00BF30A7"/>
    <w:rsid w:val="00BF383F"/>
    <w:rsid w:val="00C01973"/>
    <w:rsid w:val="00C024F9"/>
    <w:rsid w:val="00C124CB"/>
    <w:rsid w:val="00C132E0"/>
    <w:rsid w:val="00C149D3"/>
    <w:rsid w:val="00C15DAF"/>
    <w:rsid w:val="00C168A7"/>
    <w:rsid w:val="00C2206A"/>
    <w:rsid w:val="00C25ECC"/>
    <w:rsid w:val="00C26B91"/>
    <w:rsid w:val="00C37F1A"/>
    <w:rsid w:val="00C46F0D"/>
    <w:rsid w:val="00C47091"/>
    <w:rsid w:val="00C51239"/>
    <w:rsid w:val="00C60724"/>
    <w:rsid w:val="00C630B0"/>
    <w:rsid w:val="00C77A08"/>
    <w:rsid w:val="00C804E9"/>
    <w:rsid w:val="00C8338A"/>
    <w:rsid w:val="00C921AB"/>
    <w:rsid w:val="00C95185"/>
    <w:rsid w:val="00CA0F66"/>
    <w:rsid w:val="00CA2D53"/>
    <w:rsid w:val="00CB22CB"/>
    <w:rsid w:val="00CB3F8E"/>
    <w:rsid w:val="00CB60B1"/>
    <w:rsid w:val="00CC4462"/>
    <w:rsid w:val="00CC70A0"/>
    <w:rsid w:val="00CD2147"/>
    <w:rsid w:val="00CD6B4A"/>
    <w:rsid w:val="00CD6E94"/>
    <w:rsid w:val="00CE2203"/>
    <w:rsid w:val="00CE58EF"/>
    <w:rsid w:val="00CF01E7"/>
    <w:rsid w:val="00D0410C"/>
    <w:rsid w:val="00D12F7B"/>
    <w:rsid w:val="00D1422F"/>
    <w:rsid w:val="00D142A1"/>
    <w:rsid w:val="00D15452"/>
    <w:rsid w:val="00D206D7"/>
    <w:rsid w:val="00D26A3E"/>
    <w:rsid w:val="00D3171C"/>
    <w:rsid w:val="00D3574F"/>
    <w:rsid w:val="00D50EC6"/>
    <w:rsid w:val="00D52693"/>
    <w:rsid w:val="00D5369C"/>
    <w:rsid w:val="00D54E8F"/>
    <w:rsid w:val="00D57002"/>
    <w:rsid w:val="00D572D3"/>
    <w:rsid w:val="00D573F7"/>
    <w:rsid w:val="00D67395"/>
    <w:rsid w:val="00D67F47"/>
    <w:rsid w:val="00D7233E"/>
    <w:rsid w:val="00D743D5"/>
    <w:rsid w:val="00D77367"/>
    <w:rsid w:val="00D8060D"/>
    <w:rsid w:val="00D81770"/>
    <w:rsid w:val="00D9714A"/>
    <w:rsid w:val="00DA1D5F"/>
    <w:rsid w:val="00DA613E"/>
    <w:rsid w:val="00DD07AD"/>
    <w:rsid w:val="00DD279C"/>
    <w:rsid w:val="00DE5A15"/>
    <w:rsid w:val="00DF2095"/>
    <w:rsid w:val="00DF22C3"/>
    <w:rsid w:val="00DF2A74"/>
    <w:rsid w:val="00DF6CB5"/>
    <w:rsid w:val="00DF771F"/>
    <w:rsid w:val="00E04926"/>
    <w:rsid w:val="00E101FB"/>
    <w:rsid w:val="00E226A0"/>
    <w:rsid w:val="00E24A3F"/>
    <w:rsid w:val="00E25221"/>
    <w:rsid w:val="00E30E73"/>
    <w:rsid w:val="00E313E8"/>
    <w:rsid w:val="00E33C79"/>
    <w:rsid w:val="00E347B5"/>
    <w:rsid w:val="00E35722"/>
    <w:rsid w:val="00E359CB"/>
    <w:rsid w:val="00E4123B"/>
    <w:rsid w:val="00E4192D"/>
    <w:rsid w:val="00E43A92"/>
    <w:rsid w:val="00E46022"/>
    <w:rsid w:val="00E47007"/>
    <w:rsid w:val="00E509DF"/>
    <w:rsid w:val="00E55A0F"/>
    <w:rsid w:val="00E55E00"/>
    <w:rsid w:val="00E56FBF"/>
    <w:rsid w:val="00E57B4D"/>
    <w:rsid w:val="00E57DD1"/>
    <w:rsid w:val="00E606BF"/>
    <w:rsid w:val="00E645D2"/>
    <w:rsid w:val="00E65248"/>
    <w:rsid w:val="00E75C2A"/>
    <w:rsid w:val="00E76205"/>
    <w:rsid w:val="00E85C72"/>
    <w:rsid w:val="00E977BD"/>
    <w:rsid w:val="00EA3FC8"/>
    <w:rsid w:val="00EA4B76"/>
    <w:rsid w:val="00EA5556"/>
    <w:rsid w:val="00EB08E7"/>
    <w:rsid w:val="00EB2707"/>
    <w:rsid w:val="00EB7747"/>
    <w:rsid w:val="00EC0985"/>
    <w:rsid w:val="00EC0E08"/>
    <w:rsid w:val="00EC77CF"/>
    <w:rsid w:val="00EE0B75"/>
    <w:rsid w:val="00EE1EB7"/>
    <w:rsid w:val="00EE1EFE"/>
    <w:rsid w:val="00EE61F6"/>
    <w:rsid w:val="00F0307B"/>
    <w:rsid w:val="00F0564E"/>
    <w:rsid w:val="00F12446"/>
    <w:rsid w:val="00F140FD"/>
    <w:rsid w:val="00F17883"/>
    <w:rsid w:val="00F2547D"/>
    <w:rsid w:val="00F271B4"/>
    <w:rsid w:val="00F34400"/>
    <w:rsid w:val="00F401BF"/>
    <w:rsid w:val="00F534A2"/>
    <w:rsid w:val="00F57372"/>
    <w:rsid w:val="00F74636"/>
    <w:rsid w:val="00F76F53"/>
    <w:rsid w:val="00F777F3"/>
    <w:rsid w:val="00F83A8E"/>
    <w:rsid w:val="00F83FE0"/>
    <w:rsid w:val="00F85E77"/>
    <w:rsid w:val="00F8631D"/>
    <w:rsid w:val="00F91428"/>
    <w:rsid w:val="00F91D68"/>
    <w:rsid w:val="00F94EED"/>
    <w:rsid w:val="00FA397A"/>
    <w:rsid w:val="00FA6309"/>
    <w:rsid w:val="00FB0148"/>
    <w:rsid w:val="00FB172D"/>
    <w:rsid w:val="00FB7D05"/>
    <w:rsid w:val="00FC20BE"/>
    <w:rsid w:val="00FC6F6C"/>
    <w:rsid w:val="00FD63D7"/>
    <w:rsid w:val="00FE47C4"/>
    <w:rsid w:val="00FE6518"/>
    <w:rsid w:val="00FE6637"/>
    <w:rsid w:val="00FE793F"/>
    <w:rsid w:val="00FF1271"/>
    <w:rsid w:val="00FF3E7A"/>
    <w:rsid w:val="00FF4F44"/>
    <w:rsid w:val="00FF5E5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EAE780"/>
  <w15:docId w15:val="{BD668730-3B3D-4DF4-B94D-D40C8080B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qFormat="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117C5"/>
    <w:rPr>
      <w:sz w:val="24"/>
      <w:szCs w:val="24"/>
    </w:rPr>
  </w:style>
  <w:style w:type="paragraph" w:styleId="Heading1">
    <w:name w:val="heading 1"/>
    <w:basedOn w:val="Normal"/>
    <w:link w:val="Heading1Char"/>
    <w:autoRedefine/>
    <w:qFormat/>
    <w:rsid w:val="00C804E9"/>
    <w:pPr>
      <w:keepNext/>
      <w:numPr>
        <w:numId w:val="5"/>
      </w:numPr>
      <w:spacing w:before="240" w:after="60"/>
      <w:outlineLvl w:val="0"/>
    </w:pPr>
    <w:rPr>
      <w:b/>
      <w:bCs/>
      <w:kern w:val="32"/>
      <w:sz w:val="32"/>
      <w:szCs w:val="32"/>
      <w:lang w:val="en-GB"/>
    </w:rPr>
  </w:style>
  <w:style w:type="paragraph" w:styleId="Heading2">
    <w:name w:val="heading 2"/>
    <w:basedOn w:val="Normal"/>
    <w:next w:val="Normal"/>
    <w:link w:val="Heading2Char"/>
    <w:autoRedefine/>
    <w:qFormat/>
    <w:rsid w:val="00071327"/>
    <w:pPr>
      <w:keepNext/>
      <w:numPr>
        <w:ilvl w:val="1"/>
        <w:numId w:val="5"/>
      </w:numPr>
      <w:tabs>
        <w:tab w:val="num" w:pos="360"/>
      </w:tabs>
      <w:spacing w:before="240" w:after="60"/>
      <w:ind w:left="360" w:hanging="360"/>
      <w:outlineLvl w:val="1"/>
    </w:pPr>
    <w:rPr>
      <w:rFonts w:asciiTheme="majorBidi" w:hAnsiTheme="majorBidi" w:cs="Arial"/>
      <w:b/>
      <w:bCs/>
      <w:iCs/>
      <w:sz w:val="32"/>
      <w:szCs w:val="32"/>
    </w:rPr>
  </w:style>
  <w:style w:type="paragraph" w:styleId="Heading3">
    <w:name w:val="heading 3"/>
    <w:basedOn w:val="Normal"/>
    <w:next w:val="Normal"/>
    <w:link w:val="Heading3Char"/>
    <w:autoRedefine/>
    <w:qFormat/>
    <w:rsid w:val="00655EB5"/>
    <w:pPr>
      <w:keepNext/>
      <w:numPr>
        <w:ilvl w:val="2"/>
        <w:numId w:val="5"/>
      </w:numPr>
      <w:spacing w:before="240" w:after="120"/>
      <w:outlineLvl w:val="2"/>
    </w:pPr>
    <w:rPr>
      <w:rFonts w:asciiTheme="majorBidi" w:hAnsiTheme="majorBidi" w:cs="Arial"/>
      <w:b/>
      <w:bCs/>
      <w:sz w:val="30"/>
      <w:szCs w:val="22"/>
    </w:rPr>
  </w:style>
  <w:style w:type="paragraph" w:styleId="Heading4">
    <w:name w:val="heading 4"/>
    <w:basedOn w:val="Normal"/>
    <w:next w:val="Normal"/>
    <w:link w:val="Heading4Char"/>
    <w:autoRedefine/>
    <w:qFormat/>
    <w:rsid w:val="00820648"/>
    <w:pPr>
      <w:keepNext/>
      <w:numPr>
        <w:ilvl w:val="3"/>
        <w:numId w:val="5"/>
      </w:numPr>
      <w:spacing w:before="240" w:after="60"/>
      <w:outlineLvl w:val="3"/>
    </w:pPr>
    <w:rPr>
      <w:b/>
      <w:bCs/>
      <w:sz w:val="26"/>
      <w:szCs w:val="28"/>
    </w:rPr>
  </w:style>
  <w:style w:type="paragraph" w:styleId="Heading5">
    <w:name w:val="heading 5"/>
    <w:basedOn w:val="Normal"/>
    <w:next w:val="Normal"/>
    <w:autoRedefine/>
    <w:qFormat/>
    <w:rsid w:val="00820648"/>
    <w:pPr>
      <w:numPr>
        <w:ilvl w:val="4"/>
        <w:numId w:val="5"/>
      </w:numPr>
      <w:spacing w:before="240" w:after="60"/>
      <w:outlineLvl w:val="4"/>
    </w:pPr>
    <w:rPr>
      <w:b/>
      <w:bCs/>
      <w:i/>
      <w:iCs/>
      <w:sz w:val="26"/>
      <w:szCs w:val="26"/>
    </w:rPr>
  </w:style>
  <w:style w:type="paragraph" w:styleId="Heading6">
    <w:name w:val="heading 6"/>
    <w:basedOn w:val="Normal"/>
    <w:next w:val="Normal"/>
    <w:autoRedefine/>
    <w:qFormat/>
    <w:rsid w:val="00820648"/>
    <w:pPr>
      <w:numPr>
        <w:ilvl w:val="5"/>
        <w:numId w:val="5"/>
      </w:numPr>
      <w:spacing w:before="240" w:after="60"/>
      <w:outlineLvl w:val="5"/>
    </w:pPr>
    <w:rPr>
      <w:b/>
      <w:bCs/>
      <w:szCs w:val="22"/>
    </w:rPr>
  </w:style>
  <w:style w:type="paragraph" w:styleId="Heading7">
    <w:name w:val="heading 7"/>
    <w:basedOn w:val="Normal"/>
    <w:next w:val="Normal"/>
    <w:link w:val="Heading7Char"/>
    <w:autoRedefine/>
    <w:qFormat/>
    <w:rsid w:val="00035BA7"/>
    <w:pPr>
      <w:numPr>
        <w:ilvl w:val="6"/>
        <w:numId w:val="5"/>
      </w:numPr>
      <w:spacing w:before="240" w:after="60"/>
      <w:outlineLvl w:val="6"/>
    </w:pPr>
    <w:rPr>
      <w:b/>
      <w:i/>
    </w:rPr>
  </w:style>
  <w:style w:type="paragraph" w:styleId="Heading8">
    <w:name w:val="heading 8"/>
    <w:basedOn w:val="Normal"/>
    <w:next w:val="Normal"/>
    <w:autoRedefine/>
    <w:qFormat/>
    <w:rsid w:val="00141299"/>
    <w:pPr>
      <w:numPr>
        <w:ilvl w:val="7"/>
        <w:numId w:val="5"/>
      </w:numPr>
      <w:spacing w:before="240" w:after="60"/>
      <w:outlineLvl w:val="7"/>
    </w:pPr>
    <w:rPr>
      <w:iCs/>
    </w:rPr>
  </w:style>
  <w:style w:type="paragraph" w:styleId="Heading9">
    <w:name w:val="heading 9"/>
    <w:basedOn w:val="Normal"/>
    <w:next w:val="Normal"/>
    <w:autoRedefine/>
    <w:qFormat/>
    <w:rsid w:val="00035BA7"/>
    <w:pPr>
      <w:numPr>
        <w:ilvl w:val="8"/>
        <w:numId w:val="5"/>
      </w:numPr>
      <w:spacing w:before="240" w:after="60"/>
      <w:outlineLvl w:val="8"/>
    </w:pPr>
    <w:rPr>
      <w:rFonts w:asciiTheme="majorBidi" w:hAnsiTheme="majorBidi" w:cs="Arial"/>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071327"/>
    <w:rPr>
      <w:rFonts w:asciiTheme="majorBidi" w:hAnsiTheme="majorBidi" w:cs="Arial"/>
      <w:b/>
      <w:bCs/>
      <w:iCs/>
      <w:sz w:val="32"/>
      <w:szCs w:val="32"/>
    </w:rPr>
  </w:style>
  <w:style w:type="paragraph" w:customStyle="1" w:styleId="text">
    <w:name w:val="text"/>
    <w:basedOn w:val="Normal"/>
    <w:link w:val="textChar"/>
    <w:autoRedefine/>
    <w:qFormat/>
    <w:rsid w:val="006E1EF1"/>
    <w:pPr>
      <w:spacing w:before="120" w:after="120" w:line="360" w:lineRule="auto"/>
      <w:jc w:val="both"/>
    </w:pPr>
    <w:rPr>
      <w:sz w:val="22"/>
    </w:rPr>
  </w:style>
  <w:style w:type="paragraph" w:styleId="TOC2">
    <w:name w:val="toc 2"/>
    <w:basedOn w:val="Normal"/>
    <w:next w:val="Normal"/>
    <w:autoRedefine/>
    <w:uiPriority w:val="39"/>
    <w:rsid w:val="002A4BA7"/>
    <w:pPr>
      <w:ind w:left="240"/>
    </w:pPr>
  </w:style>
  <w:style w:type="paragraph" w:styleId="TOC1">
    <w:name w:val="toc 1"/>
    <w:basedOn w:val="Normal"/>
    <w:next w:val="Normal"/>
    <w:autoRedefine/>
    <w:uiPriority w:val="39"/>
    <w:rsid w:val="002A4BA7"/>
  </w:style>
  <w:style w:type="paragraph" w:styleId="TOC3">
    <w:name w:val="toc 3"/>
    <w:basedOn w:val="Normal"/>
    <w:next w:val="Normal"/>
    <w:autoRedefine/>
    <w:uiPriority w:val="39"/>
    <w:rsid w:val="002A4BA7"/>
    <w:pPr>
      <w:ind w:left="480"/>
    </w:pPr>
  </w:style>
  <w:style w:type="character" w:styleId="Hyperlink">
    <w:name w:val="Hyperlink"/>
    <w:basedOn w:val="DefaultParagraphFont"/>
    <w:uiPriority w:val="99"/>
    <w:rsid w:val="002A4BA7"/>
    <w:rPr>
      <w:color w:val="0000FF"/>
      <w:u w:val="single"/>
    </w:rPr>
  </w:style>
  <w:style w:type="paragraph" w:styleId="BodyText">
    <w:name w:val="Body Text"/>
    <w:basedOn w:val="Normal"/>
    <w:link w:val="BodyTextChar"/>
    <w:qFormat/>
    <w:rsid w:val="007E20B5"/>
    <w:pPr>
      <w:spacing w:after="120"/>
      <w:jc w:val="both"/>
    </w:pPr>
  </w:style>
  <w:style w:type="paragraph" w:styleId="Footer">
    <w:name w:val="footer"/>
    <w:basedOn w:val="Normal"/>
    <w:rsid w:val="00D206D7"/>
    <w:pPr>
      <w:widowControl w:val="0"/>
      <w:tabs>
        <w:tab w:val="center" w:pos="4320"/>
        <w:tab w:val="right" w:pos="8640"/>
      </w:tabs>
      <w:spacing w:line="240" w:lineRule="atLeast"/>
    </w:pPr>
    <w:rPr>
      <w:sz w:val="20"/>
      <w:szCs w:val="20"/>
    </w:rPr>
  </w:style>
  <w:style w:type="character" w:customStyle="1" w:styleId="textChar">
    <w:name w:val="text Char"/>
    <w:basedOn w:val="DefaultParagraphFont"/>
    <w:link w:val="text"/>
    <w:rsid w:val="008A7926"/>
    <w:rPr>
      <w:sz w:val="22"/>
      <w:szCs w:val="24"/>
      <w:lang w:val="en-US" w:eastAsia="en-US" w:bidi="ar-SA"/>
    </w:rPr>
  </w:style>
  <w:style w:type="paragraph" w:styleId="Subtitle">
    <w:name w:val="Subtitle"/>
    <w:basedOn w:val="Normal"/>
    <w:link w:val="SubtitleChar"/>
    <w:qFormat/>
    <w:rsid w:val="00176FB0"/>
    <w:pPr>
      <w:spacing w:after="60"/>
      <w:jc w:val="center"/>
      <w:outlineLvl w:val="1"/>
    </w:pPr>
    <w:rPr>
      <w:rFonts w:cs="Arial"/>
      <w:b/>
      <w:sz w:val="28"/>
    </w:rPr>
  </w:style>
  <w:style w:type="character" w:customStyle="1" w:styleId="BodyTextChar">
    <w:name w:val="Body Text Char"/>
    <w:basedOn w:val="DefaultParagraphFont"/>
    <w:link w:val="BodyText"/>
    <w:rsid w:val="007E20B5"/>
    <w:rPr>
      <w:sz w:val="24"/>
      <w:szCs w:val="24"/>
    </w:rPr>
  </w:style>
  <w:style w:type="paragraph" w:styleId="Caption">
    <w:name w:val="caption"/>
    <w:basedOn w:val="Normal"/>
    <w:qFormat/>
    <w:rsid w:val="00B55118"/>
    <w:pPr>
      <w:spacing w:before="120"/>
      <w:contextualSpacing/>
      <w:jc w:val="center"/>
    </w:pPr>
    <w:rPr>
      <w:b/>
      <w:bCs/>
      <w:sz w:val="20"/>
      <w:szCs w:val="20"/>
    </w:rPr>
  </w:style>
  <w:style w:type="paragraph" w:styleId="Index1">
    <w:name w:val="index 1"/>
    <w:basedOn w:val="Normal"/>
    <w:next w:val="Normal"/>
    <w:autoRedefine/>
    <w:semiHidden/>
    <w:rsid w:val="00E57B4D"/>
    <w:pPr>
      <w:ind w:left="240" w:hanging="240"/>
    </w:pPr>
  </w:style>
  <w:style w:type="paragraph" w:styleId="IndexHeading">
    <w:name w:val="index heading"/>
    <w:basedOn w:val="Normal"/>
    <w:next w:val="Index1"/>
    <w:autoRedefine/>
    <w:qFormat/>
    <w:rsid w:val="004F67C7"/>
    <w:rPr>
      <w:rFonts w:cs="Arial"/>
      <w:b/>
      <w:bCs/>
    </w:rPr>
  </w:style>
  <w:style w:type="paragraph" w:customStyle="1" w:styleId="Code">
    <w:name w:val="Code"/>
    <w:basedOn w:val="Normal"/>
    <w:autoRedefine/>
    <w:rsid w:val="00B1123E"/>
    <w:pPr>
      <w:spacing w:before="120" w:after="120"/>
      <w:ind w:left="714"/>
    </w:pPr>
    <w:rPr>
      <w:rFonts w:ascii="Consolas" w:hAnsi="Consolas"/>
      <w:sz w:val="20"/>
      <w:lang w:val="en-GB"/>
    </w:rPr>
  </w:style>
  <w:style w:type="table" w:styleId="TableElegant">
    <w:name w:val="Table Elegant"/>
    <w:basedOn w:val="TableNormal"/>
    <w:rsid w:val="006704B8"/>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8D413B"/>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rPr>
      <w:jc w:val="center"/>
    </w:trPr>
    <w:tcPr>
      <w:tcMar>
        <w:left w:w="72" w:type="dxa"/>
      </w:tcMar>
      <w:vAlign w:val="center"/>
    </w:tcPr>
  </w:style>
  <w:style w:type="paragraph" w:customStyle="1" w:styleId="NumberedList">
    <w:name w:val="Numbered List"/>
    <w:basedOn w:val="Normal"/>
    <w:autoRedefine/>
    <w:qFormat/>
    <w:rsid w:val="00B55118"/>
    <w:pPr>
      <w:numPr>
        <w:numId w:val="2"/>
      </w:numPr>
      <w:spacing w:before="120" w:after="120"/>
      <w:ind w:left="714" w:hanging="357"/>
      <w:jc w:val="both"/>
    </w:pPr>
    <w:rPr>
      <w:sz w:val="22"/>
      <w:lang w:val="en-GB"/>
    </w:rPr>
  </w:style>
  <w:style w:type="paragraph" w:customStyle="1" w:styleId="Bullet">
    <w:name w:val="Bullet"/>
    <w:basedOn w:val="Normal"/>
    <w:autoRedefine/>
    <w:rsid w:val="00655740"/>
    <w:pPr>
      <w:numPr>
        <w:numId w:val="3"/>
      </w:numPr>
      <w:spacing w:before="120" w:after="120"/>
      <w:jc w:val="both"/>
    </w:pPr>
    <w:rPr>
      <w:lang w:val="en-GB"/>
    </w:rPr>
  </w:style>
  <w:style w:type="paragraph" w:customStyle="1" w:styleId="Reference">
    <w:name w:val="Reference"/>
    <w:basedOn w:val="ListNumber"/>
    <w:autoRedefine/>
    <w:rsid w:val="00041ECD"/>
    <w:pPr>
      <w:numPr>
        <w:numId w:val="1"/>
      </w:numPr>
      <w:tabs>
        <w:tab w:val="clear" w:pos="360"/>
        <w:tab w:val="num" w:pos="540"/>
      </w:tabs>
      <w:autoSpaceDE w:val="0"/>
      <w:autoSpaceDN w:val="0"/>
      <w:adjustRightInd w:val="0"/>
      <w:ind w:left="540" w:hanging="540"/>
      <w:jc w:val="both"/>
    </w:pPr>
    <w:rPr>
      <w:rFonts w:cs="Symbol"/>
    </w:rPr>
  </w:style>
  <w:style w:type="paragraph" w:customStyle="1" w:styleId="Style1">
    <w:name w:val="Style1"/>
    <w:basedOn w:val="Reference"/>
    <w:rsid w:val="00E645D2"/>
  </w:style>
  <w:style w:type="paragraph" w:styleId="ListNumber">
    <w:name w:val="List Number"/>
    <w:basedOn w:val="Normal"/>
    <w:rsid w:val="00E645D2"/>
  </w:style>
  <w:style w:type="paragraph" w:styleId="Header">
    <w:name w:val="header"/>
    <w:basedOn w:val="Normal"/>
    <w:link w:val="HeaderChar"/>
    <w:uiPriority w:val="99"/>
    <w:rsid w:val="00AC2975"/>
    <w:pPr>
      <w:tabs>
        <w:tab w:val="center" w:pos="4320"/>
        <w:tab w:val="right" w:pos="8640"/>
      </w:tabs>
    </w:pPr>
  </w:style>
  <w:style w:type="character" w:styleId="PageNumber">
    <w:name w:val="page number"/>
    <w:basedOn w:val="DefaultParagraphFont"/>
    <w:rsid w:val="00AC2975"/>
  </w:style>
  <w:style w:type="character" w:customStyle="1" w:styleId="COM">
    <w:name w:val="COM"/>
    <w:basedOn w:val="DefaultParagraphFont"/>
    <w:rsid w:val="00DD279C"/>
    <w:rPr>
      <w:rFonts w:ascii="Arial" w:hAnsi="Arial"/>
      <w:b/>
      <w:bCs/>
      <w:color w:val="333399"/>
      <w:sz w:val="18"/>
      <w:szCs w:val="26"/>
    </w:rPr>
  </w:style>
  <w:style w:type="paragraph" w:styleId="BodyTextIndent">
    <w:name w:val="Body Text Indent"/>
    <w:basedOn w:val="Normal"/>
    <w:rsid w:val="00F0307B"/>
    <w:pPr>
      <w:spacing w:after="120"/>
      <w:ind w:left="360"/>
    </w:pPr>
  </w:style>
  <w:style w:type="paragraph" w:customStyle="1" w:styleId="StyleBodyTextIndentCentered">
    <w:name w:val="Style Body Text Indent + Centered"/>
    <w:basedOn w:val="BodyTextIndent"/>
    <w:rsid w:val="0077363B"/>
    <w:pPr>
      <w:jc w:val="center"/>
    </w:pPr>
    <w:rPr>
      <w:sz w:val="22"/>
      <w:szCs w:val="20"/>
    </w:rPr>
  </w:style>
  <w:style w:type="paragraph" w:customStyle="1" w:styleId="StyleBodyTextIndentBoldCentered">
    <w:name w:val="Style Body Text Indent + Bold Centered"/>
    <w:basedOn w:val="BodyTextIndent"/>
    <w:rsid w:val="0077363B"/>
    <w:pPr>
      <w:jc w:val="center"/>
    </w:pPr>
    <w:rPr>
      <w:b/>
      <w:bCs/>
      <w:sz w:val="22"/>
      <w:szCs w:val="20"/>
    </w:rPr>
  </w:style>
  <w:style w:type="paragraph" w:styleId="Title">
    <w:name w:val="Title"/>
    <w:basedOn w:val="Normal"/>
    <w:next w:val="Normal"/>
    <w:autoRedefine/>
    <w:qFormat/>
    <w:rsid w:val="00CA0F66"/>
    <w:pPr>
      <w:widowControl w:val="0"/>
      <w:jc w:val="center"/>
    </w:pPr>
    <w:rPr>
      <w:b/>
      <w:sz w:val="40"/>
      <w:szCs w:val="20"/>
    </w:rPr>
  </w:style>
  <w:style w:type="character" w:styleId="Strong">
    <w:name w:val="Strong"/>
    <w:basedOn w:val="DefaultParagraphFont"/>
    <w:uiPriority w:val="22"/>
    <w:qFormat/>
    <w:rsid w:val="003B1E8A"/>
    <w:rPr>
      <w:b/>
    </w:rPr>
  </w:style>
  <w:style w:type="paragraph" w:styleId="NoSpacing">
    <w:name w:val="No Spacing"/>
    <w:uiPriority w:val="1"/>
    <w:qFormat/>
    <w:rsid w:val="002E2A59"/>
    <w:rPr>
      <w:rFonts w:ascii="Calibri" w:eastAsia="Calibri" w:hAnsi="Calibri"/>
      <w:sz w:val="22"/>
      <w:szCs w:val="22"/>
    </w:rPr>
  </w:style>
  <w:style w:type="paragraph" w:styleId="ListParagraph">
    <w:name w:val="List Paragraph"/>
    <w:basedOn w:val="Normal"/>
    <w:uiPriority w:val="34"/>
    <w:qFormat/>
    <w:rsid w:val="00F17883"/>
    <w:pPr>
      <w:ind w:left="720"/>
      <w:contextualSpacing/>
    </w:pPr>
  </w:style>
  <w:style w:type="paragraph" w:customStyle="1" w:styleId="FigureDescription">
    <w:name w:val="Figure Description"/>
    <w:basedOn w:val="BodyText"/>
    <w:link w:val="FigureDescriptionChar"/>
    <w:autoRedefine/>
    <w:qFormat/>
    <w:rsid w:val="00B55118"/>
    <w:pPr>
      <w:spacing w:after="240"/>
      <w:ind w:left="1418" w:right="1418"/>
      <w:contextualSpacing/>
      <w:jc w:val="center"/>
    </w:pPr>
    <w:rPr>
      <w:i/>
      <w:sz w:val="22"/>
      <w:lang w:val="en-GB"/>
    </w:rPr>
  </w:style>
  <w:style w:type="paragraph" w:customStyle="1" w:styleId="TableDescription">
    <w:name w:val="Table Description"/>
    <w:basedOn w:val="FigureDescription"/>
    <w:link w:val="TableDescriptionChar"/>
    <w:autoRedefine/>
    <w:qFormat/>
    <w:rsid w:val="00B55118"/>
    <w:pPr>
      <w:spacing w:after="60"/>
    </w:pPr>
  </w:style>
  <w:style w:type="character" w:customStyle="1" w:styleId="FigureDescriptionChar">
    <w:name w:val="Figure Description Char"/>
    <w:basedOn w:val="BodyTextChar"/>
    <w:link w:val="FigureDescription"/>
    <w:rsid w:val="00B55118"/>
    <w:rPr>
      <w:i/>
      <w:sz w:val="22"/>
      <w:szCs w:val="24"/>
      <w:lang w:val="en-GB"/>
    </w:rPr>
  </w:style>
  <w:style w:type="character" w:customStyle="1" w:styleId="HeaderChar">
    <w:name w:val="Header Char"/>
    <w:basedOn w:val="DefaultParagraphFont"/>
    <w:link w:val="Header"/>
    <w:uiPriority w:val="99"/>
    <w:rsid w:val="00E65248"/>
    <w:rPr>
      <w:sz w:val="24"/>
      <w:szCs w:val="24"/>
    </w:rPr>
  </w:style>
  <w:style w:type="character" w:customStyle="1" w:styleId="TableDescriptionChar">
    <w:name w:val="Table Description Char"/>
    <w:basedOn w:val="FigureDescriptionChar"/>
    <w:link w:val="TableDescription"/>
    <w:rsid w:val="00B55118"/>
    <w:rPr>
      <w:i/>
      <w:sz w:val="22"/>
      <w:szCs w:val="24"/>
      <w:lang w:val="en-GB"/>
    </w:rPr>
  </w:style>
  <w:style w:type="character" w:styleId="PlaceholderText">
    <w:name w:val="Placeholder Text"/>
    <w:basedOn w:val="DefaultParagraphFont"/>
    <w:uiPriority w:val="99"/>
    <w:semiHidden/>
    <w:rsid w:val="00BC1EE0"/>
    <w:rPr>
      <w:color w:val="808080"/>
    </w:rPr>
  </w:style>
  <w:style w:type="paragraph" w:styleId="TOCHeading">
    <w:name w:val="TOC Heading"/>
    <w:basedOn w:val="Title2"/>
    <w:autoRedefine/>
    <w:uiPriority w:val="39"/>
    <w:unhideWhenUsed/>
    <w:rsid w:val="00141299"/>
    <w:pPr>
      <w:keepLines/>
      <w:spacing w:line="259" w:lineRule="auto"/>
    </w:pPr>
    <w:rPr>
      <w:bCs w:val="0"/>
      <w:color w:val="000000" w:themeColor="text1"/>
    </w:rPr>
  </w:style>
  <w:style w:type="paragraph" w:customStyle="1" w:styleId="Title2">
    <w:name w:val="Title2"/>
    <w:basedOn w:val="TOAHeading"/>
    <w:link w:val="Title2Char"/>
    <w:autoRedefine/>
    <w:qFormat/>
    <w:rsid w:val="0058657B"/>
    <w:pPr>
      <w:contextualSpacing/>
      <w:jc w:val="center"/>
    </w:pPr>
    <w:rPr>
      <w:rFonts w:ascii="Times New Roman" w:hAnsi="Times New Roman"/>
      <w:sz w:val="28"/>
    </w:rPr>
  </w:style>
  <w:style w:type="character" w:customStyle="1" w:styleId="Title2Char">
    <w:name w:val="Title2 Char"/>
    <w:basedOn w:val="DefaultParagraphFont"/>
    <w:link w:val="Title2"/>
    <w:rsid w:val="0058657B"/>
    <w:rPr>
      <w:rFonts w:eastAsiaTheme="majorEastAsia" w:cstheme="majorBidi"/>
      <w:b/>
      <w:bCs/>
      <w:sz w:val="28"/>
      <w:szCs w:val="24"/>
    </w:rPr>
  </w:style>
  <w:style w:type="character" w:customStyle="1" w:styleId="SubtitleChar">
    <w:name w:val="Subtitle Char"/>
    <w:basedOn w:val="DefaultParagraphFont"/>
    <w:link w:val="Subtitle"/>
    <w:rsid w:val="004C3191"/>
    <w:rPr>
      <w:rFonts w:cs="Arial"/>
      <w:b/>
      <w:sz w:val="28"/>
      <w:szCs w:val="24"/>
    </w:rPr>
  </w:style>
  <w:style w:type="paragraph" w:styleId="TOAHeading">
    <w:name w:val="toa heading"/>
    <w:basedOn w:val="Normal"/>
    <w:next w:val="Normal"/>
    <w:semiHidden/>
    <w:unhideWhenUsed/>
    <w:rsid w:val="0058657B"/>
    <w:pPr>
      <w:spacing w:before="120"/>
    </w:pPr>
    <w:rPr>
      <w:rFonts w:asciiTheme="majorHAnsi" w:eastAsiaTheme="majorEastAsia" w:hAnsiTheme="majorHAnsi" w:cstheme="majorBidi"/>
      <w:b/>
      <w:bCs/>
    </w:rPr>
  </w:style>
  <w:style w:type="paragraph" w:customStyle="1" w:styleId="TableHeaderRow">
    <w:name w:val="Table Header Row"/>
    <w:basedOn w:val="Normal"/>
    <w:link w:val="TableHeaderRowChar"/>
    <w:autoRedefine/>
    <w:qFormat/>
    <w:rsid w:val="0052222B"/>
    <w:rPr>
      <w:b/>
    </w:rPr>
  </w:style>
  <w:style w:type="character" w:customStyle="1" w:styleId="TableHeaderRowChar">
    <w:name w:val="Table Header Row Char"/>
    <w:basedOn w:val="DefaultParagraphFont"/>
    <w:link w:val="TableHeaderRow"/>
    <w:rsid w:val="0052222B"/>
    <w:rPr>
      <w:b/>
      <w:sz w:val="24"/>
      <w:szCs w:val="24"/>
    </w:rPr>
  </w:style>
  <w:style w:type="paragraph" w:styleId="TableofFigures">
    <w:name w:val="table of figures"/>
    <w:basedOn w:val="Normal"/>
    <w:next w:val="Normal"/>
    <w:uiPriority w:val="99"/>
    <w:unhideWhenUsed/>
    <w:rsid w:val="00F83FE0"/>
  </w:style>
  <w:style w:type="paragraph" w:customStyle="1" w:styleId="TableHeader">
    <w:name w:val="TableHeader"/>
    <w:basedOn w:val="Normal"/>
    <w:link w:val="TableHeaderChar"/>
    <w:autoRedefine/>
    <w:qFormat/>
    <w:rsid w:val="008672BD"/>
    <w:pPr>
      <w:widowControl w:val="0"/>
    </w:pPr>
    <w:rPr>
      <w:b/>
      <w:color w:val="000000" w:themeColor="text1"/>
      <w:szCs w:val="18"/>
    </w:rPr>
  </w:style>
  <w:style w:type="character" w:customStyle="1" w:styleId="TableHeaderChar">
    <w:name w:val="TableHeader Char"/>
    <w:basedOn w:val="DefaultParagraphFont"/>
    <w:link w:val="TableHeader"/>
    <w:rsid w:val="008672BD"/>
    <w:rPr>
      <w:b/>
      <w:color w:val="000000" w:themeColor="text1"/>
      <w:sz w:val="24"/>
      <w:szCs w:val="18"/>
    </w:rPr>
  </w:style>
  <w:style w:type="paragraph" w:customStyle="1" w:styleId="Title1">
    <w:name w:val="Title1"/>
    <w:basedOn w:val="Normal"/>
    <w:next w:val="Subtitle"/>
    <w:rsid w:val="003D1FBC"/>
    <w:pPr>
      <w:jc w:val="center"/>
    </w:pPr>
    <w:rPr>
      <w:b/>
      <w:sz w:val="40"/>
    </w:rPr>
  </w:style>
  <w:style w:type="paragraph" w:customStyle="1" w:styleId="Style2">
    <w:name w:val="Style2"/>
    <w:basedOn w:val="Normal"/>
    <w:link w:val="Style2Char"/>
    <w:autoRedefine/>
    <w:qFormat/>
    <w:rsid w:val="0053171F"/>
    <w:pPr>
      <w:jc w:val="center"/>
    </w:pPr>
    <w:rPr>
      <w:b/>
      <w:sz w:val="28"/>
      <w:szCs w:val="28"/>
    </w:rPr>
  </w:style>
  <w:style w:type="character" w:customStyle="1" w:styleId="Style2Char">
    <w:name w:val="Style2 Char"/>
    <w:basedOn w:val="SubtitleChar"/>
    <w:link w:val="Style2"/>
    <w:rsid w:val="0053171F"/>
    <w:rPr>
      <w:rFonts w:cs="Arial"/>
      <w:b/>
      <w:sz w:val="28"/>
      <w:szCs w:val="28"/>
    </w:rPr>
  </w:style>
  <w:style w:type="paragraph" w:customStyle="1" w:styleId="AbstractHeading">
    <w:name w:val="Abstract Heading"/>
    <w:basedOn w:val="Normal"/>
    <w:next w:val="Normal"/>
    <w:link w:val="AbstractHeadingChar"/>
    <w:qFormat/>
    <w:rsid w:val="00035BA7"/>
    <w:rPr>
      <w:b/>
      <w:bCs/>
      <w:kern w:val="32"/>
      <w:sz w:val="32"/>
      <w:szCs w:val="32"/>
    </w:rPr>
  </w:style>
  <w:style w:type="character" w:customStyle="1" w:styleId="Heading1Char">
    <w:name w:val="Heading 1 Char"/>
    <w:basedOn w:val="DefaultParagraphFont"/>
    <w:link w:val="Heading1"/>
    <w:rsid w:val="00C804E9"/>
    <w:rPr>
      <w:b/>
      <w:bCs/>
      <w:kern w:val="32"/>
      <w:sz w:val="32"/>
      <w:szCs w:val="32"/>
      <w:lang w:val="en-GB"/>
    </w:rPr>
  </w:style>
  <w:style w:type="character" w:customStyle="1" w:styleId="AbstractHeadingChar">
    <w:name w:val="Abstract Heading Char"/>
    <w:basedOn w:val="Heading1Char"/>
    <w:link w:val="AbstractHeading"/>
    <w:rsid w:val="004E3046"/>
    <w:rPr>
      <w:b/>
      <w:bCs/>
      <w:kern w:val="32"/>
      <w:sz w:val="32"/>
      <w:szCs w:val="32"/>
      <w:lang w:val="en-GB"/>
    </w:rPr>
  </w:style>
  <w:style w:type="character" w:customStyle="1" w:styleId="Heading3Char">
    <w:name w:val="Heading 3 Char"/>
    <w:basedOn w:val="DefaultParagraphFont"/>
    <w:link w:val="Heading3"/>
    <w:rsid w:val="00655EB5"/>
    <w:rPr>
      <w:rFonts w:asciiTheme="majorBidi" w:hAnsiTheme="majorBidi" w:cs="Arial"/>
      <w:b/>
      <w:bCs/>
      <w:sz w:val="30"/>
      <w:szCs w:val="22"/>
    </w:rPr>
  </w:style>
  <w:style w:type="character" w:customStyle="1" w:styleId="Heading7Char">
    <w:name w:val="Heading 7 Char"/>
    <w:basedOn w:val="DefaultParagraphFont"/>
    <w:link w:val="Heading7"/>
    <w:rsid w:val="00967B9B"/>
    <w:rPr>
      <w:b/>
      <w:i/>
      <w:sz w:val="24"/>
      <w:szCs w:val="24"/>
    </w:rPr>
  </w:style>
  <w:style w:type="character" w:customStyle="1" w:styleId="Heading4Char">
    <w:name w:val="Heading 4 Char"/>
    <w:basedOn w:val="DefaultParagraphFont"/>
    <w:link w:val="Heading4"/>
    <w:rsid w:val="005A2800"/>
    <w:rPr>
      <w:b/>
      <w:bCs/>
      <w:sz w:val="26"/>
      <w:szCs w:val="28"/>
    </w:rPr>
  </w:style>
  <w:style w:type="paragraph" w:styleId="BalloonText">
    <w:name w:val="Balloon Text"/>
    <w:basedOn w:val="Normal"/>
    <w:link w:val="BalloonTextChar"/>
    <w:semiHidden/>
    <w:unhideWhenUsed/>
    <w:rsid w:val="00081B0E"/>
    <w:rPr>
      <w:rFonts w:ascii="Tahoma" w:hAnsi="Tahoma" w:cs="Tahoma"/>
      <w:sz w:val="16"/>
      <w:szCs w:val="16"/>
    </w:rPr>
  </w:style>
  <w:style w:type="character" w:customStyle="1" w:styleId="BalloonTextChar">
    <w:name w:val="Balloon Text Char"/>
    <w:basedOn w:val="DefaultParagraphFont"/>
    <w:link w:val="BalloonText"/>
    <w:semiHidden/>
    <w:rsid w:val="00081B0E"/>
    <w:rPr>
      <w:rFonts w:ascii="Tahoma" w:hAnsi="Tahoma" w:cs="Tahoma"/>
      <w:sz w:val="16"/>
      <w:szCs w:val="16"/>
    </w:rPr>
  </w:style>
  <w:style w:type="paragraph" w:styleId="NormalWeb">
    <w:name w:val="Normal (Web)"/>
    <w:basedOn w:val="Normal"/>
    <w:uiPriority w:val="99"/>
    <w:semiHidden/>
    <w:unhideWhenUsed/>
    <w:rsid w:val="00D67395"/>
    <w:pPr>
      <w:spacing w:before="100" w:beforeAutospacing="1" w:after="100" w:afterAutospacing="1"/>
    </w:pPr>
  </w:style>
  <w:style w:type="character" w:styleId="FollowedHyperlink">
    <w:name w:val="FollowedHyperlink"/>
    <w:basedOn w:val="DefaultParagraphFont"/>
    <w:semiHidden/>
    <w:unhideWhenUsed/>
    <w:rsid w:val="00F83A8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467777">
      <w:bodyDiv w:val="1"/>
      <w:marLeft w:val="0"/>
      <w:marRight w:val="0"/>
      <w:marTop w:val="0"/>
      <w:marBottom w:val="0"/>
      <w:divBdr>
        <w:top w:val="none" w:sz="0" w:space="0" w:color="auto"/>
        <w:left w:val="none" w:sz="0" w:space="0" w:color="auto"/>
        <w:bottom w:val="none" w:sz="0" w:space="0" w:color="auto"/>
        <w:right w:val="none" w:sz="0" w:space="0" w:color="auto"/>
      </w:divBdr>
    </w:div>
    <w:div w:id="395445160">
      <w:bodyDiv w:val="1"/>
      <w:marLeft w:val="0"/>
      <w:marRight w:val="0"/>
      <w:marTop w:val="0"/>
      <w:marBottom w:val="0"/>
      <w:divBdr>
        <w:top w:val="none" w:sz="0" w:space="0" w:color="auto"/>
        <w:left w:val="none" w:sz="0" w:space="0" w:color="auto"/>
        <w:bottom w:val="none" w:sz="0" w:space="0" w:color="auto"/>
        <w:right w:val="none" w:sz="0" w:space="0" w:color="auto"/>
      </w:divBdr>
    </w:div>
    <w:div w:id="411243987">
      <w:bodyDiv w:val="1"/>
      <w:marLeft w:val="0"/>
      <w:marRight w:val="0"/>
      <w:marTop w:val="0"/>
      <w:marBottom w:val="0"/>
      <w:divBdr>
        <w:top w:val="none" w:sz="0" w:space="0" w:color="auto"/>
        <w:left w:val="none" w:sz="0" w:space="0" w:color="auto"/>
        <w:bottom w:val="none" w:sz="0" w:space="0" w:color="auto"/>
        <w:right w:val="none" w:sz="0" w:space="0" w:color="auto"/>
      </w:divBdr>
    </w:div>
    <w:div w:id="513569454">
      <w:bodyDiv w:val="1"/>
      <w:marLeft w:val="0"/>
      <w:marRight w:val="0"/>
      <w:marTop w:val="0"/>
      <w:marBottom w:val="0"/>
      <w:divBdr>
        <w:top w:val="none" w:sz="0" w:space="0" w:color="auto"/>
        <w:left w:val="none" w:sz="0" w:space="0" w:color="auto"/>
        <w:bottom w:val="none" w:sz="0" w:space="0" w:color="auto"/>
        <w:right w:val="none" w:sz="0" w:space="0" w:color="auto"/>
      </w:divBdr>
    </w:div>
    <w:div w:id="588271723">
      <w:bodyDiv w:val="1"/>
      <w:marLeft w:val="0"/>
      <w:marRight w:val="0"/>
      <w:marTop w:val="0"/>
      <w:marBottom w:val="0"/>
      <w:divBdr>
        <w:top w:val="none" w:sz="0" w:space="0" w:color="auto"/>
        <w:left w:val="none" w:sz="0" w:space="0" w:color="auto"/>
        <w:bottom w:val="none" w:sz="0" w:space="0" w:color="auto"/>
        <w:right w:val="none" w:sz="0" w:space="0" w:color="auto"/>
      </w:divBdr>
    </w:div>
    <w:div w:id="590428407">
      <w:bodyDiv w:val="1"/>
      <w:marLeft w:val="0"/>
      <w:marRight w:val="0"/>
      <w:marTop w:val="0"/>
      <w:marBottom w:val="0"/>
      <w:divBdr>
        <w:top w:val="none" w:sz="0" w:space="0" w:color="auto"/>
        <w:left w:val="none" w:sz="0" w:space="0" w:color="auto"/>
        <w:bottom w:val="none" w:sz="0" w:space="0" w:color="auto"/>
        <w:right w:val="none" w:sz="0" w:space="0" w:color="auto"/>
      </w:divBdr>
    </w:div>
    <w:div w:id="838731797">
      <w:bodyDiv w:val="1"/>
      <w:marLeft w:val="0"/>
      <w:marRight w:val="0"/>
      <w:marTop w:val="0"/>
      <w:marBottom w:val="0"/>
      <w:divBdr>
        <w:top w:val="none" w:sz="0" w:space="0" w:color="auto"/>
        <w:left w:val="none" w:sz="0" w:space="0" w:color="auto"/>
        <w:bottom w:val="none" w:sz="0" w:space="0" w:color="auto"/>
        <w:right w:val="none" w:sz="0" w:space="0" w:color="auto"/>
      </w:divBdr>
    </w:div>
    <w:div w:id="1148860702">
      <w:bodyDiv w:val="1"/>
      <w:marLeft w:val="0"/>
      <w:marRight w:val="0"/>
      <w:marTop w:val="0"/>
      <w:marBottom w:val="0"/>
      <w:divBdr>
        <w:top w:val="none" w:sz="0" w:space="0" w:color="auto"/>
        <w:left w:val="none" w:sz="0" w:space="0" w:color="auto"/>
        <w:bottom w:val="none" w:sz="0" w:space="0" w:color="auto"/>
        <w:right w:val="none" w:sz="0" w:space="0" w:color="auto"/>
      </w:divBdr>
    </w:div>
    <w:div w:id="1168599318">
      <w:bodyDiv w:val="1"/>
      <w:marLeft w:val="0"/>
      <w:marRight w:val="0"/>
      <w:marTop w:val="0"/>
      <w:marBottom w:val="0"/>
      <w:divBdr>
        <w:top w:val="none" w:sz="0" w:space="0" w:color="auto"/>
        <w:left w:val="none" w:sz="0" w:space="0" w:color="auto"/>
        <w:bottom w:val="none" w:sz="0" w:space="0" w:color="auto"/>
        <w:right w:val="none" w:sz="0" w:space="0" w:color="auto"/>
      </w:divBdr>
    </w:div>
    <w:div w:id="1203515428">
      <w:bodyDiv w:val="1"/>
      <w:marLeft w:val="0"/>
      <w:marRight w:val="0"/>
      <w:marTop w:val="0"/>
      <w:marBottom w:val="0"/>
      <w:divBdr>
        <w:top w:val="none" w:sz="0" w:space="0" w:color="auto"/>
        <w:left w:val="none" w:sz="0" w:space="0" w:color="auto"/>
        <w:bottom w:val="none" w:sz="0" w:space="0" w:color="auto"/>
        <w:right w:val="none" w:sz="0" w:space="0" w:color="auto"/>
      </w:divBdr>
    </w:div>
    <w:div w:id="1214930387">
      <w:bodyDiv w:val="1"/>
      <w:marLeft w:val="0"/>
      <w:marRight w:val="0"/>
      <w:marTop w:val="0"/>
      <w:marBottom w:val="0"/>
      <w:divBdr>
        <w:top w:val="none" w:sz="0" w:space="0" w:color="auto"/>
        <w:left w:val="none" w:sz="0" w:space="0" w:color="auto"/>
        <w:bottom w:val="none" w:sz="0" w:space="0" w:color="auto"/>
        <w:right w:val="none" w:sz="0" w:space="0" w:color="auto"/>
      </w:divBdr>
    </w:div>
    <w:div w:id="1285889059">
      <w:bodyDiv w:val="1"/>
      <w:marLeft w:val="0"/>
      <w:marRight w:val="0"/>
      <w:marTop w:val="0"/>
      <w:marBottom w:val="0"/>
      <w:divBdr>
        <w:top w:val="none" w:sz="0" w:space="0" w:color="auto"/>
        <w:left w:val="none" w:sz="0" w:space="0" w:color="auto"/>
        <w:bottom w:val="none" w:sz="0" w:space="0" w:color="auto"/>
        <w:right w:val="none" w:sz="0" w:space="0" w:color="auto"/>
      </w:divBdr>
    </w:div>
    <w:div w:id="1318412999">
      <w:bodyDiv w:val="1"/>
      <w:marLeft w:val="0"/>
      <w:marRight w:val="0"/>
      <w:marTop w:val="0"/>
      <w:marBottom w:val="0"/>
      <w:divBdr>
        <w:top w:val="none" w:sz="0" w:space="0" w:color="auto"/>
        <w:left w:val="none" w:sz="0" w:space="0" w:color="auto"/>
        <w:bottom w:val="none" w:sz="0" w:space="0" w:color="auto"/>
        <w:right w:val="none" w:sz="0" w:space="0" w:color="auto"/>
      </w:divBdr>
    </w:div>
    <w:div w:id="1351487954">
      <w:bodyDiv w:val="1"/>
      <w:marLeft w:val="0"/>
      <w:marRight w:val="0"/>
      <w:marTop w:val="0"/>
      <w:marBottom w:val="0"/>
      <w:divBdr>
        <w:top w:val="none" w:sz="0" w:space="0" w:color="auto"/>
        <w:left w:val="none" w:sz="0" w:space="0" w:color="auto"/>
        <w:bottom w:val="none" w:sz="0" w:space="0" w:color="auto"/>
        <w:right w:val="none" w:sz="0" w:space="0" w:color="auto"/>
      </w:divBdr>
    </w:div>
    <w:div w:id="1366834446">
      <w:bodyDiv w:val="1"/>
      <w:marLeft w:val="0"/>
      <w:marRight w:val="0"/>
      <w:marTop w:val="0"/>
      <w:marBottom w:val="0"/>
      <w:divBdr>
        <w:top w:val="none" w:sz="0" w:space="0" w:color="auto"/>
        <w:left w:val="none" w:sz="0" w:space="0" w:color="auto"/>
        <w:bottom w:val="none" w:sz="0" w:space="0" w:color="auto"/>
        <w:right w:val="none" w:sz="0" w:space="0" w:color="auto"/>
      </w:divBdr>
    </w:div>
    <w:div w:id="1481194480">
      <w:bodyDiv w:val="1"/>
      <w:marLeft w:val="0"/>
      <w:marRight w:val="0"/>
      <w:marTop w:val="0"/>
      <w:marBottom w:val="0"/>
      <w:divBdr>
        <w:top w:val="none" w:sz="0" w:space="0" w:color="auto"/>
        <w:left w:val="none" w:sz="0" w:space="0" w:color="auto"/>
        <w:bottom w:val="none" w:sz="0" w:space="0" w:color="auto"/>
        <w:right w:val="none" w:sz="0" w:space="0" w:color="auto"/>
      </w:divBdr>
    </w:div>
    <w:div w:id="1508058215">
      <w:bodyDiv w:val="1"/>
      <w:marLeft w:val="0"/>
      <w:marRight w:val="0"/>
      <w:marTop w:val="0"/>
      <w:marBottom w:val="0"/>
      <w:divBdr>
        <w:top w:val="none" w:sz="0" w:space="0" w:color="auto"/>
        <w:left w:val="none" w:sz="0" w:space="0" w:color="auto"/>
        <w:bottom w:val="none" w:sz="0" w:space="0" w:color="auto"/>
        <w:right w:val="none" w:sz="0" w:space="0" w:color="auto"/>
      </w:divBdr>
    </w:div>
    <w:div w:id="1519352923">
      <w:bodyDiv w:val="1"/>
      <w:marLeft w:val="0"/>
      <w:marRight w:val="0"/>
      <w:marTop w:val="0"/>
      <w:marBottom w:val="0"/>
      <w:divBdr>
        <w:top w:val="none" w:sz="0" w:space="0" w:color="auto"/>
        <w:left w:val="none" w:sz="0" w:space="0" w:color="auto"/>
        <w:bottom w:val="none" w:sz="0" w:space="0" w:color="auto"/>
        <w:right w:val="none" w:sz="0" w:space="0" w:color="auto"/>
      </w:divBdr>
    </w:div>
    <w:div w:id="1603999999">
      <w:bodyDiv w:val="1"/>
      <w:marLeft w:val="0"/>
      <w:marRight w:val="0"/>
      <w:marTop w:val="0"/>
      <w:marBottom w:val="0"/>
      <w:divBdr>
        <w:top w:val="none" w:sz="0" w:space="0" w:color="auto"/>
        <w:left w:val="none" w:sz="0" w:space="0" w:color="auto"/>
        <w:bottom w:val="none" w:sz="0" w:space="0" w:color="auto"/>
        <w:right w:val="none" w:sz="0" w:space="0" w:color="auto"/>
      </w:divBdr>
    </w:div>
    <w:div w:id="1628706285">
      <w:bodyDiv w:val="1"/>
      <w:marLeft w:val="0"/>
      <w:marRight w:val="0"/>
      <w:marTop w:val="0"/>
      <w:marBottom w:val="0"/>
      <w:divBdr>
        <w:top w:val="none" w:sz="0" w:space="0" w:color="auto"/>
        <w:left w:val="none" w:sz="0" w:space="0" w:color="auto"/>
        <w:bottom w:val="none" w:sz="0" w:space="0" w:color="auto"/>
        <w:right w:val="none" w:sz="0" w:space="0" w:color="auto"/>
      </w:divBdr>
    </w:div>
    <w:div w:id="1790395805">
      <w:bodyDiv w:val="1"/>
      <w:marLeft w:val="0"/>
      <w:marRight w:val="0"/>
      <w:marTop w:val="0"/>
      <w:marBottom w:val="0"/>
      <w:divBdr>
        <w:top w:val="none" w:sz="0" w:space="0" w:color="auto"/>
        <w:left w:val="none" w:sz="0" w:space="0" w:color="auto"/>
        <w:bottom w:val="none" w:sz="0" w:space="0" w:color="auto"/>
        <w:right w:val="none" w:sz="0" w:space="0" w:color="auto"/>
      </w:divBdr>
    </w:div>
    <w:div w:id="1998410403">
      <w:bodyDiv w:val="1"/>
      <w:marLeft w:val="0"/>
      <w:marRight w:val="0"/>
      <w:marTop w:val="0"/>
      <w:marBottom w:val="0"/>
      <w:divBdr>
        <w:top w:val="none" w:sz="0" w:space="0" w:color="auto"/>
        <w:left w:val="none" w:sz="0" w:space="0" w:color="auto"/>
        <w:bottom w:val="none" w:sz="0" w:space="0" w:color="auto"/>
        <w:right w:val="none" w:sz="0" w:space="0" w:color="auto"/>
      </w:divBdr>
    </w:div>
    <w:div w:id="2031754263">
      <w:bodyDiv w:val="1"/>
      <w:marLeft w:val="0"/>
      <w:marRight w:val="0"/>
      <w:marTop w:val="0"/>
      <w:marBottom w:val="0"/>
      <w:divBdr>
        <w:top w:val="none" w:sz="0" w:space="0" w:color="auto"/>
        <w:left w:val="none" w:sz="0" w:space="0" w:color="auto"/>
        <w:bottom w:val="none" w:sz="0" w:space="0" w:color="auto"/>
        <w:right w:val="none" w:sz="0" w:space="0" w:color="auto"/>
      </w:divBdr>
    </w:div>
    <w:div w:id="2054309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hyperlink" Target="https://www.researchsquare.com/article/rs-1640856/v2"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hyperlink" Target="https://www.mdpi.com/1999-4893/16/5/248"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image" Target="media/image7.png"/><Relationship Id="rId29"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yperlink" Target="https://www.mdpi.com/2071-1050/15/4/2908"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9.png"/><Relationship Id="rId28" Type="http://schemas.openxmlformats.org/officeDocument/2006/relationships/image" Target="media/image11.wmf"/><Relationship Id="rId10" Type="http://schemas.openxmlformats.org/officeDocument/2006/relationships/image" Target="media/image3.png"/><Relationship Id="rId19" Type="http://schemas.openxmlformats.org/officeDocument/2006/relationships/image" Target="media/image6.png"/><Relationship Id="rId31" Type="http://schemas.microsoft.com/office/2007/relationships/hdphoto" Target="media/hdphoto1.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4.xml"/><Relationship Id="rId22" Type="http://schemas.openxmlformats.org/officeDocument/2006/relationships/header" Target="header7.xml"/><Relationship Id="rId27" Type="http://schemas.openxmlformats.org/officeDocument/2006/relationships/image" Target="media/image10.png"/><Relationship Id="rId30" Type="http://schemas.openxmlformats.org/officeDocument/2006/relationships/image" Target="media/image12.png"/><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G:\Abeeda\-%20Office%20Work\FYP%20Committee\Fall%202022\D4%20FYP%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D275FD-B0B4-4E69-B01E-7C8A701009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G:\Abeeda\- Office Work\FYP Committee\Fall 2022\D4 FYP Report.dotx</Template>
  <TotalTime>0</TotalTime>
  <Pages>26</Pages>
  <Words>5359</Words>
  <Characters>30547</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Your Project Title Here</vt:lpstr>
    </vt:vector>
  </TitlesOfParts>
  <Company>Home</Company>
  <LinksUpToDate>false</LinksUpToDate>
  <CharactersWithSpaces>35835</CharactersWithSpaces>
  <SharedDoc>false</SharedDoc>
  <HLinks>
    <vt:vector size="192" baseType="variant">
      <vt:variant>
        <vt:i4>1310771</vt:i4>
      </vt:variant>
      <vt:variant>
        <vt:i4>188</vt:i4>
      </vt:variant>
      <vt:variant>
        <vt:i4>0</vt:i4>
      </vt:variant>
      <vt:variant>
        <vt:i4>5</vt:i4>
      </vt:variant>
      <vt:variant>
        <vt:lpwstr/>
      </vt:variant>
      <vt:variant>
        <vt:lpwstr>_Toc232829116</vt:lpwstr>
      </vt:variant>
      <vt:variant>
        <vt:i4>1310771</vt:i4>
      </vt:variant>
      <vt:variant>
        <vt:i4>182</vt:i4>
      </vt:variant>
      <vt:variant>
        <vt:i4>0</vt:i4>
      </vt:variant>
      <vt:variant>
        <vt:i4>5</vt:i4>
      </vt:variant>
      <vt:variant>
        <vt:lpwstr/>
      </vt:variant>
      <vt:variant>
        <vt:lpwstr>_Toc232829115</vt:lpwstr>
      </vt:variant>
      <vt:variant>
        <vt:i4>1310771</vt:i4>
      </vt:variant>
      <vt:variant>
        <vt:i4>176</vt:i4>
      </vt:variant>
      <vt:variant>
        <vt:i4>0</vt:i4>
      </vt:variant>
      <vt:variant>
        <vt:i4>5</vt:i4>
      </vt:variant>
      <vt:variant>
        <vt:lpwstr/>
      </vt:variant>
      <vt:variant>
        <vt:lpwstr>_Toc232829114</vt:lpwstr>
      </vt:variant>
      <vt:variant>
        <vt:i4>1310771</vt:i4>
      </vt:variant>
      <vt:variant>
        <vt:i4>170</vt:i4>
      </vt:variant>
      <vt:variant>
        <vt:i4>0</vt:i4>
      </vt:variant>
      <vt:variant>
        <vt:i4>5</vt:i4>
      </vt:variant>
      <vt:variant>
        <vt:lpwstr/>
      </vt:variant>
      <vt:variant>
        <vt:lpwstr>_Toc232829113</vt:lpwstr>
      </vt:variant>
      <vt:variant>
        <vt:i4>1310771</vt:i4>
      </vt:variant>
      <vt:variant>
        <vt:i4>164</vt:i4>
      </vt:variant>
      <vt:variant>
        <vt:i4>0</vt:i4>
      </vt:variant>
      <vt:variant>
        <vt:i4>5</vt:i4>
      </vt:variant>
      <vt:variant>
        <vt:lpwstr/>
      </vt:variant>
      <vt:variant>
        <vt:lpwstr>_Toc232829112</vt:lpwstr>
      </vt:variant>
      <vt:variant>
        <vt:i4>1310771</vt:i4>
      </vt:variant>
      <vt:variant>
        <vt:i4>158</vt:i4>
      </vt:variant>
      <vt:variant>
        <vt:i4>0</vt:i4>
      </vt:variant>
      <vt:variant>
        <vt:i4>5</vt:i4>
      </vt:variant>
      <vt:variant>
        <vt:lpwstr/>
      </vt:variant>
      <vt:variant>
        <vt:lpwstr>_Toc232829111</vt:lpwstr>
      </vt:variant>
      <vt:variant>
        <vt:i4>1310771</vt:i4>
      </vt:variant>
      <vt:variant>
        <vt:i4>152</vt:i4>
      </vt:variant>
      <vt:variant>
        <vt:i4>0</vt:i4>
      </vt:variant>
      <vt:variant>
        <vt:i4>5</vt:i4>
      </vt:variant>
      <vt:variant>
        <vt:lpwstr/>
      </vt:variant>
      <vt:variant>
        <vt:lpwstr>_Toc232829110</vt:lpwstr>
      </vt:variant>
      <vt:variant>
        <vt:i4>1376307</vt:i4>
      </vt:variant>
      <vt:variant>
        <vt:i4>146</vt:i4>
      </vt:variant>
      <vt:variant>
        <vt:i4>0</vt:i4>
      </vt:variant>
      <vt:variant>
        <vt:i4>5</vt:i4>
      </vt:variant>
      <vt:variant>
        <vt:lpwstr/>
      </vt:variant>
      <vt:variant>
        <vt:lpwstr>_Toc232829109</vt:lpwstr>
      </vt:variant>
      <vt:variant>
        <vt:i4>1376307</vt:i4>
      </vt:variant>
      <vt:variant>
        <vt:i4>140</vt:i4>
      </vt:variant>
      <vt:variant>
        <vt:i4>0</vt:i4>
      </vt:variant>
      <vt:variant>
        <vt:i4>5</vt:i4>
      </vt:variant>
      <vt:variant>
        <vt:lpwstr/>
      </vt:variant>
      <vt:variant>
        <vt:lpwstr>_Toc232829108</vt:lpwstr>
      </vt:variant>
      <vt:variant>
        <vt:i4>1376307</vt:i4>
      </vt:variant>
      <vt:variant>
        <vt:i4>134</vt:i4>
      </vt:variant>
      <vt:variant>
        <vt:i4>0</vt:i4>
      </vt:variant>
      <vt:variant>
        <vt:i4>5</vt:i4>
      </vt:variant>
      <vt:variant>
        <vt:lpwstr/>
      </vt:variant>
      <vt:variant>
        <vt:lpwstr>_Toc232829107</vt:lpwstr>
      </vt:variant>
      <vt:variant>
        <vt:i4>1376307</vt:i4>
      </vt:variant>
      <vt:variant>
        <vt:i4>128</vt:i4>
      </vt:variant>
      <vt:variant>
        <vt:i4>0</vt:i4>
      </vt:variant>
      <vt:variant>
        <vt:i4>5</vt:i4>
      </vt:variant>
      <vt:variant>
        <vt:lpwstr/>
      </vt:variant>
      <vt:variant>
        <vt:lpwstr>_Toc232829106</vt:lpwstr>
      </vt:variant>
      <vt:variant>
        <vt:i4>1376307</vt:i4>
      </vt:variant>
      <vt:variant>
        <vt:i4>122</vt:i4>
      </vt:variant>
      <vt:variant>
        <vt:i4>0</vt:i4>
      </vt:variant>
      <vt:variant>
        <vt:i4>5</vt:i4>
      </vt:variant>
      <vt:variant>
        <vt:lpwstr/>
      </vt:variant>
      <vt:variant>
        <vt:lpwstr>_Toc232829105</vt:lpwstr>
      </vt:variant>
      <vt:variant>
        <vt:i4>1376307</vt:i4>
      </vt:variant>
      <vt:variant>
        <vt:i4>116</vt:i4>
      </vt:variant>
      <vt:variant>
        <vt:i4>0</vt:i4>
      </vt:variant>
      <vt:variant>
        <vt:i4>5</vt:i4>
      </vt:variant>
      <vt:variant>
        <vt:lpwstr/>
      </vt:variant>
      <vt:variant>
        <vt:lpwstr>_Toc232829104</vt:lpwstr>
      </vt:variant>
      <vt:variant>
        <vt:i4>1376307</vt:i4>
      </vt:variant>
      <vt:variant>
        <vt:i4>110</vt:i4>
      </vt:variant>
      <vt:variant>
        <vt:i4>0</vt:i4>
      </vt:variant>
      <vt:variant>
        <vt:i4>5</vt:i4>
      </vt:variant>
      <vt:variant>
        <vt:lpwstr/>
      </vt:variant>
      <vt:variant>
        <vt:lpwstr>_Toc232829103</vt:lpwstr>
      </vt:variant>
      <vt:variant>
        <vt:i4>1376307</vt:i4>
      </vt:variant>
      <vt:variant>
        <vt:i4>104</vt:i4>
      </vt:variant>
      <vt:variant>
        <vt:i4>0</vt:i4>
      </vt:variant>
      <vt:variant>
        <vt:i4>5</vt:i4>
      </vt:variant>
      <vt:variant>
        <vt:lpwstr/>
      </vt:variant>
      <vt:variant>
        <vt:lpwstr>_Toc232829102</vt:lpwstr>
      </vt:variant>
      <vt:variant>
        <vt:i4>1376307</vt:i4>
      </vt:variant>
      <vt:variant>
        <vt:i4>98</vt:i4>
      </vt:variant>
      <vt:variant>
        <vt:i4>0</vt:i4>
      </vt:variant>
      <vt:variant>
        <vt:i4>5</vt:i4>
      </vt:variant>
      <vt:variant>
        <vt:lpwstr/>
      </vt:variant>
      <vt:variant>
        <vt:lpwstr>_Toc232829101</vt:lpwstr>
      </vt:variant>
      <vt:variant>
        <vt:i4>1376307</vt:i4>
      </vt:variant>
      <vt:variant>
        <vt:i4>92</vt:i4>
      </vt:variant>
      <vt:variant>
        <vt:i4>0</vt:i4>
      </vt:variant>
      <vt:variant>
        <vt:i4>5</vt:i4>
      </vt:variant>
      <vt:variant>
        <vt:lpwstr/>
      </vt:variant>
      <vt:variant>
        <vt:lpwstr>_Toc232829100</vt:lpwstr>
      </vt:variant>
      <vt:variant>
        <vt:i4>1835058</vt:i4>
      </vt:variant>
      <vt:variant>
        <vt:i4>86</vt:i4>
      </vt:variant>
      <vt:variant>
        <vt:i4>0</vt:i4>
      </vt:variant>
      <vt:variant>
        <vt:i4>5</vt:i4>
      </vt:variant>
      <vt:variant>
        <vt:lpwstr/>
      </vt:variant>
      <vt:variant>
        <vt:lpwstr>_Toc232829099</vt:lpwstr>
      </vt:variant>
      <vt:variant>
        <vt:i4>1835058</vt:i4>
      </vt:variant>
      <vt:variant>
        <vt:i4>80</vt:i4>
      </vt:variant>
      <vt:variant>
        <vt:i4>0</vt:i4>
      </vt:variant>
      <vt:variant>
        <vt:i4>5</vt:i4>
      </vt:variant>
      <vt:variant>
        <vt:lpwstr/>
      </vt:variant>
      <vt:variant>
        <vt:lpwstr>_Toc232829098</vt:lpwstr>
      </vt:variant>
      <vt:variant>
        <vt:i4>1835058</vt:i4>
      </vt:variant>
      <vt:variant>
        <vt:i4>74</vt:i4>
      </vt:variant>
      <vt:variant>
        <vt:i4>0</vt:i4>
      </vt:variant>
      <vt:variant>
        <vt:i4>5</vt:i4>
      </vt:variant>
      <vt:variant>
        <vt:lpwstr/>
      </vt:variant>
      <vt:variant>
        <vt:lpwstr>_Toc232829097</vt:lpwstr>
      </vt:variant>
      <vt:variant>
        <vt:i4>1835058</vt:i4>
      </vt:variant>
      <vt:variant>
        <vt:i4>68</vt:i4>
      </vt:variant>
      <vt:variant>
        <vt:i4>0</vt:i4>
      </vt:variant>
      <vt:variant>
        <vt:i4>5</vt:i4>
      </vt:variant>
      <vt:variant>
        <vt:lpwstr/>
      </vt:variant>
      <vt:variant>
        <vt:lpwstr>_Toc232829096</vt:lpwstr>
      </vt:variant>
      <vt:variant>
        <vt:i4>1835058</vt:i4>
      </vt:variant>
      <vt:variant>
        <vt:i4>62</vt:i4>
      </vt:variant>
      <vt:variant>
        <vt:i4>0</vt:i4>
      </vt:variant>
      <vt:variant>
        <vt:i4>5</vt:i4>
      </vt:variant>
      <vt:variant>
        <vt:lpwstr/>
      </vt:variant>
      <vt:variant>
        <vt:lpwstr>_Toc232829095</vt:lpwstr>
      </vt:variant>
      <vt:variant>
        <vt:i4>1835058</vt:i4>
      </vt:variant>
      <vt:variant>
        <vt:i4>56</vt:i4>
      </vt:variant>
      <vt:variant>
        <vt:i4>0</vt:i4>
      </vt:variant>
      <vt:variant>
        <vt:i4>5</vt:i4>
      </vt:variant>
      <vt:variant>
        <vt:lpwstr/>
      </vt:variant>
      <vt:variant>
        <vt:lpwstr>_Toc232829094</vt:lpwstr>
      </vt:variant>
      <vt:variant>
        <vt:i4>1835058</vt:i4>
      </vt:variant>
      <vt:variant>
        <vt:i4>50</vt:i4>
      </vt:variant>
      <vt:variant>
        <vt:i4>0</vt:i4>
      </vt:variant>
      <vt:variant>
        <vt:i4>5</vt:i4>
      </vt:variant>
      <vt:variant>
        <vt:lpwstr/>
      </vt:variant>
      <vt:variant>
        <vt:lpwstr>_Toc232829093</vt:lpwstr>
      </vt:variant>
      <vt:variant>
        <vt:i4>1835058</vt:i4>
      </vt:variant>
      <vt:variant>
        <vt:i4>44</vt:i4>
      </vt:variant>
      <vt:variant>
        <vt:i4>0</vt:i4>
      </vt:variant>
      <vt:variant>
        <vt:i4>5</vt:i4>
      </vt:variant>
      <vt:variant>
        <vt:lpwstr/>
      </vt:variant>
      <vt:variant>
        <vt:lpwstr>_Toc232829092</vt:lpwstr>
      </vt:variant>
      <vt:variant>
        <vt:i4>1835058</vt:i4>
      </vt:variant>
      <vt:variant>
        <vt:i4>38</vt:i4>
      </vt:variant>
      <vt:variant>
        <vt:i4>0</vt:i4>
      </vt:variant>
      <vt:variant>
        <vt:i4>5</vt:i4>
      </vt:variant>
      <vt:variant>
        <vt:lpwstr/>
      </vt:variant>
      <vt:variant>
        <vt:lpwstr>_Toc232829091</vt:lpwstr>
      </vt:variant>
      <vt:variant>
        <vt:i4>1835058</vt:i4>
      </vt:variant>
      <vt:variant>
        <vt:i4>32</vt:i4>
      </vt:variant>
      <vt:variant>
        <vt:i4>0</vt:i4>
      </vt:variant>
      <vt:variant>
        <vt:i4>5</vt:i4>
      </vt:variant>
      <vt:variant>
        <vt:lpwstr/>
      </vt:variant>
      <vt:variant>
        <vt:lpwstr>_Toc232829090</vt:lpwstr>
      </vt:variant>
      <vt:variant>
        <vt:i4>1900594</vt:i4>
      </vt:variant>
      <vt:variant>
        <vt:i4>26</vt:i4>
      </vt:variant>
      <vt:variant>
        <vt:i4>0</vt:i4>
      </vt:variant>
      <vt:variant>
        <vt:i4>5</vt:i4>
      </vt:variant>
      <vt:variant>
        <vt:lpwstr/>
      </vt:variant>
      <vt:variant>
        <vt:lpwstr>_Toc232829089</vt:lpwstr>
      </vt:variant>
      <vt:variant>
        <vt:i4>1900594</vt:i4>
      </vt:variant>
      <vt:variant>
        <vt:i4>20</vt:i4>
      </vt:variant>
      <vt:variant>
        <vt:i4>0</vt:i4>
      </vt:variant>
      <vt:variant>
        <vt:i4>5</vt:i4>
      </vt:variant>
      <vt:variant>
        <vt:lpwstr/>
      </vt:variant>
      <vt:variant>
        <vt:lpwstr>_Toc232829088</vt:lpwstr>
      </vt:variant>
      <vt:variant>
        <vt:i4>1900594</vt:i4>
      </vt:variant>
      <vt:variant>
        <vt:i4>14</vt:i4>
      </vt:variant>
      <vt:variant>
        <vt:i4>0</vt:i4>
      </vt:variant>
      <vt:variant>
        <vt:i4>5</vt:i4>
      </vt:variant>
      <vt:variant>
        <vt:lpwstr/>
      </vt:variant>
      <vt:variant>
        <vt:lpwstr>_Toc232829087</vt:lpwstr>
      </vt:variant>
      <vt:variant>
        <vt:i4>1900594</vt:i4>
      </vt:variant>
      <vt:variant>
        <vt:i4>8</vt:i4>
      </vt:variant>
      <vt:variant>
        <vt:i4>0</vt:i4>
      </vt:variant>
      <vt:variant>
        <vt:i4>5</vt:i4>
      </vt:variant>
      <vt:variant>
        <vt:lpwstr/>
      </vt:variant>
      <vt:variant>
        <vt:lpwstr>_Toc232829086</vt:lpwstr>
      </vt:variant>
      <vt:variant>
        <vt:i4>1900594</vt:i4>
      </vt:variant>
      <vt:variant>
        <vt:i4>2</vt:i4>
      </vt:variant>
      <vt:variant>
        <vt:i4>0</vt:i4>
      </vt:variant>
      <vt:variant>
        <vt:i4>5</vt:i4>
      </vt:variant>
      <vt:variant>
        <vt:lpwstr/>
      </vt:variant>
      <vt:variant>
        <vt:lpwstr>_Toc232829085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 Here</dc:title>
  <dc:creator>Abeeda Akram</dc:creator>
  <cp:lastModifiedBy>L215617Muhammad Ahmad</cp:lastModifiedBy>
  <cp:revision>2</cp:revision>
  <cp:lastPrinted>2022-09-13T05:54:00Z</cp:lastPrinted>
  <dcterms:created xsi:type="dcterms:W3CDTF">2023-11-19T16:59:00Z</dcterms:created>
  <dcterms:modified xsi:type="dcterms:W3CDTF">2023-11-19T16:59:00Z</dcterms:modified>
</cp:coreProperties>
</file>